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820"/>
        <w:gridCol w:w="680"/>
        <w:gridCol w:w="4820"/>
      </w:tblGrid>
      <w:tr w:rsidR="00710CF5" w:rsidRPr="00A41D42" w:rsidTr="001043FF">
        <w:trPr>
          <w:trHeight w:val="1638"/>
        </w:trPr>
        <w:tc>
          <w:tcPr>
            <w:tcW w:w="4820" w:type="dxa"/>
            <w:shd w:val="clear" w:color="auto" w:fill="auto"/>
          </w:tcPr>
          <w:p w:rsidR="00DF6FFE" w:rsidRPr="00BC0D37" w:rsidRDefault="00DF6FFE" w:rsidP="007B68DD">
            <w:pPr>
              <w:pStyle w:val="aff3"/>
              <w:rPr>
                <w:lang w:val="en-US"/>
              </w:rPr>
            </w:pPr>
          </w:p>
        </w:tc>
        <w:tc>
          <w:tcPr>
            <w:tcW w:w="680" w:type="dxa"/>
            <w:shd w:val="clear" w:color="auto" w:fill="auto"/>
          </w:tcPr>
          <w:p w:rsidR="00DF6FFE" w:rsidRPr="004D6E49" w:rsidRDefault="00DF6FFE" w:rsidP="004D6E49">
            <w:pPr>
              <w:pStyle w:val="aff3"/>
            </w:pPr>
          </w:p>
        </w:tc>
        <w:tc>
          <w:tcPr>
            <w:tcW w:w="4820" w:type="dxa"/>
            <w:shd w:val="clear" w:color="auto" w:fill="auto"/>
          </w:tcPr>
          <w:p w:rsidR="00DF6FFE" w:rsidRPr="00A41D42" w:rsidRDefault="00DF6FFE" w:rsidP="004D6E49">
            <w:pPr>
              <w:pStyle w:val="aff3"/>
            </w:pPr>
          </w:p>
        </w:tc>
      </w:tr>
      <w:tr w:rsidR="00710CF5" w:rsidRPr="00A41D42" w:rsidTr="001043FF">
        <w:trPr>
          <w:trHeight w:val="553"/>
        </w:trPr>
        <w:tc>
          <w:tcPr>
            <w:tcW w:w="4820" w:type="dxa"/>
            <w:shd w:val="clear" w:color="auto" w:fill="auto"/>
          </w:tcPr>
          <w:p w:rsidR="00C903D3" w:rsidRPr="00A41D42" w:rsidRDefault="00C903D3" w:rsidP="004D6E49">
            <w:pPr>
              <w:pStyle w:val="aff3"/>
              <w:rPr>
                <w:rStyle w:val="aff6"/>
                <w:b w:val="0"/>
              </w:rPr>
            </w:pPr>
          </w:p>
        </w:tc>
        <w:tc>
          <w:tcPr>
            <w:tcW w:w="680" w:type="dxa"/>
            <w:shd w:val="clear" w:color="auto" w:fill="auto"/>
          </w:tcPr>
          <w:p w:rsidR="00C903D3" w:rsidRPr="00A41D42" w:rsidRDefault="00C903D3" w:rsidP="004D6E49">
            <w:pPr>
              <w:pStyle w:val="aff3"/>
            </w:pPr>
          </w:p>
        </w:tc>
        <w:tc>
          <w:tcPr>
            <w:tcW w:w="4820" w:type="dxa"/>
            <w:shd w:val="clear" w:color="auto" w:fill="auto"/>
          </w:tcPr>
          <w:p w:rsidR="00C903D3" w:rsidRPr="00A41D42" w:rsidRDefault="00C903D3" w:rsidP="004D6E49">
            <w:pPr>
              <w:pStyle w:val="aff3"/>
              <w:rPr>
                <w:rStyle w:val="aff6"/>
              </w:rPr>
            </w:pPr>
          </w:p>
        </w:tc>
      </w:tr>
      <w:tr w:rsidR="00F85673" w:rsidRPr="00A41D42" w:rsidTr="001043FF">
        <w:tc>
          <w:tcPr>
            <w:tcW w:w="4820" w:type="dxa"/>
            <w:shd w:val="clear" w:color="auto" w:fill="auto"/>
          </w:tcPr>
          <w:p w:rsidR="00F85673" w:rsidRPr="00A41D42" w:rsidRDefault="00F85673" w:rsidP="00EC6306">
            <w:pPr>
              <w:pStyle w:val="aff3"/>
              <w:rPr>
                <w:rStyle w:val="aff6"/>
              </w:rPr>
            </w:pPr>
          </w:p>
        </w:tc>
        <w:tc>
          <w:tcPr>
            <w:tcW w:w="680" w:type="dxa"/>
            <w:shd w:val="clear" w:color="auto" w:fill="auto"/>
          </w:tcPr>
          <w:p w:rsidR="00F85673" w:rsidRPr="00A41D42" w:rsidRDefault="00F85673" w:rsidP="004D6E49">
            <w:pPr>
              <w:pStyle w:val="aff3"/>
            </w:pPr>
          </w:p>
        </w:tc>
        <w:tc>
          <w:tcPr>
            <w:tcW w:w="4820" w:type="dxa"/>
            <w:shd w:val="clear" w:color="auto" w:fill="auto"/>
          </w:tcPr>
          <w:p w:rsidR="00F85673" w:rsidRPr="00A41D42" w:rsidRDefault="00F85673" w:rsidP="004D6E49">
            <w:pPr>
              <w:pStyle w:val="aff3"/>
              <w:rPr>
                <w:rStyle w:val="aff6"/>
              </w:rPr>
            </w:pPr>
          </w:p>
        </w:tc>
      </w:tr>
    </w:tbl>
    <w:p w:rsidR="00DF6FFE" w:rsidRPr="00A41D42" w:rsidRDefault="00DF6FFE" w:rsidP="004D6E49">
      <w:pPr>
        <w:pStyle w:val="a8"/>
      </w:pPr>
    </w:p>
    <w:p w:rsidR="00DF6FFE" w:rsidRPr="00A41D42" w:rsidRDefault="00DF6FFE" w:rsidP="004D6E49">
      <w:pPr>
        <w:pStyle w:val="a8"/>
      </w:pPr>
    </w:p>
    <w:p w:rsidR="00957E78" w:rsidRPr="00A41D42" w:rsidRDefault="00957E78" w:rsidP="004D6E49">
      <w:pPr>
        <w:pStyle w:val="a8"/>
        <w:rPr>
          <w:lang w:val="en-US"/>
        </w:rPr>
      </w:pPr>
    </w:p>
    <w:p w:rsidR="00DA01DE" w:rsidRPr="00A41D42" w:rsidRDefault="00DA01DE" w:rsidP="004D6E49">
      <w:pPr>
        <w:pStyle w:val="a8"/>
      </w:pPr>
    </w:p>
    <w:p w:rsidR="00A754D6" w:rsidRPr="00A41D42" w:rsidRDefault="00A754D6" w:rsidP="004D6E49">
      <w:pPr>
        <w:pStyle w:val="a8"/>
      </w:pPr>
    </w:p>
    <w:p w:rsidR="00A754D6" w:rsidRPr="00A41D42" w:rsidRDefault="00A754D6" w:rsidP="004D6E49">
      <w:pPr>
        <w:pStyle w:val="a8"/>
      </w:pPr>
    </w:p>
    <w:p w:rsidR="00FB167B" w:rsidRPr="00AA48E7" w:rsidRDefault="000279C1" w:rsidP="00AA48E7">
      <w:pPr>
        <w:pStyle w:val="afa"/>
        <w:spacing w:before="0" w:after="240"/>
        <w:rPr>
          <w:lang w:val="ru-RU"/>
        </w:rPr>
      </w:pPr>
      <w:r w:rsidRPr="00A41D42">
        <w:rPr>
          <w:lang w:val="ru-RU"/>
        </w:rPr>
        <w:t>ИНСТРУКЦИЯ</w:t>
      </w:r>
      <w:r w:rsidR="00FB167B" w:rsidRPr="00A41D42">
        <w:rPr>
          <w:lang w:val="ru-RU"/>
        </w:rPr>
        <w:t xml:space="preserve"> ИНЖЕНЕРНОГО ЦЕНТРА</w:t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96"/>
        <w:gridCol w:w="3237"/>
      </w:tblGrid>
      <w:tr w:rsidR="00AA48E7" w:rsidRPr="00A41D42" w:rsidTr="00AA48E7">
        <w:trPr>
          <w:trHeight w:val="1304"/>
        </w:trPr>
        <w:tc>
          <w:tcPr>
            <w:tcW w:w="7196" w:type="dxa"/>
            <w:tcBorders>
              <w:top w:val="single" w:sz="36" w:space="0" w:color="auto"/>
              <w:left w:val="nil"/>
              <w:bottom w:val="single" w:sz="36" w:space="0" w:color="auto"/>
              <w:right w:val="nil"/>
            </w:tcBorders>
            <w:shd w:val="clear" w:color="auto" w:fill="auto"/>
          </w:tcPr>
          <w:p w:rsidR="00130155" w:rsidRPr="00130155" w:rsidRDefault="00130155" w:rsidP="00AA48E7">
            <w:pPr>
              <w:spacing w:before="360"/>
              <w:rPr>
                <w:b/>
                <w:sz w:val="28"/>
                <w:szCs w:val="32"/>
              </w:rPr>
            </w:pPr>
            <w:r w:rsidRPr="00130155">
              <w:rPr>
                <w:b/>
                <w:sz w:val="28"/>
                <w:szCs w:val="32"/>
              </w:rPr>
              <w:t>О</w:t>
            </w:r>
            <w:r>
              <w:rPr>
                <w:b/>
                <w:sz w:val="28"/>
                <w:szCs w:val="32"/>
              </w:rPr>
              <w:t xml:space="preserve"> </w:t>
            </w:r>
            <w:r w:rsidRPr="00130155">
              <w:rPr>
                <w:b/>
                <w:sz w:val="28"/>
                <w:szCs w:val="32"/>
              </w:rPr>
              <w:t>ПРАВИЛАХ</w:t>
            </w:r>
            <w:r>
              <w:rPr>
                <w:b/>
                <w:sz w:val="28"/>
                <w:szCs w:val="32"/>
              </w:rPr>
              <w:t xml:space="preserve">  </w:t>
            </w:r>
            <w:r w:rsidRPr="00130155">
              <w:rPr>
                <w:b/>
                <w:sz w:val="28"/>
                <w:szCs w:val="32"/>
              </w:rPr>
              <w:t>ИСПОЛЬЗОВАНИЯ ПРОГРАММНОГО</w:t>
            </w:r>
            <w:r>
              <w:rPr>
                <w:b/>
                <w:sz w:val="28"/>
                <w:szCs w:val="32"/>
              </w:rPr>
              <w:t xml:space="preserve"> </w:t>
            </w:r>
            <w:r w:rsidRPr="00130155">
              <w:rPr>
                <w:b/>
                <w:sz w:val="28"/>
                <w:szCs w:val="32"/>
              </w:rPr>
              <w:t>КОМПЛЕКСА «ВИБРАЦИОНИКС»</w:t>
            </w:r>
          </w:p>
          <w:p w:rsidR="00130155" w:rsidRPr="00130155" w:rsidRDefault="00130155" w:rsidP="00130155">
            <w:pPr>
              <w:rPr>
                <w:b/>
                <w:sz w:val="28"/>
                <w:szCs w:val="32"/>
              </w:rPr>
            </w:pPr>
            <w:r w:rsidRPr="00130155">
              <w:rPr>
                <w:b/>
                <w:sz w:val="28"/>
                <w:szCs w:val="32"/>
              </w:rPr>
              <w:t>ДЛЯ</w:t>
            </w:r>
            <w:r>
              <w:rPr>
                <w:b/>
                <w:sz w:val="28"/>
                <w:szCs w:val="32"/>
              </w:rPr>
              <w:t xml:space="preserve"> </w:t>
            </w:r>
            <w:r w:rsidRPr="00130155">
              <w:rPr>
                <w:b/>
                <w:sz w:val="28"/>
                <w:szCs w:val="32"/>
              </w:rPr>
              <w:t>ОБРАБОТКИ</w:t>
            </w:r>
            <w:r>
              <w:rPr>
                <w:b/>
                <w:sz w:val="28"/>
                <w:szCs w:val="32"/>
              </w:rPr>
              <w:t xml:space="preserve">  </w:t>
            </w:r>
            <w:r w:rsidRPr="00130155">
              <w:rPr>
                <w:b/>
                <w:sz w:val="28"/>
                <w:szCs w:val="32"/>
              </w:rPr>
              <w:t>И</w:t>
            </w:r>
            <w:r>
              <w:rPr>
                <w:b/>
                <w:sz w:val="28"/>
                <w:szCs w:val="32"/>
              </w:rPr>
              <w:t xml:space="preserve"> </w:t>
            </w:r>
            <w:r w:rsidRPr="00130155">
              <w:rPr>
                <w:b/>
                <w:sz w:val="28"/>
                <w:szCs w:val="32"/>
              </w:rPr>
              <w:t>АНАЛИЗА</w:t>
            </w:r>
            <w:r>
              <w:rPr>
                <w:b/>
                <w:sz w:val="28"/>
                <w:szCs w:val="32"/>
              </w:rPr>
              <w:t xml:space="preserve"> </w:t>
            </w:r>
            <w:r w:rsidRPr="00130155">
              <w:rPr>
                <w:b/>
                <w:sz w:val="28"/>
                <w:szCs w:val="32"/>
              </w:rPr>
              <w:t xml:space="preserve">ДАННЫХ </w:t>
            </w:r>
          </w:p>
          <w:p w:rsidR="00130155" w:rsidRDefault="00130155" w:rsidP="00130155">
            <w:pPr>
              <w:rPr>
                <w:b/>
                <w:sz w:val="28"/>
                <w:szCs w:val="32"/>
              </w:rPr>
            </w:pPr>
            <w:r w:rsidRPr="00130155">
              <w:rPr>
                <w:b/>
                <w:sz w:val="28"/>
                <w:szCs w:val="32"/>
              </w:rPr>
              <w:t>В</w:t>
            </w:r>
            <w:r>
              <w:rPr>
                <w:b/>
                <w:sz w:val="28"/>
                <w:szCs w:val="32"/>
              </w:rPr>
              <w:t xml:space="preserve"> </w:t>
            </w:r>
            <w:r w:rsidRPr="00130155">
              <w:rPr>
                <w:b/>
                <w:sz w:val="28"/>
                <w:szCs w:val="32"/>
              </w:rPr>
              <w:t>ЧАСТИ</w:t>
            </w:r>
            <w:r>
              <w:rPr>
                <w:b/>
                <w:sz w:val="28"/>
                <w:szCs w:val="32"/>
              </w:rPr>
              <w:t xml:space="preserve"> </w:t>
            </w:r>
            <w:r w:rsidRPr="00130155">
              <w:rPr>
                <w:b/>
                <w:sz w:val="28"/>
                <w:szCs w:val="32"/>
              </w:rPr>
              <w:t>ПРОЧНОСТИ</w:t>
            </w:r>
            <w:r>
              <w:rPr>
                <w:b/>
                <w:sz w:val="28"/>
                <w:szCs w:val="32"/>
              </w:rPr>
              <w:t xml:space="preserve">  </w:t>
            </w:r>
            <w:r w:rsidRPr="00130155">
              <w:rPr>
                <w:b/>
                <w:sz w:val="28"/>
                <w:szCs w:val="32"/>
              </w:rPr>
              <w:t>И</w:t>
            </w:r>
            <w:r>
              <w:rPr>
                <w:b/>
                <w:sz w:val="28"/>
                <w:szCs w:val="32"/>
              </w:rPr>
              <w:t xml:space="preserve"> </w:t>
            </w:r>
            <w:r w:rsidRPr="00130155">
              <w:rPr>
                <w:b/>
                <w:sz w:val="28"/>
                <w:szCs w:val="32"/>
              </w:rPr>
              <w:t xml:space="preserve">ВИБРАЦИЙ </w:t>
            </w:r>
          </w:p>
          <w:p w:rsidR="00AA48E7" w:rsidRPr="00AA48E7" w:rsidRDefault="00130155" w:rsidP="00130155">
            <w:pPr>
              <w:spacing w:after="240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И</w:t>
            </w:r>
            <w:r w:rsidRPr="00AA48E7">
              <w:rPr>
                <w:b/>
                <w:sz w:val="28"/>
                <w:szCs w:val="32"/>
              </w:rPr>
              <w:t>нструкция пользователя</w:t>
            </w:r>
          </w:p>
        </w:tc>
        <w:tc>
          <w:tcPr>
            <w:tcW w:w="3237" w:type="dxa"/>
            <w:tcBorders>
              <w:top w:val="single" w:sz="36" w:space="0" w:color="auto"/>
              <w:left w:val="nil"/>
              <w:bottom w:val="single" w:sz="36" w:space="0" w:color="auto"/>
              <w:right w:val="nil"/>
            </w:tcBorders>
            <w:shd w:val="clear" w:color="auto" w:fill="auto"/>
          </w:tcPr>
          <w:p w:rsidR="00AA48E7" w:rsidRPr="00AA48E7" w:rsidRDefault="00AA48E7" w:rsidP="00AA48E7">
            <w:pPr>
              <w:pStyle w:val="afff3"/>
              <w:spacing w:before="360" w:after="0" w:line="240" w:lineRule="auto"/>
              <w:rPr>
                <w:lang w:val="en-US"/>
              </w:rPr>
            </w:pPr>
          </w:p>
        </w:tc>
      </w:tr>
    </w:tbl>
    <w:p w:rsidR="00DA01DE" w:rsidRPr="00A41D42" w:rsidRDefault="00527E4C" w:rsidP="004D6E49">
      <w:pPr>
        <w:pStyle w:val="aff5"/>
      </w:pPr>
      <w:r w:rsidRPr="00A41D42">
        <w:t xml:space="preserve">Дата введения в действие </w:t>
      </w:r>
      <w:r w:rsidR="000A4D74" w:rsidRPr="00A41D42">
        <w:t xml:space="preserve">с </w:t>
      </w:r>
      <w:r w:rsidR="00B7386B" w:rsidRPr="00A41D42">
        <w:t>«____»___________ 20</w:t>
      </w:r>
      <w:r w:rsidR="004921D3" w:rsidRPr="00A41D42">
        <w:t>23</w:t>
      </w:r>
      <w:r w:rsidR="001072E3" w:rsidRPr="00A41D42">
        <w:t xml:space="preserve"> </w:t>
      </w:r>
      <w:r w:rsidR="00DA01DE" w:rsidRPr="00A41D42">
        <w:t>г.</w:t>
      </w:r>
    </w:p>
    <w:p w:rsidR="00773E09" w:rsidRDefault="00773E09" w:rsidP="00130155">
      <w:pPr>
        <w:pStyle w:val="a8"/>
        <w:ind w:firstLine="0"/>
      </w:pPr>
    </w:p>
    <w:p w:rsidR="00130155" w:rsidRDefault="00130155" w:rsidP="00130155">
      <w:pPr>
        <w:pStyle w:val="a8"/>
        <w:ind w:firstLine="0"/>
      </w:pPr>
    </w:p>
    <w:p w:rsidR="00763B3E" w:rsidRDefault="00763B3E" w:rsidP="00130155">
      <w:pPr>
        <w:pStyle w:val="a8"/>
        <w:ind w:firstLine="0"/>
      </w:pPr>
    </w:p>
    <w:p w:rsidR="00AA48E7" w:rsidRPr="00A41D42" w:rsidRDefault="00AA48E7" w:rsidP="004D6E49">
      <w:pPr>
        <w:pStyle w:val="a8"/>
      </w:pPr>
    </w:p>
    <w:p w:rsidR="00763B3E" w:rsidRDefault="00763B3E" w:rsidP="004D6E49">
      <w:pPr>
        <w:pStyle w:val="a8"/>
        <w:rPr>
          <w:szCs w:val="26"/>
        </w:rPr>
      </w:pPr>
    </w:p>
    <w:p w:rsidR="00763B3E" w:rsidRDefault="00763B3E" w:rsidP="004D6E49">
      <w:pPr>
        <w:pStyle w:val="a8"/>
        <w:rPr>
          <w:szCs w:val="26"/>
        </w:rPr>
      </w:pPr>
    </w:p>
    <w:p w:rsidR="000D3251" w:rsidRPr="006F711D" w:rsidRDefault="000D3251" w:rsidP="004D6E49">
      <w:pPr>
        <w:pStyle w:val="afd"/>
        <w:rPr>
          <w:szCs w:val="26"/>
        </w:rPr>
      </w:pPr>
      <w:r w:rsidRPr="006F711D">
        <w:rPr>
          <w:szCs w:val="26"/>
        </w:rPr>
        <w:lastRenderedPageBreak/>
        <w:t>Содержание</w:t>
      </w:r>
    </w:p>
    <w:p w:rsidR="00A11DE9" w:rsidRDefault="000755D4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6F711D">
        <w:rPr>
          <w:b/>
          <w:caps/>
          <w:szCs w:val="26"/>
        </w:rPr>
        <w:fldChar w:fldCharType="begin"/>
      </w:r>
      <w:r w:rsidRPr="006F711D">
        <w:rPr>
          <w:b/>
          <w:caps/>
          <w:szCs w:val="26"/>
        </w:rPr>
        <w:instrText xml:space="preserve"> TOC \o "1-1" \t "Заголовок 5;2;Приложение;1;Лист согласования;1" </w:instrText>
      </w:r>
      <w:r w:rsidRPr="006F711D">
        <w:rPr>
          <w:b/>
          <w:caps/>
          <w:szCs w:val="26"/>
        </w:rPr>
        <w:fldChar w:fldCharType="separate"/>
      </w:r>
      <w:r w:rsidR="00A11DE9">
        <w:rPr>
          <w:noProof/>
        </w:rPr>
        <w:t>Предисловие</w:t>
      </w:r>
      <w:r w:rsidR="00A11DE9">
        <w:rPr>
          <w:noProof/>
        </w:rPr>
        <w:tab/>
      </w:r>
      <w:r w:rsidR="00A11DE9">
        <w:rPr>
          <w:noProof/>
        </w:rPr>
        <w:fldChar w:fldCharType="begin"/>
      </w:r>
      <w:r w:rsidR="00A11DE9">
        <w:rPr>
          <w:noProof/>
        </w:rPr>
        <w:instrText xml:space="preserve"> PAGEREF _Toc143854425 \h </w:instrText>
      </w:r>
      <w:r w:rsidR="00A11DE9">
        <w:rPr>
          <w:noProof/>
        </w:rPr>
      </w:r>
      <w:r w:rsidR="00A11DE9">
        <w:rPr>
          <w:noProof/>
        </w:rPr>
        <w:fldChar w:fldCharType="separate"/>
      </w:r>
      <w:r w:rsidR="00A11DE9">
        <w:rPr>
          <w:noProof/>
        </w:rPr>
        <w:t>2</w:t>
      </w:r>
      <w:r w:rsidR="00A11DE9">
        <w:rPr>
          <w:noProof/>
        </w:rPr>
        <w:fldChar w:fldCharType="end"/>
      </w:r>
    </w:p>
    <w:p w:rsidR="00A11DE9" w:rsidRDefault="00A11DE9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noProof/>
        </w:rPr>
        <w:t>1 Область применения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_Toc143854426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11DE9" w:rsidRDefault="00A11DE9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noProof/>
        </w:rPr>
        <w:t>2 Нормативные ссылки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_Toc143854427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11DE9" w:rsidRDefault="00A11DE9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noProof/>
        </w:rPr>
        <w:t>3 Сокращения и обозначения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_Toc143854428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11DE9" w:rsidRDefault="00A11DE9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noProof/>
        </w:rPr>
        <w:t>4 Общие положения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_Toc143854429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11DE9" w:rsidRDefault="00A11DE9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noProof/>
        </w:rPr>
        <w:t>5 Блок-схема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_Toc143854430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11DE9" w:rsidRDefault="00A11DE9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noProof/>
        </w:rPr>
        <w:t>6 Подготовка и импорт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_Toc143854431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11DE9" w:rsidRDefault="00A11DE9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noProof/>
        </w:rPr>
        <w:t>7 Цифровая обработка сигналов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_Toc143854432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11DE9" w:rsidRDefault="00A11DE9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noProof/>
        </w:rPr>
        <w:t>8 Метод главных компонент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_Toc143854433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A11DE9" w:rsidRDefault="00A11DE9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noProof/>
        </w:rPr>
        <w:t>9 Спектральный анализ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_Toc143854434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A11DE9" w:rsidRDefault="00A11DE9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noProof/>
        </w:rPr>
        <w:t>10 Анализ повреждаемости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_Toc143854435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A11DE9" w:rsidRDefault="00A11DE9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noProof/>
        </w:rPr>
        <w:t>11 Экспорт результатов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_Toc143854436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A11DE9" w:rsidRDefault="00A11DE9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noProof/>
        </w:rPr>
        <w:t>12 Пример расчёта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_Toc143854437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A11DE9" w:rsidRDefault="00A11DE9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noProof/>
        </w:rPr>
        <w:t>13 Описание реализованных методов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_Toc143854438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A11DE9" w:rsidRDefault="00A11DE9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noProof/>
        </w:rPr>
        <w:t>14 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_Toc143854439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72615B" w:rsidRPr="006F711D" w:rsidRDefault="000755D4" w:rsidP="00B64C44">
      <w:pPr>
        <w:pStyle w:val="1"/>
        <w:numPr>
          <w:ilvl w:val="0"/>
          <w:numId w:val="0"/>
        </w:numPr>
        <w:ind w:left="709"/>
        <w:rPr>
          <w:szCs w:val="26"/>
        </w:rPr>
      </w:pPr>
      <w:r w:rsidRPr="006F711D">
        <w:rPr>
          <w:caps/>
          <w:szCs w:val="26"/>
        </w:rPr>
        <w:fldChar w:fldCharType="end"/>
      </w:r>
      <w:r w:rsidR="006053B5" w:rsidRPr="006F711D">
        <w:rPr>
          <w:szCs w:val="26"/>
        </w:rPr>
        <w:br w:type="page"/>
      </w:r>
    </w:p>
    <w:p w:rsidR="00B64C44" w:rsidRPr="006F711D" w:rsidRDefault="00B64C44">
      <w:pPr>
        <w:pStyle w:val="1"/>
        <w:rPr>
          <w:szCs w:val="26"/>
        </w:rPr>
      </w:pPr>
      <w:bookmarkStart w:id="0" w:name="_Toc143854426"/>
      <w:r w:rsidRPr="006F711D">
        <w:rPr>
          <w:szCs w:val="26"/>
        </w:rPr>
        <w:lastRenderedPageBreak/>
        <w:t>Область применения</w:t>
      </w:r>
      <w:bookmarkEnd w:id="0"/>
    </w:p>
    <w:p w:rsidR="00BA12EC" w:rsidRPr="007A522C" w:rsidRDefault="000279C1" w:rsidP="007A522C">
      <w:pPr>
        <w:pStyle w:val="22"/>
      </w:pPr>
      <w:r w:rsidRPr="007A522C">
        <w:t>Настоящая инструкция</w:t>
      </w:r>
      <w:r w:rsidR="0023798B" w:rsidRPr="007A522C">
        <w:t xml:space="preserve"> устанавливает</w:t>
      </w:r>
      <w:r w:rsidR="007B68DD" w:rsidRPr="007A522C">
        <w:t xml:space="preserve"> последовательность действий при</w:t>
      </w:r>
      <w:r w:rsidR="00381D44">
        <w:t> </w:t>
      </w:r>
      <w:r w:rsidR="00AE2E26" w:rsidRPr="007A522C">
        <w:t>использовании программного комплекса «Вибрационикс», предназначенного для</w:t>
      </w:r>
      <w:r w:rsidR="00381D44">
        <w:t> </w:t>
      </w:r>
      <w:r w:rsidR="00AE2E26" w:rsidRPr="007A522C">
        <w:t>автоматической обработки и анализа данных</w:t>
      </w:r>
      <w:r w:rsidR="00EE0499">
        <w:t>, полученных при проведении</w:t>
      </w:r>
      <w:r w:rsidR="00AE2E26" w:rsidRPr="007A522C">
        <w:t xml:space="preserve"> </w:t>
      </w:r>
      <w:r w:rsidR="00EE0499">
        <w:t>физических (</w:t>
      </w:r>
      <w:r w:rsidR="00AE2E26" w:rsidRPr="007A522C">
        <w:t>стендо</w:t>
      </w:r>
      <w:r w:rsidR="00EE0499">
        <w:t>вые и лётные испытания самолёта) и численных (</w:t>
      </w:r>
      <w:r w:rsidR="003B208E">
        <w:t>расчеты с использованием различных методов аппроксимации сплошных сред</w:t>
      </w:r>
      <w:r w:rsidR="00EE0499">
        <w:t>) эксперимент</w:t>
      </w:r>
      <w:r w:rsidR="00590ACF">
        <w:t>ов,</w:t>
      </w:r>
      <w:r w:rsidR="00EE0499">
        <w:t xml:space="preserve"> </w:t>
      </w:r>
      <w:r w:rsidR="00AE2E26" w:rsidRPr="007A522C">
        <w:t>в</w:t>
      </w:r>
      <w:r w:rsidR="00590ACF">
        <w:t xml:space="preserve"> </w:t>
      </w:r>
      <w:r w:rsidR="00EE0499">
        <w:t>части прочности и вибраций</w:t>
      </w:r>
      <w:r w:rsidR="00AE2E26" w:rsidRPr="007A522C">
        <w:t>.</w:t>
      </w:r>
    </w:p>
    <w:p w:rsidR="007A522C" w:rsidRDefault="007A522C">
      <w:pPr>
        <w:spacing w:line="240" w:lineRule="auto"/>
        <w:rPr>
          <w:rFonts w:cs="Arial"/>
          <w:bCs/>
          <w:iCs/>
          <w:spacing w:val="-4"/>
          <w:sz w:val="26"/>
          <w:szCs w:val="28"/>
        </w:rPr>
      </w:pPr>
      <w:r>
        <w:br w:type="page"/>
      </w:r>
    </w:p>
    <w:p w:rsidR="005531FA" w:rsidRPr="00283236" w:rsidRDefault="000A2AEB" w:rsidP="00283236">
      <w:pPr>
        <w:pStyle w:val="1"/>
      </w:pPr>
      <w:bookmarkStart w:id="1" w:name="_Toc143854428"/>
      <w:r w:rsidRPr="00283236">
        <w:lastRenderedPageBreak/>
        <w:t>С</w:t>
      </w:r>
      <w:r w:rsidR="005531FA" w:rsidRPr="00283236">
        <w:t>окращения</w:t>
      </w:r>
      <w:r w:rsidR="0035269D" w:rsidRPr="00283236">
        <w:t xml:space="preserve"> </w:t>
      </w:r>
      <w:r w:rsidR="0089781F" w:rsidRPr="00283236">
        <w:t>и обозначения</w:t>
      </w:r>
      <w:bookmarkEnd w:id="1"/>
    </w:p>
    <w:p w:rsidR="0072615B" w:rsidRPr="006F711D" w:rsidRDefault="00DA0084" w:rsidP="00283236">
      <w:pPr>
        <w:pStyle w:val="22"/>
      </w:pPr>
      <w:r w:rsidRPr="006F711D">
        <w:t>С</w:t>
      </w:r>
      <w:r w:rsidR="0072615B" w:rsidRPr="006F711D">
        <w:t>окращения</w:t>
      </w:r>
    </w:p>
    <w:p w:rsidR="00DA0084" w:rsidRPr="006F711D" w:rsidRDefault="000279C1" w:rsidP="004D6E49">
      <w:pPr>
        <w:pStyle w:val="a8"/>
        <w:rPr>
          <w:szCs w:val="26"/>
          <w:lang w:eastAsia="ru-RU"/>
        </w:rPr>
      </w:pPr>
      <w:r w:rsidRPr="006F711D">
        <w:rPr>
          <w:szCs w:val="26"/>
          <w:lang w:eastAsia="ru-RU"/>
        </w:rPr>
        <w:t>В настоящей инструкции</w:t>
      </w:r>
      <w:r w:rsidR="00DA0084" w:rsidRPr="006F711D">
        <w:rPr>
          <w:szCs w:val="26"/>
          <w:lang w:eastAsia="ru-RU"/>
        </w:rPr>
        <w:t xml:space="preserve"> используются следующие сокращения:</w:t>
      </w:r>
    </w:p>
    <w:tbl>
      <w:tblPr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1417"/>
        <w:gridCol w:w="8222"/>
      </w:tblGrid>
      <w:tr w:rsidR="009F7346" w:rsidRPr="006F711D" w:rsidTr="00AA2CC3">
        <w:tc>
          <w:tcPr>
            <w:tcW w:w="1417" w:type="dxa"/>
            <w:shd w:val="clear" w:color="auto" w:fill="auto"/>
            <w:vAlign w:val="center"/>
          </w:tcPr>
          <w:p w:rsidR="009F7346" w:rsidRPr="006F711D" w:rsidRDefault="009F7346" w:rsidP="00AA2CC3">
            <w:pPr>
              <w:spacing w:line="276" w:lineRule="auto"/>
              <w:rPr>
                <w:b/>
                <w:sz w:val="26"/>
                <w:szCs w:val="26"/>
              </w:rPr>
            </w:pPr>
            <w:r w:rsidRPr="006F711D">
              <w:rPr>
                <w:b/>
                <w:sz w:val="26"/>
                <w:szCs w:val="26"/>
              </w:rPr>
              <w:t>АЦП</w:t>
            </w:r>
          </w:p>
        </w:tc>
        <w:tc>
          <w:tcPr>
            <w:tcW w:w="8222" w:type="dxa"/>
            <w:shd w:val="clear" w:color="auto" w:fill="auto"/>
          </w:tcPr>
          <w:p w:rsidR="009F7346" w:rsidRPr="006F711D" w:rsidRDefault="009F7346" w:rsidP="00283236">
            <w:pPr>
              <w:pStyle w:val="aff"/>
              <w:spacing w:line="276" w:lineRule="auto"/>
              <w:rPr>
                <w:szCs w:val="26"/>
                <w:lang w:val="ru-RU"/>
              </w:rPr>
            </w:pPr>
            <w:r w:rsidRPr="006F711D">
              <w:rPr>
                <w:szCs w:val="26"/>
                <w:lang w:val="ru-RU"/>
              </w:rPr>
              <w:t>Аналого-цифровой преобразователь</w:t>
            </w:r>
          </w:p>
        </w:tc>
      </w:tr>
      <w:tr w:rsidR="00AE2E26" w:rsidRPr="006F711D" w:rsidTr="00AA2CC3">
        <w:tc>
          <w:tcPr>
            <w:tcW w:w="1417" w:type="dxa"/>
            <w:shd w:val="clear" w:color="auto" w:fill="auto"/>
            <w:vAlign w:val="center"/>
          </w:tcPr>
          <w:p w:rsidR="00AE2E26" w:rsidRPr="006F711D" w:rsidRDefault="00AE2E26" w:rsidP="00AA2CC3">
            <w:pPr>
              <w:spacing w:line="276" w:lineRule="auto"/>
              <w:rPr>
                <w:b/>
                <w:sz w:val="26"/>
                <w:szCs w:val="26"/>
              </w:rPr>
            </w:pPr>
            <w:r w:rsidRPr="006F711D">
              <w:rPr>
                <w:b/>
                <w:sz w:val="26"/>
                <w:szCs w:val="26"/>
              </w:rPr>
              <w:t>АЧХ</w:t>
            </w:r>
          </w:p>
        </w:tc>
        <w:tc>
          <w:tcPr>
            <w:tcW w:w="8222" w:type="dxa"/>
            <w:shd w:val="clear" w:color="auto" w:fill="auto"/>
          </w:tcPr>
          <w:p w:rsidR="00AE2E26" w:rsidRPr="006F711D" w:rsidRDefault="00AE2E26" w:rsidP="00283236">
            <w:pPr>
              <w:pStyle w:val="aff"/>
              <w:spacing w:line="276" w:lineRule="auto"/>
              <w:rPr>
                <w:szCs w:val="26"/>
                <w:lang w:val="ru-RU"/>
              </w:rPr>
            </w:pPr>
            <w:r w:rsidRPr="006F711D">
              <w:rPr>
                <w:szCs w:val="26"/>
                <w:lang w:val="ru-RU"/>
              </w:rPr>
              <w:t>Амплитудно-частотная характеристика</w:t>
            </w:r>
          </w:p>
        </w:tc>
      </w:tr>
      <w:tr w:rsidR="00AE2E26" w:rsidRPr="006F711D" w:rsidTr="00AA2CC3">
        <w:tc>
          <w:tcPr>
            <w:tcW w:w="1417" w:type="dxa"/>
            <w:shd w:val="clear" w:color="auto" w:fill="auto"/>
            <w:vAlign w:val="center"/>
          </w:tcPr>
          <w:p w:rsidR="00AE2E26" w:rsidRPr="006F711D" w:rsidRDefault="00AE2E26" w:rsidP="00AA2CC3">
            <w:pPr>
              <w:spacing w:line="276" w:lineRule="auto"/>
              <w:rPr>
                <w:b/>
                <w:sz w:val="26"/>
                <w:szCs w:val="26"/>
              </w:rPr>
            </w:pPr>
            <w:r w:rsidRPr="006F711D">
              <w:rPr>
                <w:b/>
                <w:sz w:val="26"/>
                <w:szCs w:val="26"/>
              </w:rPr>
              <w:t>БПФ</w:t>
            </w:r>
          </w:p>
        </w:tc>
        <w:tc>
          <w:tcPr>
            <w:tcW w:w="8222" w:type="dxa"/>
            <w:shd w:val="clear" w:color="auto" w:fill="auto"/>
          </w:tcPr>
          <w:p w:rsidR="00AE2E26" w:rsidRPr="006F711D" w:rsidRDefault="00AE2E26" w:rsidP="00283236">
            <w:pPr>
              <w:pStyle w:val="aff"/>
              <w:spacing w:line="276" w:lineRule="auto"/>
              <w:rPr>
                <w:szCs w:val="26"/>
                <w:lang w:val="ru-RU"/>
              </w:rPr>
            </w:pPr>
            <w:r w:rsidRPr="006F711D">
              <w:rPr>
                <w:szCs w:val="26"/>
                <w:lang w:val="ru-RU"/>
              </w:rPr>
              <w:t>Быстрое преобразование Фурье</w:t>
            </w:r>
          </w:p>
        </w:tc>
      </w:tr>
      <w:tr w:rsidR="00AE2E26" w:rsidRPr="006F711D" w:rsidTr="00AA2CC3">
        <w:tc>
          <w:tcPr>
            <w:tcW w:w="1417" w:type="dxa"/>
            <w:shd w:val="clear" w:color="auto" w:fill="auto"/>
            <w:vAlign w:val="center"/>
          </w:tcPr>
          <w:p w:rsidR="00AE2E26" w:rsidRPr="006F711D" w:rsidRDefault="00AE2E26" w:rsidP="00AA2CC3">
            <w:pPr>
              <w:spacing w:line="276" w:lineRule="auto"/>
              <w:rPr>
                <w:b/>
                <w:sz w:val="26"/>
                <w:szCs w:val="26"/>
              </w:rPr>
            </w:pPr>
            <w:r w:rsidRPr="006F711D">
              <w:rPr>
                <w:b/>
                <w:sz w:val="26"/>
                <w:szCs w:val="26"/>
              </w:rPr>
              <w:t>ЛА</w:t>
            </w:r>
          </w:p>
        </w:tc>
        <w:tc>
          <w:tcPr>
            <w:tcW w:w="8222" w:type="dxa"/>
            <w:shd w:val="clear" w:color="auto" w:fill="auto"/>
            <w:vAlign w:val="center"/>
          </w:tcPr>
          <w:p w:rsidR="00AE2E26" w:rsidRPr="006F711D" w:rsidRDefault="00AE2E26" w:rsidP="00AA2CC3">
            <w:pPr>
              <w:pStyle w:val="aff"/>
              <w:spacing w:line="276" w:lineRule="auto"/>
              <w:rPr>
                <w:szCs w:val="26"/>
                <w:lang w:val="ru-RU"/>
              </w:rPr>
            </w:pPr>
            <w:r w:rsidRPr="006F711D">
              <w:rPr>
                <w:szCs w:val="26"/>
                <w:lang w:val="ru-RU"/>
              </w:rPr>
              <w:t>Летательный аппарат</w:t>
            </w:r>
          </w:p>
        </w:tc>
      </w:tr>
      <w:tr w:rsidR="00242662" w:rsidRPr="006F711D" w:rsidTr="00AA2CC3">
        <w:tc>
          <w:tcPr>
            <w:tcW w:w="1417" w:type="dxa"/>
            <w:shd w:val="clear" w:color="auto" w:fill="auto"/>
            <w:vAlign w:val="center"/>
          </w:tcPr>
          <w:p w:rsidR="00242662" w:rsidRPr="006F711D" w:rsidRDefault="00242662" w:rsidP="00AA2CC3">
            <w:pPr>
              <w:spacing w:line="276" w:lineRule="auto"/>
              <w:rPr>
                <w:b/>
                <w:sz w:val="26"/>
                <w:szCs w:val="26"/>
              </w:rPr>
            </w:pPr>
            <w:r w:rsidRPr="00242662">
              <w:rPr>
                <w:b/>
                <w:sz w:val="26"/>
                <w:szCs w:val="26"/>
              </w:rPr>
              <w:t>МГК</w:t>
            </w:r>
          </w:p>
        </w:tc>
        <w:tc>
          <w:tcPr>
            <w:tcW w:w="8222" w:type="dxa"/>
            <w:shd w:val="clear" w:color="auto" w:fill="auto"/>
            <w:vAlign w:val="center"/>
          </w:tcPr>
          <w:p w:rsidR="00242662" w:rsidRPr="006F711D" w:rsidRDefault="00242662" w:rsidP="00AA2CC3">
            <w:pPr>
              <w:pStyle w:val="aff"/>
              <w:spacing w:line="276" w:lineRule="auto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Метод главных компонент</w:t>
            </w:r>
          </w:p>
        </w:tc>
      </w:tr>
      <w:tr w:rsidR="0058013E" w:rsidRPr="006F711D" w:rsidTr="00AA2CC3">
        <w:tc>
          <w:tcPr>
            <w:tcW w:w="1417" w:type="dxa"/>
            <w:shd w:val="clear" w:color="auto" w:fill="auto"/>
            <w:vAlign w:val="center"/>
          </w:tcPr>
          <w:p w:rsidR="0058013E" w:rsidRPr="006F711D" w:rsidRDefault="0058013E" w:rsidP="00AA2CC3">
            <w:pPr>
              <w:spacing w:line="276" w:lineRule="auto"/>
              <w:rPr>
                <w:b/>
                <w:sz w:val="26"/>
                <w:szCs w:val="26"/>
              </w:rPr>
            </w:pPr>
            <w:r w:rsidRPr="006F711D">
              <w:rPr>
                <w:b/>
                <w:sz w:val="26"/>
                <w:szCs w:val="26"/>
              </w:rPr>
              <w:t>ПКМ</w:t>
            </w:r>
          </w:p>
        </w:tc>
        <w:tc>
          <w:tcPr>
            <w:tcW w:w="8222" w:type="dxa"/>
            <w:shd w:val="clear" w:color="auto" w:fill="auto"/>
          </w:tcPr>
          <w:p w:rsidR="0058013E" w:rsidRPr="006F711D" w:rsidRDefault="0058013E" w:rsidP="00283236">
            <w:pPr>
              <w:pStyle w:val="aff"/>
              <w:spacing w:line="276" w:lineRule="auto"/>
              <w:rPr>
                <w:szCs w:val="26"/>
                <w:lang w:val="ru-RU"/>
              </w:rPr>
            </w:pPr>
            <w:r w:rsidRPr="006F711D">
              <w:rPr>
                <w:szCs w:val="26"/>
                <w:lang w:val="ru-RU"/>
              </w:rPr>
              <w:t>Правая кнопка мыши</w:t>
            </w:r>
          </w:p>
        </w:tc>
      </w:tr>
      <w:tr w:rsidR="00AE2E26" w:rsidRPr="006F711D" w:rsidTr="00AA2CC3">
        <w:tc>
          <w:tcPr>
            <w:tcW w:w="1417" w:type="dxa"/>
            <w:shd w:val="clear" w:color="auto" w:fill="auto"/>
            <w:vAlign w:val="center"/>
          </w:tcPr>
          <w:p w:rsidR="00AE2E26" w:rsidRPr="006F711D" w:rsidRDefault="00AE2E26" w:rsidP="00AA2CC3">
            <w:pPr>
              <w:spacing w:line="276" w:lineRule="auto"/>
              <w:rPr>
                <w:b/>
                <w:sz w:val="26"/>
                <w:szCs w:val="26"/>
              </w:rPr>
            </w:pPr>
            <w:r w:rsidRPr="006F711D">
              <w:rPr>
                <w:b/>
                <w:sz w:val="26"/>
                <w:szCs w:val="26"/>
              </w:rPr>
              <w:t>ПО</w:t>
            </w:r>
          </w:p>
        </w:tc>
        <w:tc>
          <w:tcPr>
            <w:tcW w:w="8222" w:type="dxa"/>
            <w:shd w:val="clear" w:color="auto" w:fill="auto"/>
          </w:tcPr>
          <w:p w:rsidR="00AE2E26" w:rsidRPr="006F711D" w:rsidRDefault="00AE2E26" w:rsidP="00283236">
            <w:pPr>
              <w:pStyle w:val="aff"/>
              <w:spacing w:line="276" w:lineRule="auto"/>
              <w:rPr>
                <w:szCs w:val="26"/>
                <w:lang w:val="ru-RU"/>
              </w:rPr>
            </w:pPr>
            <w:r w:rsidRPr="006F711D">
              <w:rPr>
                <w:szCs w:val="26"/>
                <w:lang w:val="ru-RU"/>
              </w:rPr>
              <w:t>Программное обеспечение</w:t>
            </w:r>
          </w:p>
        </w:tc>
      </w:tr>
      <w:tr w:rsidR="00AE2E26" w:rsidRPr="006F711D" w:rsidTr="00AA2CC3">
        <w:tc>
          <w:tcPr>
            <w:tcW w:w="1417" w:type="dxa"/>
            <w:shd w:val="clear" w:color="auto" w:fill="auto"/>
            <w:vAlign w:val="center"/>
          </w:tcPr>
          <w:p w:rsidR="00AE2E26" w:rsidRPr="006F711D" w:rsidRDefault="00AE2E26" w:rsidP="00AA2CC3">
            <w:pPr>
              <w:spacing w:line="276" w:lineRule="auto"/>
              <w:rPr>
                <w:b/>
                <w:sz w:val="26"/>
                <w:szCs w:val="26"/>
              </w:rPr>
            </w:pPr>
            <w:r w:rsidRPr="006F711D">
              <w:rPr>
                <w:b/>
                <w:sz w:val="26"/>
                <w:szCs w:val="26"/>
              </w:rPr>
              <w:t>СПМ</w:t>
            </w:r>
          </w:p>
        </w:tc>
        <w:tc>
          <w:tcPr>
            <w:tcW w:w="8222" w:type="dxa"/>
            <w:shd w:val="clear" w:color="auto" w:fill="auto"/>
          </w:tcPr>
          <w:p w:rsidR="00AE2E26" w:rsidRPr="006F711D" w:rsidRDefault="00AE2E26" w:rsidP="00283236">
            <w:pPr>
              <w:pStyle w:val="aff"/>
              <w:spacing w:line="276" w:lineRule="auto"/>
              <w:rPr>
                <w:szCs w:val="26"/>
                <w:lang w:val="ru-RU"/>
              </w:rPr>
            </w:pPr>
            <w:r w:rsidRPr="006F711D">
              <w:rPr>
                <w:szCs w:val="26"/>
                <w:lang w:val="ru-RU"/>
              </w:rPr>
              <w:t>Спектральная плотность мощности</w:t>
            </w:r>
          </w:p>
        </w:tc>
      </w:tr>
      <w:tr w:rsidR="00F67B5A" w:rsidRPr="006F711D" w:rsidTr="00AA2CC3">
        <w:tc>
          <w:tcPr>
            <w:tcW w:w="1417" w:type="dxa"/>
            <w:shd w:val="clear" w:color="auto" w:fill="auto"/>
            <w:vAlign w:val="center"/>
          </w:tcPr>
          <w:p w:rsidR="00F67B5A" w:rsidRPr="006F711D" w:rsidRDefault="00F67B5A" w:rsidP="00AA2CC3">
            <w:pPr>
              <w:spacing w:line="276" w:lineRule="auto"/>
              <w:rPr>
                <w:b/>
                <w:sz w:val="26"/>
                <w:szCs w:val="26"/>
              </w:rPr>
            </w:pPr>
            <w:r w:rsidRPr="006F711D">
              <w:rPr>
                <w:b/>
                <w:sz w:val="26"/>
                <w:szCs w:val="26"/>
              </w:rPr>
              <w:t>ЦОС</w:t>
            </w:r>
          </w:p>
        </w:tc>
        <w:tc>
          <w:tcPr>
            <w:tcW w:w="8222" w:type="dxa"/>
            <w:shd w:val="clear" w:color="auto" w:fill="auto"/>
          </w:tcPr>
          <w:p w:rsidR="00F67B5A" w:rsidRPr="006F711D" w:rsidRDefault="00F67B5A" w:rsidP="00283236">
            <w:pPr>
              <w:pStyle w:val="aff"/>
              <w:spacing w:line="276" w:lineRule="auto"/>
              <w:rPr>
                <w:szCs w:val="26"/>
                <w:lang w:val="ru-RU"/>
              </w:rPr>
            </w:pPr>
            <w:r w:rsidRPr="006F711D">
              <w:rPr>
                <w:szCs w:val="26"/>
                <w:lang w:val="ru-RU"/>
              </w:rPr>
              <w:t>Цифровая обработка сигналов</w:t>
            </w:r>
          </w:p>
        </w:tc>
      </w:tr>
    </w:tbl>
    <w:p w:rsidR="00EF18F2" w:rsidRPr="006F711D" w:rsidRDefault="00EF18F2">
      <w:pPr>
        <w:rPr>
          <w:rFonts w:cs="Arial"/>
          <w:b/>
          <w:bCs/>
          <w:spacing w:val="-5"/>
          <w:kern w:val="32"/>
          <w:sz w:val="26"/>
          <w:szCs w:val="26"/>
        </w:rPr>
      </w:pPr>
      <w:r w:rsidRPr="006F711D">
        <w:rPr>
          <w:sz w:val="26"/>
          <w:szCs w:val="26"/>
        </w:rPr>
        <w:br w:type="page"/>
      </w:r>
    </w:p>
    <w:p w:rsidR="0089781F" w:rsidRPr="006F711D" w:rsidRDefault="00E90CC1" w:rsidP="0089781F">
      <w:pPr>
        <w:pStyle w:val="1"/>
        <w:rPr>
          <w:szCs w:val="26"/>
        </w:rPr>
      </w:pPr>
      <w:bookmarkStart w:id="2" w:name="_Toc143854429"/>
      <w:r w:rsidRPr="006F711D">
        <w:rPr>
          <w:szCs w:val="26"/>
        </w:rPr>
        <w:lastRenderedPageBreak/>
        <w:t>Общие положения</w:t>
      </w:r>
      <w:bookmarkEnd w:id="2"/>
    </w:p>
    <w:p w:rsidR="00EC6306" w:rsidRPr="006F711D" w:rsidRDefault="00EF18F2" w:rsidP="00690624">
      <w:pPr>
        <w:pStyle w:val="22"/>
        <w:rPr>
          <w:szCs w:val="26"/>
        </w:rPr>
      </w:pPr>
      <w:bookmarkStart w:id="3" w:name="_Toc125538119"/>
      <w:bookmarkStart w:id="4" w:name="_Toc125538410"/>
      <w:bookmarkStart w:id="5" w:name="_Toc125538566"/>
      <w:bookmarkStart w:id="6" w:name="_Toc125559461"/>
      <w:bookmarkStart w:id="7" w:name="_Toc125559542"/>
      <w:bookmarkStart w:id="8" w:name="_Toc126570214"/>
      <w:r w:rsidRPr="006F711D">
        <w:rPr>
          <w:szCs w:val="26"/>
        </w:rPr>
        <w:t xml:space="preserve">Программный комплекс </w:t>
      </w:r>
      <w:r w:rsidR="00AA2CC3">
        <w:rPr>
          <w:szCs w:val="26"/>
        </w:rPr>
        <w:t>разработан</w:t>
      </w:r>
      <w:r w:rsidRPr="006F711D">
        <w:rPr>
          <w:szCs w:val="26"/>
        </w:rPr>
        <w:t xml:space="preserve"> </w:t>
      </w:r>
      <w:r w:rsidR="006F4D34" w:rsidRPr="006F711D">
        <w:rPr>
          <w:szCs w:val="26"/>
        </w:rPr>
        <w:t xml:space="preserve">на объектно-ориентированном языке программирования </w:t>
      </w:r>
      <w:r w:rsidR="00FB1C8C">
        <w:rPr>
          <w:szCs w:val="26"/>
        </w:rPr>
        <w:t>Python</w:t>
      </w:r>
      <w:r w:rsidR="006F4D34" w:rsidRPr="006F711D">
        <w:rPr>
          <w:szCs w:val="26"/>
        </w:rPr>
        <w:t xml:space="preserve"> и предназначен </w:t>
      </w:r>
      <w:r w:rsidRPr="006F711D">
        <w:rPr>
          <w:szCs w:val="26"/>
        </w:rPr>
        <w:t>для</w:t>
      </w:r>
      <w:r w:rsidR="005C4E92">
        <w:rPr>
          <w:szCs w:val="26"/>
        </w:rPr>
        <w:t xml:space="preserve"> </w:t>
      </w:r>
      <w:r w:rsidRPr="006F711D">
        <w:rPr>
          <w:szCs w:val="26"/>
        </w:rPr>
        <w:t>комплексной обработки данных</w:t>
      </w:r>
      <w:r w:rsidR="006F4D34" w:rsidRPr="006F711D">
        <w:rPr>
          <w:szCs w:val="26"/>
        </w:rPr>
        <w:t xml:space="preserve"> стендовых и</w:t>
      </w:r>
      <w:r w:rsidR="005C4E92">
        <w:rPr>
          <w:szCs w:val="26"/>
        </w:rPr>
        <w:t> </w:t>
      </w:r>
      <w:r w:rsidR="006F4D34" w:rsidRPr="006F711D">
        <w:rPr>
          <w:szCs w:val="26"/>
        </w:rPr>
        <w:t>лётных</w:t>
      </w:r>
      <w:r w:rsidRPr="006F711D">
        <w:rPr>
          <w:szCs w:val="26"/>
        </w:rPr>
        <w:t xml:space="preserve"> испытаний самолёта и его </w:t>
      </w:r>
      <w:r w:rsidR="006F4D34" w:rsidRPr="006F711D">
        <w:rPr>
          <w:szCs w:val="26"/>
        </w:rPr>
        <w:t>элементов</w:t>
      </w:r>
      <w:r w:rsidRPr="006F711D">
        <w:rPr>
          <w:szCs w:val="26"/>
        </w:rPr>
        <w:t xml:space="preserve"> в</w:t>
      </w:r>
      <w:r w:rsidR="005C4E92">
        <w:rPr>
          <w:szCs w:val="26"/>
        </w:rPr>
        <w:t xml:space="preserve"> </w:t>
      </w:r>
      <w:r w:rsidRPr="006F711D">
        <w:rPr>
          <w:szCs w:val="26"/>
        </w:rPr>
        <w:t>части прочности и вибраций</w:t>
      </w:r>
      <w:r w:rsidR="00EC6306" w:rsidRPr="006F711D">
        <w:rPr>
          <w:szCs w:val="26"/>
        </w:rPr>
        <w:t>.</w:t>
      </w:r>
      <w:bookmarkEnd w:id="3"/>
      <w:bookmarkEnd w:id="4"/>
      <w:bookmarkEnd w:id="5"/>
      <w:bookmarkEnd w:id="6"/>
      <w:bookmarkEnd w:id="7"/>
      <w:bookmarkEnd w:id="8"/>
    </w:p>
    <w:p w:rsidR="00EC6306" w:rsidRDefault="006F4D34" w:rsidP="00690624">
      <w:pPr>
        <w:pStyle w:val="22"/>
        <w:rPr>
          <w:szCs w:val="26"/>
        </w:rPr>
      </w:pPr>
      <w:bookmarkStart w:id="9" w:name="_Toc125538120"/>
      <w:bookmarkStart w:id="10" w:name="_Toc125538411"/>
      <w:bookmarkStart w:id="11" w:name="_Toc125538567"/>
      <w:bookmarkStart w:id="12" w:name="_Toc125559462"/>
      <w:bookmarkStart w:id="13" w:name="_Toc125559543"/>
      <w:bookmarkStart w:id="14" w:name="_Toc126570215"/>
      <w:r w:rsidRPr="006F711D">
        <w:rPr>
          <w:szCs w:val="26"/>
        </w:rPr>
        <w:t>В данном к</w:t>
      </w:r>
      <w:r w:rsidR="00EF18F2" w:rsidRPr="006F711D">
        <w:rPr>
          <w:szCs w:val="26"/>
        </w:rPr>
        <w:t>омплекс</w:t>
      </w:r>
      <w:r w:rsidRPr="006F711D">
        <w:rPr>
          <w:szCs w:val="26"/>
        </w:rPr>
        <w:t>е</w:t>
      </w:r>
      <w:r w:rsidR="00EC6306" w:rsidRPr="006F711D">
        <w:rPr>
          <w:szCs w:val="26"/>
        </w:rPr>
        <w:t xml:space="preserve"> </w:t>
      </w:r>
      <w:r w:rsidRPr="006F711D">
        <w:rPr>
          <w:szCs w:val="26"/>
        </w:rPr>
        <w:t>реализованы следующие функции</w:t>
      </w:r>
      <w:r w:rsidR="00EC6306" w:rsidRPr="006F711D">
        <w:rPr>
          <w:szCs w:val="26"/>
        </w:rPr>
        <w:t>:</w:t>
      </w:r>
      <w:bookmarkEnd w:id="9"/>
      <w:bookmarkEnd w:id="10"/>
      <w:bookmarkEnd w:id="11"/>
      <w:bookmarkEnd w:id="12"/>
      <w:bookmarkEnd w:id="13"/>
      <w:bookmarkEnd w:id="14"/>
    </w:p>
    <w:p w:rsidR="00656F59" w:rsidRPr="00656F59" w:rsidRDefault="00656F59" w:rsidP="00656F59">
      <w:pPr>
        <w:pStyle w:val="610"/>
        <w:numPr>
          <w:ilvl w:val="0"/>
          <w:numId w:val="12"/>
        </w:numPr>
        <w:tabs>
          <w:tab w:val="clear" w:pos="2268"/>
          <w:tab w:val="left" w:pos="993"/>
        </w:tabs>
        <w:ind w:left="0" w:firstLine="567"/>
        <w:rPr>
          <w:szCs w:val="26"/>
        </w:rPr>
      </w:pPr>
      <w:r>
        <w:rPr>
          <w:lang w:eastAsia="ru-RU"/>
        </w:rPr>
        <w:softHyphen/>
      </w:r>
      <w:r w:rsidRPr="00656F59">
        <w:rPr>
          <w:szCs w:val="26"/>
        </w:rPr>
        <w:t xml:space="preserve"> </w:t>
      </w:r>
      <w:r>
        <w:rPr>
          <w:szCs w:val="26"/>
        </w:rPr>
        <w:t>Генерация сигнала по заданным параметрам</w:t>
      </w:r>
      <w:r w:rsidRPr="006F711D">
        <w:rPr>
          <w:szCs w:val="26"/>
        </w:rPr>
        <w:t xml:space="preserve">: </w:t>
      </w:r>
      <w:r>
        <w:rPr>
          <w:szCs w:val="26"/>
        </w:rPr>
        <w:t xml:space="preserve">с целью отладки работы алгоритмов, верификации методик </w:t>
      </w:r>
      <w:r w:rsidR="00F91BC9">
        <w:rPr>
          <w:szCs w:val="26"/>
        </w:rPr>
        <w:t>добавлена возможность создания детерминированного сигнала, состоящего из нескольких гармоник и шума</w:t>
      </w:r>
      <w:r w:rsidRPr="006F711D">
        <w:rPr>
          <w:szCs w:val="26"/>
        </w:rPr>
        <w:t>;</w:t>
      </w:r>
    </w:p>
    <w:p w:rsidR="00EF18F2" w:rsidRDefault="00AA2CC3" w:rsidP="00F13EF4">
      <w:pPr>
        <w:pStyle w:val="610"/>
        <w:numPr>
          <w:ilvl w:val="0"/>
          <w:numId w:val="12"/>
        </w:numPr>
        <w:tabs>
          <w:tab w:val="clear" w:pos="2268"/>
          <w:tab w:val="left" w:pos="993"/>
        </w:tabs>
        <w:ind w:left="0" w:firstLine="567"/>
        <w:rPr>
          <w:szCs w:val="26"/>
        </w:rPr>
      </w:pPr>
      <w:r>
        <w:rPr>
          <w:szCs w:val="26"/>
        </w:rPr>
        <w:t>ЦОС</w:t>
      </w:r>
      <w:r w:rsidR="00EF18F2" w:rsidRPr="006F711D">
        <w:rPr>
          <w:szCs w:val="26"/>
        </w:rPr>
        <w:t>: сглажив</w:t>
      </w:r>
      <w:r w:rsidR="00727B4A">
        <w:rPr>
          <w:szCs w:val="26"/>
        </w:rPr>
        <w:t xml:space="preserve">ание, прореживание, фильтрация, </w:t>
      </w:r>
      <w:r w:rsidR="00EF18F2" w:rsidRPr="006F711D">
        <w:rPr>
          <w:szCs w:val="26"/>
        </w:rPr>
        <w:t xml:space="preserve">квантование </w:t>
      </w:r>
      <w:r w:rsidR="003B208E">
        <w:rPr>
          <w:szCs w:val="26"/>
        </w:rPr>
        <w:t>сигнала</w:t>
      </w:r>
      <w:r w:rsidR="00727B4A">
        <w:rPr>
          <w:szCs w:val="26"/>
        </w:rPr>
        <w:t>, а также применение</w:t>
      </w:r>
      <w:r w:rsidR="00F91BC9" w:rsidRPr="00F91BC9">
        <w:rPr>
          <w:szCs w:val="26"/>
        </w:rPr>
        <w:t xml:space="preserve"> </w:t>
      </w:r>
      <w:r w:rsidR="00F91BC9">
        <w:rPr>
          <w:szCs w:val="26"/>
        </w:rPr>
        <w:t>к нему</w:t>
      </w:r>
      <w:r w:rsidR="00727B4A">
        <w:rPr>
          <w:szCs w:val="26"/>
        </w:rPr>
        <w:t xml:space="preserve"> БПФ </w:t>
      </w:r>
      <w:r w:rsidR="00EF18F2" w:rsidRPr="006F711D">
        <w:rPr>
          <w:szCs w:val="26"/>
        </w:rPr>
        <w:t xml:space="preserve">(данные методы наиболее часто используются в </w:t>
      </w:r>
      <w:r w:rsidR="00763B3E">
        <w:rPr>
          <w:szCs w:val="26"/>
        </w:rPr>
        <w:t xml:space="preserve">КБ </w:t>
      </w:r>
      <w:r w:rsidR="005C4E92">
        <w:rPr>
          <w:szCs w:val="26"/>
        </w:rPr>
        <w:t xml:space="preserve">при проведении </w:t>
      </w:r>
      <w:r w:rsidR="00EF18F2" w:rsidRPr="006F711D">
        <w:rPr>
          <w:szCs w:val="26"/>
        </w:rPr>
        <w:t>расчёт</w:t>
      </w:r>
      <w:r w:rsidR="005C4E92">
        <w:rPr>
          <w:szCs w:val="26"/>
        </w:rPr>
        <w:t>ов</w:t>
      </w:r>
      <w:r>
        <w:rPr>
          <w:szCs w:val="26"/>
        </w:rPr>
        <w:t xml:space="preserve"> динамической и</w:t>
      </w:r>
      <w:r w:rsidR="005C4E92">
        <w:rPr>
          <w:szCs w:val="26"/>
        </w:rPr>
        <w:t> </w:t>
      </w:r>
      <w:r>
        <w:rPr>
          <w:szCs w:val="26"/>
        </w:rPr>
        <w:t>усталостной прочности</w:t>
      </w:r>
      <w:r w:rsidR="00EF18F2" w:rsidRPr="006F711D">
        <w:rPr>
          <w:szCs w:val="26"/>
        </w:rPr>
        <w:t>);</w:t>
      </w:r>
    </w:p>
    <w:p w:rsidR="00242662" w:rsidRPr="00242662" w:rsidRDefault="00242662" w:rsidP="00242662">
      <w:pPr>
        <w:pStyle w:val="610"/>
        <w:numPr>
          <w:ilvl w:val="0"/>
          <w:numId w:val="12"/>
        </w:numPr>
        <w:tabs>
          <w:tab w:val="clear" w:pos="2268"/>
          <w:tab w:val="left" w:pos="993"/>
        </w:tabs>
        <w:ind w:left="0" w:firstLine="567"/>
        <w:rPr>
          <w:szCs w:val="26"/>
        </w:rPr>
      </w:pPr>
      <w:r>
        <w:rPr>
          <w:szCs w:val="26"/>
        </w:rPr>
        <w:t xml:space="preserve">МГК: разложение сигнала на главные компоненты, </w:t>
      </w:r>
      <w:r w:rsidR="00F91BC9">
        <w:rPr>
          <w:szCs w:val="26"/>
        </w:rPr>
        <w:t xml:space="preserve">выделение мод движения, </w:t>
      </w:r>
      <w:r>
        <w:rPr>
          <w:szCs w:val="26"/>
        </w:rPr>
        <w:t xml:space="preserve">фильтрация шума, устранение </w:t>
      </w:r>
      <w:r w:rsidR="00F91BC9">
        <w:rPr>
          <w:szCs w:val="26"/>
        </w:rPr>
        <w:t>нестационарностей</w:t>
      </w:r>
      <w:r>
        <w:rPr>
          <w:szCs w:val="26"/>
        </w:rPr>
        <w:t>;</w:t>
      </w:r>
    </w:p>
    <w:p w:rsidR="00CF0263" w:rsidRPr="00F91BC9" w:rsidRDefault="00F91BC9" w:rsidP="00F91BC9">
      <w:pPr>
        <w:pStyle w:val="610"/>
        <w:numPr>
          <w:ilvl w:val="0"/>
          <w:numId w:val="12"/>
        </w:numPr>
        <w:tabs>
          <w:tab w:val="clear" w:pos="2268"/>
          <w:tab w:val="left" w:pos="993"/>
        </w:tabs>
        <w:ind w:left="0" w:firstLine="567"/>
        <w:rPr>
          <w:szCs w:val="26"/>
        </w:rPr>
      </w:pPr>
      <w:r>
        <w:rPr>
          <w:szCs w:val="26"/>
        </w:rPr>
        <w:t>С</w:t>
      </w:r>
      <w:r w:rsidR="00EF18F2" w:rsidRPr="006F711D">
        <w:rPr>
          <w:szCs w:val="26"/>
        </w:rPr>
        <w:t>пектральн</w:t>
      </w:r>
      <w:r w:rsidR="006F4D34" w:rsidRPr="006F711D">
        <w:rPr>
          <w:szCs w:val="26"/>
        </w:rPr>
        <w:t xml:space="preserve">ый анализ: </w:t>
      </w:r>
      <w:r w:rsidR="00242662">
        <w:rPr>
          <w:szCs w:val="26"/>
        </w:rPr>
        <w:t xml:space="preserve">выполнение оконного </w:t>
      </w:r>
      <w:r w:rsidR="00727B4A">
        <w:rPr>
          <w:szCs w:val="26"/>
        </w:rPr>
        <w:t xml:space="preserve">кратковременного </w:t>
      </w:r>
      <w:r w:rsidR="00242662">
        <w:rPr>
          <w:szCs w:val="26"/>
        </w:rPr>
        <w:t xml:space="preserve">преобразования </w:t>
      </w:r>
      <w:r w:rsidR="006F4D34" w:rsidRPr="006F711D">
        <w:rPr>
          <w:szCs w:val="26"/>
        </w:rPr>
        <w:t>Ф</w:t>
      </w:r>
      <w:r w:rsidR="00727B4A">
        <w:rPr>
          <w:szCs w:val="26"/>
        </w:rPr>
        <w:t xml:space="preserve">урье для длительного сигнала, расчет </w:t>
      </w:r>
      <w:r w:rsidR="006F4D34" w:rsidRPr="006F711D">
        <w:rPr>
          <w:szCs w:val="26"/>
        </w:rPr>
        <w:t>СПМ</w:t>
      </w:r>
      <w:r w:rsidR="00727B4A">
        <w:rPr>
          <w:szCs w:val="26"/>
        </w:rPr>
        <w:t xml:space="preserve"> с </w:t>
      </w:r>
      <w:r>
        <w:rPr>
          <w:szCs w:val="26"/>
        </w:rPr>
        <w:t>последующим</w:t>
      </w:r>
      <w:r w:rsidR="00727B4A">
        <w:rPr>
          <w:szCs w:val="26"/>
        </w:rPr>
        <w:t xml:space="preserve"> сравнением с нормативными значениями</w:t>
      </w:r>
      <w:r w:rsidR="00FB1C8C">
        <w:rPr>
          <w:szCs w:val="26"/>
        </w:rPr>
        <w:t>, применение</w:t>
      </w:r>
      <w:r w:rsidR="00EF18F2" w:rsidRPr="006F711D">
        <w:rPr>
          <w:szCs w:val="26"/>
        </w:rPr>
        <w:t xml:space="preserve"> оконны</w:t>
      </w:r>
      <w:r w:rsidR="00FB1C8C">
        <w:rPr>
          <w:szCs w:val="26"/>
        </w:rPr>
        <w:t>х</w:t>
      </w:r>
      <w:r w:rsidR="00EF18F2" w:rsidRPr="006F711D">
        <w:rPr>
          <w:szCs w:val="26"/>
        </w:rPr>
        <w:t xml:space="preserve"> </w:t>
      </w:r>
      <w:r w:rsidR="00CF0263">
        <w:rPr>
          <w:szCs w:val="26"/>
        </w:rPr>
        <w:t>функций</w:t>
      </w:r>
      <w:r w:rsidR="00EF18F2" w:rsidRPr="006F711D">
        <w:rPr>
          <w:szCs w:val="26"/>
        </w:rPr>
        <w:t>;</w:t>
      </w:r>
      <w:bookmarkStart w:id="15" w:name="_Ref324496301"/>
    </w:p>
    <w:p w:rsidR="00F91BC9" w:rsidRDefault="00F91BC9" w:rsidP="00F91BC9">
      <w:pPr>
        <w:pStyle w:val="610"/>
        <w:numPr>
          <w:ilvl w:val="0"/>
          <w:numId w:val="12"/>
        </w:numPr>
        <w:tabs>
          <w:tab w:val="clear" w:pos="2268"/>
          <w:tab w:val="left" w:pos="993"/>
        </w:tabs>
        <w:ind w:left="0" w:firstLine="567"/>
        <w:rPr>
          <w:szCs w:val="26"/>
        </w:rPr>
      </w:pPr>
      <w:r>
        <w:rPr>
          <w:szCs w:val="26"/>
        </w:rPr>
        <w:t>Расчёт статистических характеристик сигналов.</w:t>
      </w:r>
    </w:p>
    <w:bookmarkEnd w:id="15"/>
    <w:p w:rsidR="005C4E92" w:rsidRPr="005C4E92" w:rsidRDefault="005C4E92" w:rsidP="00F91BC9">
      <w:pPr>
        <w:pStyle w:val="a8"/>
        <w:ind w:firstLine="0"/>
        <w:rPr>
          <w:lang w:eastAsia="ru-RU"/>
        </w:rPr>
        <w:sectPr w:rsidR="005C4E92" w:rsidRPr="005C4E92" w:rsidSect="00EE0499">
          <w:headerReference w:type="default" r:id="rId8"/>
          <w:pgSz w:w="11906" w:h="16838" w:code="9"/>
          <w:pgMar w:top="992" w:right="567" w:bottom="1134" w:left="1134" w:header="709" w:footer="709" w:gutter="0"/>
          <w:cols w:space="708"/>
          <w:docGrid w:linePitch="360"/>
        </w:sectPr>
      </w:pPr>
    </w:p>
    <w:p w:rsidR="00EC6306" w:rsidRPr="006F711D" w:rsidRDefault="00F91BC9" w:rsidP="005944EF">
      <w:pPr>
        <w:pStyle w:val="1"/>
        <w:rPr>
          <w:szCs w:val="26"/>
        </w:rPr>
      </w:pPr>
      <w:r>
        <w:rPr>
          <w:szCs w:val="26"/>
        </w:rPr>
        <w:lastRenderedPageBreak/>
        <w:t>Формат исходных данных</w:t>
      </w:r>
    </w:p>
    <w:p w:rsidR="00137A18" w:rsidRPr="006F711D" w:rsidRDefault="00F91BC9" w:rsidP="00A8482D">
      <w:pPr>
        <w:pStyle w:val="22"/>
      </w:pPr>
      <w:bookmarkStart w:id="16" w:name="_Ref141446893"/>
      <w:bookmarkStart w:id="17" w:name="_Toc126570220"/>
      <w:r>
        <w:t>Исходные данные загружаются из файлов с расширениями *.</w:t>
      </w:r>
      <w:r>
        <w:rPr>
          <w:lang w:val="en-US"/>
        </w:rPr>
        <w:t>txt</w:t>
      </w:r>
      <w:r w:rsidRPr="00F91BC9">
        <w:t>, *.</w:t>
      </w:r>
      <w:r>
        <w:rPr>
          <w:lang w:val="en-US"/>
        </w:rPr>
        <w:t>csv</w:t>
      </w:r>
      <w:r w:rsidRPr="00F91BC9">
        <w:t>, *.</w:t>
      </w:r>
      <w:r>
        <w:rPr>
          <w:lang w:val="en-US"/>
        </w:rPr>
        <w:t>xlsx</w:t>
      </w:r>
      <w:r w:rsidRPr="00F91BC9">
        <w:t xml:space="preserve">. </w:t>
      </w:r>
      <w:r>
        <w:t>У колонок с данными должны быть заголовки, с названиями канала</w:t>
      </w:r>
      <w:r w:rsidR="00137A18" w:rsidRPr="006F711D">
        <w:t xml:space="preserve"> (</w:t>
      </w:r>
      <w:r w:rsidR="00941F30">
        <w:t xml:space="preserve">см. </w:t>
      </w:r>
      <w:r w:rsidR="008520EC" w:rsidRPr="006F711D">
        <w:fldChar w:fldCharType="begin"/>
      </w:r>
      <w:r w:rsidR="008520EC" w:rsidRPr="006F711D">
        <w:instrText xml:space="preserve"> REF  _Ref141350439 \* Lower \h  \* MERGEFORMAT </w:instrText>
      </w:r>
      <w:r w:rsidR="008520EC" w:rsidRPr="006F711D">
        <w:fldChar w:fldCharType="separate"/>
      </w:r>
      <w:r w:rsidR="00A11DE9" w:rsidRPr="00A11DE9">
        <w:t xml:space="preserve">рисунок </w:t>
      </w:r>
      <w:r w:rsidR="00A11DE9" w:rsidRPr="00A11DE9">
        <w:rPr>
          <w:noProof/>
        </w:rPr>
        <w:t>2</w:t>
      </w:r>
      <w:r w:rsidR="008520EC" w:rsidRPr="006F711D">
        <w:fldChar w:fldCharType="end"/>
      </w:r>
      <w:r w:rsidR="00137A18" w:rsidRPr="006F711D">
        <w:t>).</w:t>
      </w:r>
      <w:bookmarkEnd w:id="16"/>
    </w:p>
    <w:p w:rsidR="00F84535" w:rsidRPr="006F711D" w:rsidRDefault="00F84535" w:rsidP="005C12F1">
      <w:pPr>
        <w:pStyle w:val="a8"/>
        <w:spacing w:line="240" w:lineRule="auto"/>
        <w:ind w:firstLine="0"/>
        <w:rPr>
          <w:szCs w:val="26"/>
          <w:lang w:eastAsia="ru-RU"/>
        </w:rPr>
      </w:pPr>
    </w:p>
    <w:p w:rsidR="008520EC" w:rsidRPr="006F711D" w:rsidRDefault="0088554D" w:rsidP="00542F64">
      <w:pPr>
        <w:pStyle w:val="af2"/>
        <w:rPr>
          <w:szCs w:val="26"/>
        </w:rPr>
      </w:pPr>
      <w:r w:rsidRPr="0088554D">
        <w:rPr>
          <w:noProof/>
          <w:szCs w:val="26"/>
        </w:rPr>
        <w:drawing>
          <wp:inline distT="0" distB="0" distL="0" distR="0" wp14:anchorId="18BA26FC" wp14:editId="38765655">
            <wp:extent cx="6480175" cy="24695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64" w:rsidRPr="0088554D" w:rsidRDefault="008520EC" w:rsidP="00F33576">
      <w:pPr>
        <w:pStyle w:val="af2"/>
        <w:rPr>
          <w:szCs w:val="26"/>
        </w:rPr>
      </w:pPr>
      <w:bookmarkStart w:id="18" w:name="_Ref141350439"/>
      <w:r w:rsidRPr="006F711D">
        <w:rPr>
          <w:szCs w:val="26"/>
        </w:rPr>
        <w:t xml:space="preserve">Рисунок </w:t>
      </w:r>
      <w:r w:rsidRPr="006F711D">
        <w:rPr>
          <w:szCs w:val="26"/>
        </w:rPr>
        <w:fldChar w:fldCharType="begin"/>
      </w:r>
      <w:r w:rsidRPr="006F711D">
        <w:rPr>
          <w:szCs w:val="26"/>
        </w:rPr>
        <w:instrText xml:space="preserve"> SEQ Рисунок \* ARABIC </w:instrText>
      </w:r>
      <w:r w:rsidRPr="006F711D">
        <w:rPr>
          <w:szCs w:val="26"/>
        </w:rPr>
        <w:fldChar w:fldCharType="separate"/>
      </w:r>
      <w:r w:rsidR="000F1344">
        <w:rPr>
          <w:noProof/>
          <w:szCs w:val="26"/>
        </w:rPr>
        <w:t>1</w:t>
      </w:r>
      <w:r w:rsidRPr="006F711D">
        <w:rPr>
          <w:szCs w:val="26"/>
        </w:rPr>
        <w:fldChar w:fldCharType="end"/>
      </w:r>
      <w:bookmarkEnd w:id="18"/>
      <w:r w:rsidRPr="006F711D">
        <w:rPr>
          <w:szCs w:val="26"/>
        </w:rPr>
        <w:t xml:space="preserve"> - Пример подготовленн</w:t>
      </w:r>
      <w:r w:rsidR="00542F64" w:rsidRPr="006F711D">
        <w:rPr>
          <w:szCs w:val="26"/>
        </w:rPr>
        <w:t>ых</w:t>
      </w:r>
      <w:r w:rsidRPr="006F711D">
        <w:rPr>
          <w:szCs w:val="26"/>
        </w:rPr>
        <w:t xml:space="preserve"> для импорта данных</w:t>
      </w:r>
      <w:r w:rsidR="0088554D">
        <w:rPr>
          <w:szCs w:val="26"/>
        </w:rPr>
        <w:t xml:space="preserve"> из приложения </w:t>
      </w:r>
      <w:r w:rsidR="0088554D">
        <w:rPr>
          <w:szCs w:val="26"/>
          <w:lang w:val="en-US"/>
        </w:rPr>
        <w:t>Excel</w:t>
      </w:r>
      <w:r w:rsidR="0088554D" w:rsidRPr="0088554D">
        <w:rPr>
          <w:szCs w:val="26"/>
        </w:rPr>
        <w:t xml:space="preserve"> (</w:t>
      </w:r>
      <w:r w:rsidR="0088554D">
        <w:rPr>
          <w:szCs w:val="26"/>
        </w:rPr>
        <w:t>расширение файла *.</w:t>
      </w:r>
      <w:r w:rsidR="0088554D">
        <w:rPr>
          <w:szCs w:val="26"/>
          <w:lang w:val="en-US"/>
        </w:rPr>
        <w:t>xlsx</w:t>
      </w:r>
      <w:r w:rsidR="0088554D" w:rsidRPr="0088554D">
        <w:rPr>
          <w:szCs w:val="26"/>
        </w:rPr>
        <w:t>)</w:t>
      </w:r>
    </w:p>
    <w:p w:rsidR="00F84535" w:rsidRPr="002254D1" w:rsidRDefault="00F84535" w:rsidP="005C12F1">
      <w:pPr>
        <w:spacing w:line="240" w:lineRule="auto"/>
        <w:rPr>
          <w:sz w:val="26"/>
          <w:szCs w:val="26"/>
        </w:rPr>
      </w:pPr>
      <w:bookmarkStart w:id="19" w:name="_Ref141351493"/>
    </w:p>
    <w:p w:rsidR="00E576C2" w:rsidRDefault="0088554D" w:rsidP="00FD26DA">
      <w:pPr>
        <w:pStyle w:val="22"/>
        <w:rPr>
          <w:szCs w:val="26"/>
        </w:rPr>
      </w:pPr>
      <w:r>
        <w:rPr>
          <w:szCs w:val="26"/>
        </w:rPr>
        <w:t>В случае генерации данных по заданным параметрам, будет</w:t>
      </w:r>
      <w:r w:rsidR="00E576C2">
        <w:rPr>
          <w:szCs w:val="26"/>
        </w:rPr>
        <w:t xml:space="preserve"> создано </w:t>
      </w:r>
      <w:r w:rsidR="00F843D0">
        <w:rPr>
          <w:szCs w:val="26"/>
        </w:rPr>
        <w:t>указанное пользователем число</w:t>
      </w:r>
      <w:r w:rsidR="00E576C2">
        <w:rPr>
          <w:szCs w:val="26"/>
        </w:rPr>
        <w:t xml:space="preserve"> каналов </w:t>
      </w:r>
      <w:r w:rsidR="00F843D0">
        <w:rPr>
          <w:szCs w:val="26"/>
        </w:rPr>
        <w:t xml:space="preserve">временных реализаций </w:t>
      </w:r>
      <w:r w:rsidR="00E576C2">
        <w:rPr>
          <w:szCs w:val="26"/>
        </w:rPr>
        <w:t xml:space="preserve">с названиями </w:t>
      </w:r>
      <w:r>
        <w:rPr>
          <w:szCs w:val="26"/>
        </w:rPr>
        <w:t>«Сигнал</w:t>
      </w:r>
      <w:r w:rsidR="00F843D0">
        <w:rPr>
          <w:szCs w:val="26"/>
        </w:rPr>
        <w:t xml:space="preserve"> №…</w:t>
      </w:r>
      <w:r w:rsidR="00E576C2">
        <w:rPr>
          <w:szCs w:val="26"/>
        </w:rPr>
        <w:t>».</w:t>
      </w:r>
    </w:p>
    <w:p w:rsidR="0088554D" w:rsidRPr="003D6499" w:rsidRDefault="0088554D" w:rsidP="00E576C2">
      <w:pPr>
        <w:pStyle w:val="22"/>
        <w:numPr>
          <w:ilvl w:val="0"/>
          <w:numId w:val="0"/>
        </w:numPr>
        <w:ind w:left="709"/>
        <w:rPr>
          <w:szCs w:val="26"/>
        </w:rPr>
        <w:sectPr w:rsidR="0088554D" w:rsidRPr="003D6499" w:rsidSect="00B71B3A">
          <w:pgSz w:w="11906" w:h="16838" w:code="9"/>
          <w:pgMar w:top="992" w:right="567" w:bottom="1134" w:left="1134" w:header="709" w:footer="709" w:gutter="0"/>
          <w:cols w:space="708"/>
          <w:docGrid w:linePitch="360"/>
        </w:sectPr>
      </w:pPr>
    </w:p>
    <w:bookmarkEnd w:id="17"/>
    <w:bookmarkEnd w:id="19"/>
    <w:p w:rsidR="00EC6306" w:rsidRPr="006F711D" w:rsidRDefault="0088554D" w:rsidP="005944EF">
      <w:pPr>
        <w:pStyle w:val="1"/>
        <w:rPr>
          <w:szCs w:val="26"/>
        </w:rPr>
      </w:pPr>
      <w:r>
        <w:rPr>
          <w:szCs w:val="26"/>
        </w:rPr>
        <w:lastRenderedPageBreak/>
        <w:t>Интерфейс программы</w:t>
      </w:r>
    </w:p>
    <w:p w:rsidR="0088554D" w:rsidRPr="007B1A7A" w:rsidRDefault="00337466" w:rsidP="007B1A7A">
      <w:pPr>
        <w:pStyle w:val="22"/>
        <w:rPr>
          <w:szCs w:val="26"/>
        </w:rPr>
      </w:pPr>
      <w:bookmarkStart w:id="20" w:name="_Toc125538126"/>
      <w:bookmarkStart w:id="21" w:name="_Toc125538417"/>
      <w:bookmarkStart w:id="22" w:name="_Toc125538573"/>
      <w:bookmarkStart w:id="23" w:name="_Toc125559549"/>
      <w:bookmarkStart w:id="24" w:name="_Toc126570221"/>
      <w:r>
        <w:rPr>
          <w:szCs w:val="26"/>
        </w:rPr>
        <w:t xml:space="preserve">Вкладка «Инициализация </w:t>
      </w:r>
      <w:r w:rsidR="00E576C2">
        <w:rPr>
          <w:szCs w:val="26"/>
        </w:rPr>
        <w:t>данных</w:t>
      </w:r>
      <w:r>
        <w:rPr>
          <w:szCs w:val="26"/>
        </w:rPr>
        <w:t>»</w:t>
      </w:r>
      <w:r w:rsidR="00184FFB">
        <w:rPr>
          <w:szCs w:val="26"/>
        </w:rPr>
        <w:t xml:space="preserve"> (</w:t>
      </w:r>
      <w:r w:rsidR="00184FFB">
        <w:rPr>
          <w:szCs w:val="26"/>
        </w:rPr>
        <w:fldChar w:fldCharType="begin"/>
      </w:r>
      <w:r w:rsidR="00184FFB">
        <w:rPr>
          <w:szCs w:val="26"/>
        </w:rPr>
        <w:instrText xml:space="preserve"> REF _Ref141455643 \h </w:instrText>
      </w:r>
      <w:r w:rsidR="00184FFB">
        <w:rPr>
          <w:szCs w:val="26"/>
        </w:rPr>
      </w:r>
      <w:r w:rsidR="00184FFB">
        <w:rPr>
          <w:szCs w:val="26"/>
        </w:rPr>
        <w:fldChar w:fldCharType="separate"/>
      </w:r>
      <w:r w:rsidR="00184FFB" w:rsidRPr="00C24699">
        <w:rPr>
          <w:szCs w:val="26"/>
        </w:rPr>
        <w:t xml:space="preserve">Рисунок </w:t>
      </w:r>
      <w:r w:rsidR="00184FFB">
        <w:rPr>
          <w:noProof/>
          <w:szCs w:val="26"/>
        </w:rPr>
        <w:t>2</w:t>
      </w:r>
      <w:r w:rsidR="00184FFB">
        <w:rPr>
          <w:szCs w:val="26"/>
        </w:rPr>
        <w:fldChar w:fldCharType="end"/>
      </w:r>
      <w:r w:rsidR="00184FFB">
        <w:rPr>
          <w:szCs w:val="26"/>
        </w:rPr>
        <w:t>)</w:t>
      </w:r>
      <w:r w:rsidR="00D0795F">
        <w:rPr>
          <w:noProof/>
        </w:rPr>
        <mc:AlternateContent>
          <mc:Choice Requires="wps">
            <w:drawing>
              <wp:anchor distT="0" distB="0" distL="114300" distR="114300" simplePos="0" relativeHeight="250079232" behindDoc="0" locked="0" layoutInCell="1" allowOverlap="1" wp14:anchorId="393DB6CD" wp14:editId="0F9AA407">
                <wp:simplePos x="0" y="0"/>
                <wp:positionH relativeFrom="column">
                  <wp:posOffset>1568077</wp:posOffset>
                </wp:positionH>
                <wp:positionV relativeFrom="paragraph">
                  <wp:posOffset>258598</wp:posOffset>
                </wp:positionV>
                <wp:extent cx="173298" cy="203796"/>
                <wp:effectExtent l="0" t="0" r="17780" b="2540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298" cy="203796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14040" id="Прямая соединительная линия 38" o:spid="_x0000_s1026" style="position:absolute;flip:x;z-index:2500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5pt,20.35pt" to="137.1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" strokecolor="red" strokeweight=".5pt"/>
            </w:pict>
          </mc:Fallback>
        </mc:AlternateContent>
      </w:r>
      <w:r w:rsidR="00D0795F">
        <w:rPr>
          <w:noProof/>
        </w:rPr>
        <mc:AlternateContent>
          <mc:Choice Requires="wps">
            <w:drawing>
              <wp:anchor distT="0" distB="0" distL="114300" distR="114300" simplePos="0" relativeHeight="250055680" behindDoc="0" locked="0" layoutInCell="1" allowOverlap="1" wp14:anchorId="3A9353F2" wp14:editId="4108359E">
                <wp:simplePos x="0" y="0"/>
                <wp:positionH relativeFrom="column">
                  <wp:posOffset>532208</wp:posOffset>
                </wp:positionH>
                <wp:positionV relativeFrom="paragraph">
                  <wp:posOffset>284715</wp:posOffset>
                </wp:positionV>
                <wp:extent cx="294815" cy="242684"/>
                <wp:effectExtent l="0" t="0" r="29210" b="2413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815" cy="242684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D94EB" id="Прямая соединительная линия 37" o:spid="_x0000_s1026" style="position:absolute;flip:x y;z-index:2500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pt,22.4pt" to="65.1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" strokecolor="red" strokeweight=".5pt"/>
            </w:pict>
          </mc:Fallback>
        </mc:AlternateContent>
      </w:r>
      <w:r w:rsidR="00AE3746" w:rsidRPr="00AE3746">
        <w:rPr>
          <w:noProof/>
        </w:rPr>
        <mc:AlternateContent>
          <mc:Choice Requires="wps">
            <w:drawing>
              <wp:anchor distT="45720" distB="45720" distL="114300" distR="114300" simplePos="0" relativeHeight="249876480" behindDoc="0" locked="0" layoutInCell="1" allowOverlap="1" wp14:anchorId="72FDCBE8" wp14:editId="0D847780">
                <wp:simplePos x="0" y="0"/>
                <wp:positionH relativeFrom="column">
                  <wp:posOffset>1673050</wp:posOffset>
                </wp:positionH>
                <wp:positionV relativeFrom="paragraph">
                  <wp:posOffset>90686</wp:posOffset>
                </wp:positionV>
                <wp:extent cx="316523" cy="237490"/>
                <wp:effectExtent l="0" t="0" r="0" b="0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523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38E4" w:rsidRPr="00AE3746" w:rsidRDefault="00D438E4" w:rsidP="00AE3746">
                            <w:r>
                              <w:t>2</w:t>
                            </w:r>
                            <w:r w:rsidRPr="00AE3746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DCBE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1.75pt;margin-top:7.15pt;width:24.9pt;height:18.7pt;z-index:24987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" filled="f" stroked="f">
                <v:textbox>
                  <w:txbxContent>
                    <w:p w:rsidR="00D438E4" w:rsidRPr="00AE3746" w:rsidRDefault="00D438E4" w:rsidP="00AE3746">
                      <w:r>
                        <w:t>2</w:t>
                      </w:r>
                      <w:r w:rsidRPr="00AE3746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E3746" w:rsidRPr="00AE3746">
        <w:rPr>
          <w:noProof/>
        </w:rPr>
        <mc:AlternateContent>
          <mc:Choice Requires="wps">
            <w:drawing>
              <wp:anchor distT="45720" distB="45720" distL="114300" distR="114300" simplePos="0" relativeHeight="249852928" behindDoc="0" locked="0" layoutInCell="1" allowOverlap="1" wp14:anchorId="2DE9127D" wp14:editId="61770699">
                <wp:simplePos x="0" y="0"/>
                <wp:positionH relativeFrom="column">
                  <wp:posOffset>304842</wp:posOffset>
                </wp:positionH>
                <wp:positionV relativeFrom="paragraph">
                  <wp:posOffset>98830</wp:posOffset>
                </wp:positionV>
                <wp:extent cx="316523" cy="23749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523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38E4" w:rsidRPr="00AE3746" w:rsidRDefault="00D438E4">
                            <w:r w:rsidRPr="00AE3746"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9127D" id="_x0000_s1027" type="#_x0000_t202" style="position:absolute;left:0;text-align:left;margin-left:24pt;margin-top:7.8pt;width:24.9pt;height:18.7pt;z-index:24985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" filled="f" stroked="f">
                <v:textbox>
                  <w:txbxContent>
                    <w:p w:rsidR="00D438E4" w:rsidRPr="00AE3746" w:rsidRDefault="00D438E4">
                      <w:r w:rsidRPr="00AE3746"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7B1A7A">
        <w:rPr>
          <w:szCs w:val="26"/>
        </w:rPr>
        <w:t>.</w:t>
      </w:r>
    </w:p>
    <w:p w:rsidR="00FD26DA" w:rsidRDefault="00D0795F" w:rsidP="0088554D">
      <w:pPr>
        <w:spacing w:line="240" w:lineRule="auto"/>
        <w:jc w:val="center"/>
        <w:rPr>
          <w:sz w:val="26"/>
          <w:szCs w:val="26"/>
        </w:rPr>
      </w:pPr>
      <w:r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0215424" behindDoc="0" locked="0" layoutInCell="1" allowOverlap="1" wp14:anchorId="2E44F679" wp14:editId="26B04019">
                <wp:simplePos x="0" y="0"/>
                <wp:positionH relativeFrom="column">
                  <wp:posOffset>4261621</wp:posOffset>
                </wp:positionH>
                <wp:positionV relativeFrom="paragraph">
                  <wp:posOffset>2432318</wp:posOffset>
                </wp:positionV>
                <wp:extent cx="588334" cy="135013"/>
                <wp:effectExtent l="0" t="0" r="21590" b="3683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8334" cy="135013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321EF" id="Прямая соединительная линия 46" o:spid="_x0000_s1026" style="position:absolute;flip:x y;z-index:2502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55pt,191.5pt" to="381.9pt,2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" strokecolor="red" strokeweight=".5pt"/>
            </w:pict>
          </mc:Fallback>
        </mc:AlternateContent>
      </w:r>
      <w:r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0195968" behindDoc="0" locked="0" layoutInCell="1" allowOverlap="1" wp14:anchorId="5297C524" wp14:editId="2372C98D">
                <wp:simplePos x="0" y="0"/>
                <wp:positionH relativeFrom="column">
                  <wp:posOffset>6284425</wp:posOffset>
                </wp:positionH>
                <wp:positionV relativeFrom="paragraph">
                  <wp:posOffset>2653591</wp:posOffset>
                </wp:positionV>
                <wp:extent cx="243604" cy="0"/>
                <wp:effectExtent l="0" t="0" r="2349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604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933DE" id="Прямая соединительная линия 44" o:spid="_x0000_s1026" style="position:absolute;flip:x;z-index:2501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85pt,208.95pt" to="514.05pt,2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" strokecolor="red" strokeweight=".5pt"/>
            </w:pict>
          </mc:Fallback>
        </mc:AlternateContent>
      </w:r>
      <w:r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0176512" behindDoc="0" locked="0" layoutInCell="1" allowOverlap="1" wp14:anchorId="05AAE70A" wp14:editId="086E22AF">
                <wp:simplePos x="0" y="0"/>
                <wp:positionH relativeFrom="column">
                  <wp:posOffset>437914</wp:posOffset>
                </wp:positionH>
                <wp:positionV relativeFrom="paragraph">
                  <wp:posOffset>2692863</wp:posOffset>
                </wp:positionV>
                <wp:extent cx="462321" cy="30829"/>
                <wp:effectExtent l="0" t="0" r="13970" b="2667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2321" cy="30829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FFCA0" id="Прямая соединительная линия 43" o:spid="_x0000_s1026" style="position:absolute;flip:x y;z-index:2501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212.05pt" to="70.9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" strokecolor="red" strokeweight=".5pt"/>
            </w:pict>
          </mc:Fallback>
        </mc:AlternateContent>
      </w:r>
      <w:r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0157056" behindDoc="0" locked="0" layoutInCell="1" allowOverlap="1" wp14:anchorId="043541F5" wp14:editId="0A301831">
                <wp:simplePos x="0" y="0"/>
                <wp:positionH relativeFrom="column">
                  <wp:posOffset>2993997</wp:posOffset>
                </wp:positionH>
                <wp:positionV relativeFrom="paragraph">
                  <wp:posOffset>2621307</wp:posOffset>
                </wp:positionV>
                <wp:extent cx="134037" cy="71556"/>
                <wp:effectExtent l="0" t="0" r="18415" b="2413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037" cy="71556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CEA64" id="Прямая соединительная линия 42" o:spid="_x0000_s1026" style="position:absolute;flip:x;z-index:2501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75pt,206.4pt" to="246.3pt,2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" strokecolor="red" strokeweight=".5pt"/>
            </w:pict>
          </mc:Fallback>
        </mc:AlternateContent>
      </w:r>
      <w:r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0137600" behindDoc="0" locked="0" layoutInCell="1" allowOverlap="1" wp14:anchorId="721CCE83" wp14:editId="562B7911">
                <wp:simplePos x="0" y="0"/>
                <wp:positionH relativeFrom="column">
                  <wp:posOffset>533238</wp:posOffset>
                </wp:positionH>
                <wp:positionV relativeFrom="paragraph">
                  <wp:posOffset>1237250</wp:posOffset>
                </wp:positionV>
                <wp:extent cx="218891" cy="0"/>
                <wp:effectExtent l="0" t="0" r="1016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891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040DA" id="Прямая соединительная линия 41" o:spid="_x0000_s1026" style="position:absolute;flip:x;z-index:2501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97.4pt" to="59.25pt,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" strokecolor="red" strokeweight=".5pt"/>
            </w:pict>
          </mc:Fallback>
        </mc:AlternateContent>
      </w:r>
      <w:r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0098688" behindDoc="0" locked="0" layoutInCell="1" allowOverlap="1" wp14:anchorId="5CD05638" wp14:editId="3F888267">
                <wp:simplePos x="0" y="0"/>
                <wp:positionH relativeFrom="column">
                  <wp:posOffset>2196456</wp:posOffset>
                </wp:positionH>
                <wp:positionV relativeFrom="paragraph">
                  <wp:posOffset>658313</wp:posOffset>
                </wp:positionV>
                <wp:extent cx="130009" cy="90905"/>
                <wp:effectExtent l="0" t="0" r="22860" b="2349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009" cy="90905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0B245" id="Прямая соединительная линия 39" o:spid="_x0000_s1026" style="position:absolute;flip:x;z-index:2500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95pt,51.85pt" to="183.2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" strokecolor="red" strokeweight=".5pt"/>
            </w:pict>
          </mc:Fallback>
        </mc:AlternateContent>
      </w:r>
      <w:r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0118144" behindDoc="0" locked="0" layoutInCell="1" allowOverlap="1" wp14:anchorId="72FF7E02" wp14:editId="4E9215B3">
                <wp:simplePos x="0" y="0"/>
                <wp:positionH relativeFrom="column">
                  <wp:posOffset>2824835</wp:posOffset>
                </wp:positionH>
                <wp:positionV relativeFrom="paragraph">
                  <wp:posOffset>658313</wp:posOffset>
                </wp:positionV>
                <wp:extent cx="169067" cy="90839"/>
                <wp:effectExtent l="0" t="0" r="21590" b="2349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67" cy="90839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0F51A" id="Прямая соединительная линия 40" o:spid="_x0000_s1026" style="position:absolute;z-index:2501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5pt,51.85pt" to="235.75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" strokecolor="red" strokeweight=".5pt"/>
            </w:pict>
          </mc:Fallback>
        </mc:AlternateContent>
      </w:r>
      <w:r w:rsidR="00AE3746" w:rsidRPr="00AE3746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0032128" behindDoc="0" locked="0" layoutInCell="1" allowOverlap="1" wp14:anchorId="55576159" wp14:editId="143E6DB3">
                <wp:simplePos x="0" y="0"/>
                <wp:positionH relativeFrom="column">
                  <wp:posOffset>2783394</wp:posOffset>
                </wp:positionH>
                <wp:positionV relativeFrom="paragraph">
                  <wp:posOffset>2583962</wp:posOffset>
                </wp:positionV>
                <wp:extent cx="316523" cy="237490"/>
                <wp:effectExtent l="0" t="0" r="0" b="0"/>
                <wp:wrapNone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523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38E4" w:rsidRPr="00AE3746" w:rsidRDefault="00D438E4" w:rsidP="00AE3746">
                            <w:r>
                              <w:t>6</w:t>
                            </w:r>
                            <w:r w:rsidRPr="00AE3746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76159" id="_x0000_s1028" type="#_x0000_t202" style="position:absolute;left:0;text-align:left;margin-left:219.15pt;margin-top:203.45pt;width:24.9pt;height:18.7pt;z-index:250032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" filled="f" stroked="f">
                <v:textbox>
                  <w:txbxContent>
                    <w:p w:rsidR="00D438E4" w:rsidRPr="00AE3746" w:rsidRDefault="00D438E4" w:rsidP="00AE3746">
                      <w:r>
                        <w:t>6</w:t>
                      </w:r>
                      <w:r w:rsidRPr="00AE3746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E3746" w:rsidRPr="00AE3746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0012672" behindDoc="0" locked="0" layoutInCell="1" allowOverlap="1" wp14:anchorId="3A0321C0" wp14:editId="2532A5A8">
                <wp:simplePos x="0" y="0"/>
                <wp:positionH relativeFrom="column">
                  <wp:posOffset>4772395</wp:posOffset>
                </wp:positionH>
                <wp:positionV relativeFrom="paragraph">
                  <wp:posOffset>2456815</wp:posOffset>
                </wp:positionV>
                <wp:extent cx="316523" cy="237490"/>
                <wp:effectExtent l="0" t="0" r="0" b="0"/>
                <wp:wrapNone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523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38E4" w:rsidRPr="00AE3746" w:rsidRDefault="00D438E4" w:rsidP="00AE3746">
                            <w:r>
                              <w:t>9</w:t>
                            </w:r>
                            <w:r w:rsidRPr="00AE3746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321C0" id="_x0000_s1029" type="#_x0000_t202" style="position:absolute;left:0;text-align:left;margin-left:375.8pt;margin-top:193.45pt;width:24.9pt;height:18.7pt;z-index:25001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" filled="f" stroked="f">
                <v:textbox>
                  <w:txbxContent>
                    <w:p w:rsidR="00D438E4" w:rsidRPr="00AE3746" w:rsidRDefault="00D438E4" w:rsidP="00AE3746">
                      <w:r>
                        <w:t>9</w:t>
                      </w:r>
                      <w:r w:rsidRPr="00AE3746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E3746" w:rsidRPr="00AE3746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49993216" behindDoc="0" locked="0" layoutInCell="1" allowOverlap="1" wp14:anchorId="2309EEE2" wp14:editId="4F1E0734">
                <wp:simplePos x="0" y="0"/>
                <wp:positionH relativeFrom="column">
                  <wp:posOffset>6083907</wp:posOffset>
                </wp:positionH>
                <wp:positionV relativeFrom="paragraph">
                  <wp:posOffset>2543391</wp:posOffset>
                </wp:positionV>
                <wp:extent cx="316523" cy="237490"/>
                <wp:effectExtent l="0" t="0" r="0" b="0"/>
                <wp:wrapNone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523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38E4" w:rsidRPr="00AE3746" w:rsidRDefault="00D438E4" w:rsidP="00AE3746">
                            <w:r>
                              <w:t>8</w:t>
                            </w:r>
                            <w:r w:rsidRPr="00AE3746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9EEE2" id="_x0000_s1030" type="#_x0000_t202" style="position:absolute;left:0;text-align:left;margin-left:479.05pt;margin-top:200.25pt;width:24.9pt;height:18.7pt;z-index:24999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" filled="f" stroked="f">
                <v:textbox>
                  <w:txbxContent>
                    <w:p w:rsidR="00D438E4" w:rsidRPr="00AE3746" w:rsidRDefault="00D438E4" w:rsidP="00AE3746">
                      <w:r>
                        <w:t>8</w:t>
                      </w:r>
                      <w:r w:rsidRPr="00AE3746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E3746" w:rsidRPr="00AE3746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49973760" behindDoc="0" locked="0" layoutInCell="1" allowOverlap="1" wp14:anchorId="4E072B15" wp14:editId="040CB2A1">
                <wp:simplePos x="0" y="0"/>
                <wp:positionH relativeFrom="column">
                  <wp:posOffset>216040</wp:posOffset>
                </wp:positionH>
                <wp:positionV relativeFrom="paragraph">
                  <wp:posOffset>2583961</wp:posOffset>
                </wp:positionV>
                <wp:extent cx="316523" cy="237490"/>
                <wp:effectExtent l="0" t="0" r="0" b="0"/>
                <wp:wrapNone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523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38E4" w:rsidRPr="00AE3746" w:rsidRDefault="00D438E4" w:rsidP="00AE3746">
                            <w:r>
                              <w:t>7</w:t>
                            </w:r>
                            <w:r w:rsidRPr="00AE3746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72B15" id="_x0000_s1031" type="#_x0000_t202" style="position:absolute;left:0;text-align:left;margin-left:17pt;margin-top:203.45pt;width:24.9pt;height:18.7pt;z-index:24997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" filled="f" stroked="f">
                <v:textbox>
                  <w:txbxContent>
                    <w:p w:rsidR="00D438E4" w:rsidRPr="00AE3746" w:rsidRDefault="00D438E4" w:rsidP="00AE3746">
                      <w:r>
                        <w:t>7</w:t>
                      </w:r>
                      <w:r w:rsidRPr="00AE3746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E3746" w:rsidRPr="00AE3746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49934848" behindDoc="0" locked="0" layoutInCell="1" allowOverlap="1" wp14:anchorId="762D7079" wp14:editId="4840D5AE">
                <wp:simplePos x="0" y="0"/>
                <wp:positionH relativeFrom="column">
                  <wp:posOffset>306070</wp:posOffset>
                </wp:positionH>
                <wp:positionV relativeFrom="paragraph">
                  <wp:posOffset>1131870</wp:posOffset>
                </wp:positionV>
                <wp:extent cx="316523" cy="237490"/>
                <wp:effectExtent l="0" t="0" r="0" b="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523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38E4" w:rsidRPr="00AE3746" w:rsidRDefault="00D438E4" w:rsidP="00AE3746">
                            <w:r>
                              <w:t>5</w:t>
                            </w:r>
                            <w:r w:rsidRPr="00AE3746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D7079" id="_x0000_s1032" type="#_x0000_t202" style="position:absolute;left:0;text-align:left;margin-left:24.1pt;margin-top:89.1pt;width:24.9pt;height:18.7pt;z-index:24993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" filled="f" stroked="f">
                <v:textbox>
                  <w:txbxContent>
                    <w:p w:rsidR="00D438E4" w:rsidRPr="00AE3746" w:rsidRDefault="00D438E4" w:rsidP="00AE3746">
                      <w:r>
                        <w:t>5</w:t>
                      </w:r>
                      <w:r w:rsidRPr="00AE3746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E3746">
        <w:rPr>
          <w:noProof/>
        </w:rPr>
        <mc:AlternateContent>
          <mc:Choice Requires="wps">
            <w:drawing>
              <wp:anchor distT="0" distB="0" distL="114300" distR="114300" simplePos="0" relativeHeight="249954304" behindDoc="0" locked="0" layoutInCell="1" allowOverlap="1" wp14:anchorId="7A525AA2" wp14:editId="446C04AB">
                <wp:simplePos x="0" y="0"/>
                <wp:positionH relativeFrom="column">
                  <wp:posOffset>751840</wp:posOffset>
                </wp:positionH>
                <wp:positionV relativeFrom="paragraph">
                  <wp:posOffset>1119561</wp:posOffset>
                </wp:positionV>
                <wp:extent cx="3476729" cy="245389"/>
                <wp:effectExtent l="0" t="0" r="28575" b="2159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729" cy="24538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18415" id="Прямоугольник 32" o:spid="_x0000_s1026" style="position:absolute;margin-left:59.2pt;margin-top:88.15pt;width:273.75pt;height:19.3pt;z-index:2499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" filled="f" strokecolor="red" strokeweight=".5pt"/>
            </w:pict>
          </mc:Fallback>
        </mc:AlternateContent>
      </w:r>
      <w:r w:rsidR="00AE3746" w:rsidRPr="00AE3746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49915392" behindDoc="0" locked="0" layoutInCell="1" allowOverlap="1" wp14:anchorId="7EFBEBDC" wp14:editId="21944BAA">
                <wp:simplePos x="0" y="0"/>
                <wp:positionH relativeFrom="column">
                  <wp:posOffset>2617142</wp:posOffset>
                </wp:positionH>
                <wp:positionV relativeFrom="paragraph">
                  <wp:posOffset>493800</wp:posOffset>
                </wp:positionV>
                <wp:extent cx="316523" cy="237490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523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38E4" w:rsidRPr="00AE3746" w:rsidRDefault="00D438E4" w:rsidP="00AE3746">
                            <w:r>
                              <w:t>4</w:t>
                            </w:r>
                            <w:r w:rsidRPr="00AE3746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BEBDC" id="_x0000_s1033" type="#_x0000_t202" style="position:absolute;left:0;text-align:left;margin-left:206.05pt;margin-top:38.9pt;width:24.9pt;height:18.7pt;z-index:24991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" filled="f" stroked="f">
                <v:textbox>
                  <w:txbxContent>
                    <w:p w:rsidR="00D438E4" w:rsidRPr="00AE3746" w:rsidRDefault="00D438E4" w:rsidP="00AE3746">
                      <w:r>
                        <w:t>4</w:t>
                      </w:r>
                      <w:r w:rsidRPr="00AE3746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E3746" w:rsidRPr="00AE3746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49895936" behindDoc="0" locked="0" layoutInCell="1" allowOverlap="1" wp14:anchorId="51276C3C" wp14:editId="70700B77">
                <wp:simplePos x="0" y="0"/>
                <wp:positionH relativeFrom="column">
                  <wp:posOffset>2265848</wp:posOffset>
                </wp:positionH>
                <wp:positionV relativeFrom="paragraph">
                  <wp:posOffset>492417</wp:posOffset>
                </wp:positionV>
                <wp:extent cx="316523" cy="237490"/>
                <wp:effectExtent l="0" t="0" r="0" b="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523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38E4" w:rsidRPr="00AE3746" w:rsidRDefault="00D438E4" w:rsidP="00AE3746">
                            <w:r>
                              <w:t>3</w:t>
                            </w:r>
                            <w:r w:rsidRPr="00AE3746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76C3C" id="_x0000_s1034" type="#_x0000_t202" style="position:absolute;left:0;text-align:left;margin-left:178.4pt;margin-top:38.75pt;width:24.9pt;height:18.7pt;z-index:24989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" filled="f" stroked="f">
                <v:textbox>
                  <w:txbxContent>
                    <w:p w:rsidR="00D438E4" w:rsidRPr="00AE3746" w:rsidRDefault="00D438E4" w:rsidP="00AE3746">
                      <w:r>
                        <w:t>3</w:t>
                      </w:r>
                      <w:r w:rsidRPr="00AE3746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E3746">
        <w:rPr>
          <w:noProof/>
        </w:rPr>
        <mc:AlternateContent>
          <mc:Choice Requires="wps">
            <w:drawing>
              <wp:anchor distT="0" distB="0" distL="114300" distR="114300" simplePos="0" relativeHeight="249829376" behindDoc="0" locked="0" layoutInCell="1" allowOverlap="1" wp14:anchorId="1574D3FC" wp14:editId="3DF538D9">
                <wp:simplePos x="0" y="0"/>
                <wp:positionH relativeFrom="column">
                  <wp:posOffset>4177609</wp:posOffset>
                </wp:positionH>
                <wp:positionV relativeFrom="paragraph">
                  <wp:posOffset>1521458</wp:posOffset>
                </wp:positionV>
                <wp:extent cx="84982" cy="1757416"/>
                <wp:effectExtent l="0" t="0" r="10795" b="1460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82" cy="175741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6D5A1" id="Прямоугольник 24" o:spid="_x0000_s1026" style="position:absolute;margin-left:328.95pt;margin-top:119.8pt;width:6.7pt;height:138.4pt;z-index:24982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" filled="f" strokecolor="red" strokeweight=".5pt"/>
            </w:pict>
          </mc:Fallback>
        </mc:AlternateContent>
      </w:r>
      <w:r w:rsidR="00AE3746">
        <w:rPr>
          <w:noProof/>
        </w:rPr>
        <mc:AlternateContent>
          <mc:Choice Requires="wps">
            <w:drawing>
              <wp:anchor distT="0" distB="0" distL="114300" distR="114300" simplePos="0" relativeHeight="249809920" behindDoc="0" locked="0" layoutInCell="1" allowOverlap="1" wp14:anchorId="0392AF8F" wp14:editId="2D65A272">
                <wp:simplePos x="0" y="0"/>
                <wp:positionH relativeFrom="column">
                  <wp:posOffset>6529070</wp:posOffset>
                </wp:positionH>
                <wp:positionV relativeFrom="paragraph">
                  <wp:posOffset>2575971</wp:posOffset>
                </wp:positionV>
                <wp:extent cx="158115" cy="149678"/>
                <wp:effectExtent l="0" t="0" r="13335" b="2222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967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60F54" id="Прямоугольник 23" o:spid="_x0000_s1026" style="position:absolute;margin-left:514.1pt;margin-top:202.85pt;width:12.45pt;height:11.8pt;z-index:2498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" filled="f" strokecolor="red" strokeweight=".5pt"/>
            </w:pict>
          </mc:Fallback>
        </mc:AlternateContent>
      </w:r>
      <w:r w:rsidR="00FC577F">
        <w:rPr>
          <w:noProof/>
        </w:rPr>
        <mc:AlternateContent>
          <mc:Choice Requires="wps">
            <w:drawing>
              <wp:anchor distT="0" distB="0" distL="114300" distR="114300" simplePos="0" relativeHeight="249790464" behindDoc="0" locked="0" layoutInCell="1" allowOverlap="1" wp14:anchorId="2F15AA4F" wp14:editId="6D3369B2">
                <wp:simplePos x="0" y="0"/>
                <wp:positionH relativeFrom="column">
                  <wp:posOffset>3127919</wp:posOffset>
                </wp:positionH>
                <wp:positionV relativeFrom="paragraph">
                  <wp:posOffset>2507315</wp:posOffset>
                </wp:positionV>
                <wp:extent cx="112916" cy="112916"/>
                <wp:effectExtent l="0" t="0" r="20955" b="2095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16" cy="11291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050BF" id="Прямоугольник 21" o:spid="_x0000_s1026" style="position:absolute;margin-left:246.3pt;margin-top:197.45pt;width:8.9pt;height:8.9pt;z-index:24979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" filled="f" strokecolor="red" strokeweight=".5pt"/>
            </w:pict>
          </mc:Fallback>
        </mc:AlternateContent>
      </w:r>
      <w:r w:rsidR="00FC577F">
        <w:rPr>
          <w:noProof/>
        </w:rPr>
        <mc:AlternateContent>
          <mc:Choice Requires="wps">
            <w:drawing>
              <wp:anchor distT="0" distB="0" distL="114300" distR="114300" simplePos="0" relativeHeight="249771008" behindDoc="0" locked="0" layoutInCell="1" allowOverlap="1" wp14:anchorId="686AB910" wp14:editId="614A8E20">
                <wp:simplePos x="0" y="0"/>
                <wp:positionH relativeFrom="column">
                  <wp:posOffset>899160</wp:posOffset>
                </wp:positionH>
                <wp:positionV relativeFrom="paragraph">
                  <wp:posOffset>2632075</wp:posOffset>
                </wp:positionV>
                <wp:extent cx="1257300" cy="203835"/>
                <wp:effectExtent l="0" t="0" r="19050" b="2476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A4344" id="Прямоугольник 19" o:spid="_x0000_s1026" style="position:absolute;margin-left:70.8pt;margin-top:207.25pt;width:99pt;height:16.05pt;z-index:24977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" filled="f" strokecolor="red" strokeweight=".5pt"/>
            </w:pict>
          </mc:Fallback>
        </mc:AlternateContent>
      </w:r>
      <w:r w:rsidR="00FC577F">
        <w:rPr>
          <w:noProof/>
        </w:rPr>
        <mc:AlternateContent>
          <mc:Choice Requires="wps">
            <w:drawing>
              <wp:anchor distT="0" distB="0" distL="114300" distR="114300" simplePos="0" relativeHeight="249751552" behindDoc="0" locked="0" layoutInCell="1" allowOverlap="1" wp14:anchorId="043B505F" wp14:editId="728711D1">
                <wp:simplePos x="0" y="0"/>
                <wp:positionH relativeFrom="column">
                  <wp:posOffset>2994660</wp:posOffset>
                </wp:positionH>
                <wp:positionV relativeFrom="paragraph">
                  <wp:posOffset>748030</wp:posOffset>
                </wp:positionV>
                <wp:extent cx="276225" cy="203835"/>
                <wp:effectExtent l="0" t="0" r="28575" b="2476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038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5CD28" id="Прямоугольник 18" o:spid="_x0000_s1026" style="position:absolute;margin-left:235.8pt;margin-top:58.9pt;width:21.75pt;height:16.05pt;z-index:24975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" filled="f" strokecolor="red" strokeweight=".5pt"/>
            </w:pict>
          </mc:Fallback>
        </mc:AlternateContent>
      </w:r>
      <w:r w:rsidR="00FC577F">
        <w:rPr>
          <w:noProof/>
        </w:rPr>
        <mc:AlternateContent>
          <mc:Choice Requires="wps">
            <w:drawing>
              <wp:anchor distT="0" distB="0" distL="114300" distR="114300" simplePos="0" relativeHeight="249732096" behindDoc="0" locked="0" layoutInCell="1" allowOverlap="1" wp14:anchorId="42C37FCD" wp14:editId="610AC57F">
                <wp:simplePos x="0" y="0"/>
                <wp:positionH relativeFrom="column">
                  <wp:posOffset>1510665</wp:posOffset>
                </wp:positionH>
                <wp:positionV relativeFrom="paragraph">
                  <wp:posOffset>748030</wp:posOffset>
                </wp:positionV>
                <wp:extent cx="683895" cy="203835"/>
                <wp:effectExtent l="0" t="0" r="20955" b="2476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2038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37903" id="Прямоугольник 16" o:spid="_x0000_s1026" style="position:absolute;margin-left:118.95pt;margin-top:58.9pt;width:53.85pt;height:16.05pt;z-index:24973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" filled="f" strokecolor="red" strokeweight=".5pt"/>
            </w:pict>
          </mc:Fallback>
        </mc:AlternateContent>
      </w:r>
      <w:r w:rsidR="00FC577F">
        <w:rPr>
          <w:noProof/>
        </w:rPr>
        <mc:AlternateContent>
          <mc:Choice Requires="wps">
            <w:drawing>
              <wp:anchor distT="0" distB="0" distL="114300" distR="114300" simplePos="0" relativeHeight="249712640" behindDoc="0" locked="0" layoutInCell="1" allowOverlap="1" wp14:anchorId="754773CC" wp14:editId="51325112">
                <wp:simplePos x="0" y="0"/>
                <wp:positionH relativeFrom="column">
                  <wp:posOffset>1102995</wp:posOffset>
                </wp:positionH>
                <wp:positionV relativeFrom="paragraph">
                  <wp:posOffset>176530</wp:posOffset>
                </wp:positionV>
                <wp:extent cx="512445" cy="142875"/>
                <wp:effectExtent l="0" t="0" r="2095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" cy="142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0B62A" id="Прямоугольник 14" o:spid="_x0000_s1026" style="position:absolute;margin-left:86.85pt;margin-top:13.9pt;width:40.35pt;height:11.25pt;z-index:24971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" filled="f" strokecolor="red" strokeweight=".5pt"/>
            </w:pict>
          </mc:Fallback>
        </mc:AlternateContent>
      </w:r>
      <w:r w:rsidR="00FC577F">
        <w:rPr>
          <w:noProof/>
        </w:rPr>
        <mc:AlternateContent>
          <mc:Choice Requires="wps">
            <w:drawing>
              <wp:anchor distT="0" distB="0" distL="114300" distR="114300" simplePos="0" relativeHeight="249693184" behindDoc="0" locked="0" layoutInCell="1" allowOverlap="1" wp14:anchorId="125CF20A" wp14:editId="12BE1C96">
                <wp:simplePos x="0" y="0"/>
                <wp:positionH relativeFrom="column">
                  <wp:posOffset>828675</wp:posOffset>
                </wp:positionH>
                <wp:positionV relativeFrom="paragraph">
                  <wp:posOffset>176530</wp:posOffset>
                </wp:positionV>
                <wp:extent cx="260985" cy="142875"/>
                <wp:effectExtent l="0" t="0" r="24765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142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E7240" id="Прямоугольник 13" o:spid="_x0000_s1026" style="position:absolute;margin-left:65.25pt;margin-top:13.9pt;width:20.55pt;height:11.25pt;z-index:24969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" filled="f" strokecolor="red" strokeweight=".5pt"/>
            </w:pict>
          </mc:Fallback>
        </mc:AlternateContent>
      </w:r>
      <w:r w:rsidR="00FC577F">
        <w:rPr>
          <w:noProof/>
        </w:rPr>
        <w:drawing>
          <wp:inline distT="0" distB="0" distL="0" distR="0" wp14:anchorId="225B6DC0" wp14:editId="288E2EA0">
            <wp:extent cx="7743825" cy="454249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67323" cy="45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6DA" w:rsidRPr="00FD26DA" w:rsidRDefault="00FD26DA" w:rsidP="00FD26DA">
      <w:pPr>
        <w:spacing w:line="240" w:lineRule="auto"/>
        <w:rPr>
          <w:sz w:val="26"/>
          <w:szCs w:val="26"/>
        </w:rPr>
      </w:pPr>
    </w:p>
    <w:p w:rsidR="00D0795F" w:rsidRDefault="00C24699" w:rsidP="00C24699">
      <w:pPr>
        <w:pStyle w:val="af2"/>
        <w:rPr>
          <w:szCs w:val="26"/>
        </w:rPr>
        <w:sectPr w:rsidR="00D0795F" w:rsidSect="0088554D">
          <w:pgSz w:w="16838" w:h="11906" w:orient="landscape" w:code="9"/>
          <w:pgMar w:top="1134" w:right="992" w:bottom="567" w:left="1134" w:header="709" w:footer="709" w:gutter="0"/>
          <w:cols w:space="708"/>
          <w:docGrid w:linePitch="360"/>
        </w:sectPr>
      </w:pPr>
      <w:bookmarkStart w:id="25" w:name="_Ref141455643"/>
      <w:r w:rsidRPr="00C24699">
        <w:rPr>
          <w:szCs w:val="26"/>
        </w:rPr>
        <w:t xml:space="preserve">Рисунок </w:t>
      </w:r>
      <w:r w:rsidRPr="00C24699">
        <w:rPr>
          <w:szCs w:val="26"/>
        </w:rPr>
        <w:fldChar w:fldCharType="begin"/>
      </w:r>
      <w:r w:rsidRPr="00C24699">
        <w:rPr>
          <w:szCs w:val="26"/>
        </w:rPr>
        <w:instrText xml:space="preserve"> SEQ Рисунок \* ARABIC </w:instrText>
      </w:r>
      <w:r w:rsidRPr="00C24699">
        <w:rPr>
          <w:szCs w:val="26"/>
        </w:rPr>
        <w:fldChar w:fldCharType="separate"/>
      </w:r>
      <w:r w:rsidR="000F1344">
        <w:rPr>
          <w:noProof/>
          <w:szCs w:val="26"/>
        </w:rPr>
        <w:t>2</w:t>
      </w:r>
      <w:r w:rsidRPr="00C24699">
        <w:rPr>
          <w:szCs w:val="26"/>
        </w:rPr>
        <w:fldChar w:fldCharType="end"/>
      </w:r>
      <w:bookmarkEnd w:id="25"/>
      <w:r w:rsidRPr="00C24699">
        <w:rPr>
          <w:szCs w:val="26"/>
        </w:rPr>
        <w:t xml:space="preserve"> – </w:t>
      </w:r>
      <w:r w:rsidR="005C4E92">
        <w:rPr>
          <w:szCs w:val="26"/>
        </w:rPr>
        <w:t>Вкладка «</w:t>
      </w:r>
      <w:r w:rsidR="00FC577F">
        <w:rPr>
          <w:szCs w:val="26"/>
        </w:rPr>
        <w:t>Инициализация данных</w:t>
      </w:r>
      <w:r w:rsidR="00E576C2">
        <w:rPr>
          <w:szCs w:val="26"/>
        </w:rPr>
        <w:t>»</w:t>
      </w:r>
    </w:p>
    <w:p w:rsidR="00AA0F1A" w:rsidRPr="00AA0F1A" w:rsidRDefault="00AA0F1A" w:rsidP="00AA0F1A">
      <w:pPr>
        <w:pStyle w:val="a3"/>
      </w:pPr>
      <w:r w:rsidRPr="006F711D">
        <w:lastRenderedPageBreak/>
        <w:t xml:space="preserve">поле </w:t>
      </w:r>
      <w:r>
        <w:t>«1»</w:t>
      </w:r>
      <w:r w:rsidR="00934209">
        <w:t xml:space="preserve"> и поле «2»</w:t>
      </w:r>
      <w:r>
        <w:t xml:space="preserve"> </w:t>
      </w:r>
      <w:r w:rsidRPr="00C24699">
        <w:rPr>
          <w:szCs w:val="26"/>
        </w:rPr>
        <w:t>–</w:t>
      </w:r>
      <w:r>
        <w:rPr>
          <w:szCs w:val="26"/>
        </w:rPr>
        <w:t xml:space="preserve"> Меню управления текущей сессией работы в программе. Содержит в себе такие опции как: открытие файла с данными, генерацию данных, удаление всех загруженных данных, помощь, а также выход из программы</w:t>
      </w:r>
      <w:r w:rsidR="007B1A7A">
        <w:rPr>
          <w:szCs w:val="26"/>
        </w:rPr>
        <w:t xml:space="preserve"> (см. </w:t>
      </w:r>
      <w:r w:rsidR="007B1A7A">
        <w:rPr>
          <w:szCs w:val="26"/>
        </w:rPr>
        <w:fldChar w:fldCharType="begin"/>
      </w:r>
      <w:r w:rsidR="007B1A7A">
        <w:rPr>
          <w:szCs w:val="26"/>
        </w:rPr>
        <w:instrText xml:space="preserve"> REF _Ref152772656 \h </w:instrText>
      </w:r>
      <w:r w:rsidR="007B1A7A">
        <w:rPr>
          <w:szCs w:val="26"/>
        </w:rPr>
      </w:r>
      <w:r w:rsidR="007B1A7A">
        <w:rPr>
          <w:szCs w:val="26"/>
        </w:rPr>
        <w:fldChar w:fldCharType="separate"/>
      </w:r>
      <w:r w:rsidR="007B1A7A" w:rsidRPr="00934209">
        <w:rPr>
          <w:szCs w:val="26"/>
        </w:rPr>
        <w:t xml:space="preserve">Рисунок </w:t>
      </w:r>
      <w:r w:rsidR="007B1A7A">
        <w:rPr>
          <w:noProof/>
          <w:szCs w:val="26"/>
        </w:rPr>
        <w:t>3</w:t>
      </w:r>
      <w:r w:rsidR="007B1A7A">
        <w:rPr>
          <w:szCs w:val="26"/>
        </w:rPr>
        <w:fldChar w:fldCharType="end"/>
      </w:r>
      <w:r w:rsidR="007B1A7A">
        <w:rPr>
          <w:szCs w:val="26"/>
        </w:rPr>
        <w:t>)</w:t>
      </w:r>
      <w:r>
        <w:rPr>
          <w:szCs w:val="26"/>
        </w:rPr>
        <w:t>. Каждая опция будет рассмотрена подробнее в раздел</w:t>
      </w:r>
      <w:r w:rsidR="007B1A7A">
        <w:rPr>
          <w:szCs w:val="26"/>
        </w:rPr>
        <w:t>ах</w:t>
      </w:r>
      <w:r>
        <w:rPr>
          <w:szCs w:val="26"/>
        </w:rPr>
        <w:t xml:space="preserve"> </w:t>
      </w:r>
      <w:r w:rsidR="00184FFB">
        <w:rPr>
          <w:szCs w:val="26"/>
        </w:rPr>
        <w:t>6.</w:t>
      </w:r>
      <w:r w:rsidR="007B1A7A">
        <w:rPr>
          <w:szCs w:val="26"/>
        </w:rPr>
        <w:t>1</w:t>
      </w:r>
      <w:r w:rsidR="00184FFB">
        <w:rPr>
          <w:szCs w:val="26"/>
        </w:rPr>
        <w:t>.</w:t>
      </w:r>
      <w:r w:rsidR="007B1A7A">
        <w:rPr>
          <w:szCs w:val="26"/>
        </w:rPr>
        <w:t>1 и 6.1.2.</w:t>
      </w:r>
    </w:p>
    <w:p w:rsidR="00AA0F1A" w:rsidRPr="00FD26DA" w:rsidRDefault="00AA0F1A" w:rsidP="00AA0F1A">
      <w:pPr>
        <w:pStyle w:val="a3"/>
        <w:numPr>
          <w:ilvl w:val="0"/>
          <w:numId w:val="0"/>
        </w:numPr>
        <w:ind w:left="709"/>
      </w:pPr>
    </w:p>
    <w:p w:rsidR="00AA0F1A" w:rsidRDefault="00934209" w:rsidP="00AA0F1A">
      <w:pPr>
        <w:pStyle w:val="af2"/>
        <w:keepNext/>
      </w:pPr>
      <w:r>
        <w:rPr>
          <w:noProof/>
          <w:szCs w:val="26"/>
        </w:rPr>
        <w:t xml:space="preserve"> </w:t>
      </w:r>
      <w:r w:rsidR="00AA0F1A">
        <w:rPr>
          <w:noProof/>
          <w:szCs w:val="26"/>
        </w:rPr>
        <w:drawing>
          <wp:inline distT="0" distB="0" distL="0" distR="0" wp14:anchorId="719F7BBA" wp14:editId="0E5A72FA">
            <wp:extent cx="2114550" cy="14573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6"/>
        </w:rPr>
        <w:t xml:space="preserve">          </w:t>
      </w:r>
      <w:r>
        <w:rPr>
          <w:noProof/>
        </w:rPr>
        <w:drawing>
          <wp:inline distT="0" distB="0" distL="0" distR="0" wp14:anchorId="3EF9A395" wp14:editId="0A055EE7">
            <wp:extent cx="1704975" cy="146685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F1A" w:rsidRPr="00337466" w:rsidRDefault="00AA0F1A" w:rsidP="00337466">
      <w:pPr>
        <w:pStyle w:val="af2"/>
        <w:rPr>
          <w:szCs w:val="26"/>
        </w:rPr>
      </w:pPr>
      <w:bookmarkStart w:id="26" w:name="_Ref152772656"/>
      <w:r w:rsidRPr="00934209">
        <w:rPr>
          <w:szCs w:val="26"/>
        </w:rPr>
        <w:t xml:space="preserve">Рисунок </w:t>
      </w:r>
      <w:r w:rsidRPr="00934209">
        <w:rPr>
          <w:szCs w:val="26"/>
        </w:rPr>
        <w:fldChar w:fldCharType="begin"/>
      </w:r>
      <w:r w:rsidRPr="00934209">
        <w:rPr>
          <w:szCs w:val="26"/>
        </w:rPr>
        <w:instrText xml:space="preserve"> SEQ Рисунок \* ARABIC </w:instrText>
      </w:r>
      <w:r w:rsidRPr="00934209">
        <w:rPr>
          <w:szCs w:val="26"/>
        </w:rPr>
        <w:fldChar w:fldCharType="separate"/>
      </w:r>
      <w:r w:rsidR="000F1344">
        <w:rPr>
          <w:noProof/>
          <w:szCs w:val="26"/>
        </w:rPr>
        <w:t>3</w:t>
      </w:r>
      <w:r w:rsidRPr="00934209">
        <w:rPr>
          <w:szCs w:val="26"/>
        </w:rPr>
        <w:fldChar w:fldCharType="end"/>
      </w:r>
      <w:bookmarkEnd w:id="26"/>
      <w:r w:rsidRPr="00934209">
        <w:rPr>
          <w:szCs w:val="26"/>
        </w:rPr>
        <w:t xml:space="preserve"> </w:t>
      </w:r>
      <w:r w:rsidR="00934209" w:rsidRPr="00934209">
        <w:rPr>
          <w:szCs w:val="26"/>
        </w:rPr>
        <w:t>–</w:t>
      </w:r>
      <w:r w:rsidRPr="00934209">
        <w:rPr>
          <w:szCs w:val="26"/>
        </w:rPr>
        <w:t xml:space="preserve"> </w:t>
      </w:r>
      <w:r w:rsidR="00934209" w:rsidRPr="00934209">
        <w:rPr>
          <w:szCs w:val="26"/>
        </w:rPr>
        <w:t>Опции, доступные в выпадающем меню</w:t>
      </w:r>
    </w:p>
    <w:p w:rsidR="00C24699" w:rsidRPr="00C24699" w:rsidRDefault="00C24699" w:rsidP="00BC5BFF">
      <w:pPr>
        <w:pStyle w:val="a8"/>
        <w:spacing w:line="240" w:lineRule="auto"/>
        <w:rPr>
          <w:lang w:eastAsia="ru-RU"/>
        </w:rPr>
      </w:pPr>
    </w:p>
    <w:p w:rsidR="00934209" w:rsidRPr="00934209" w:rsidRDefault="00934209" w:rsidP="00FD26DA">
      <w:pPr>
        <w:pStyle w:val="a3"/>
      </w:pPr>
      <w:r>
        <w:t xml:space="preserve">Поле «3» </w:t>
      </w:r>
      <w:r w:rsidRPr="00C24699">
        <w:rPr>
          <w:szCs w:val="26"/>
        </w:rPr>
        <w:t>–</w:t>
      </w:r>
      <w:r>
        <w:rPr>
          <w:szCs w:val="26"/>
        </w:rPr>
        <w:t xml:space="preserve"> Кнопка загрузки данных. В результате ее нажатия будет открыто диалоговое окно, в котором необходимо выбрать файл с исходными данными</w:t>
      </w:r>
      <w:r w:rsidR="00184FFB">
        <w:rPr>
          <w:szCs w:val="26"/>
        </w:rPr>
        <w:t xml:space="preserve"> (после выбора путь к файлу дополнительно отобразится справа от кнопки)</w:t>
      </w:r>
      <w:r>
        <w:rPr>
          <w:szCs w:val="26"/>
        </w:rPr>
        <w:t xml:space="preserve">, после чего построятся графики самих сигналов (верхний график) и их спектры (нижний график), а также заполнится таблица с предпросмотром </w:t>
      </w:r>
      <w:r w:rsidR="002F5658">
        <w:rPr>
          <w:szCs w:val="26"/>
        </w:rPr>
        <w:t>данных. Двойной щелчок ЛКМ по заголовку таблицы позволит изменить название канала в модели данных.</w:t>
      </w:r>
      <w:r w:rsidR="00184FFB">
        <w:rPr>
          <w:szCs w:val="26"/>
        </w:rPr>
        <w:t xml:space="preserve"> Под таблицей располагается краткая сводка о количестве каналов и числе отсчетов.</w:t>
      </w:r>
    </w:p>
    <w:p w:rsidR="00555A7D" w:rsidRPr="00934209" w:rsidRDefault="00934209" w:rsidP="00FD26DA">
      <w:pPr>
        <w:pStyle w:val="a3"/>
      </w:pPr>
      <w:r>
        <w:rPr>
          <w:szCs w:val="26"/>
        </w:rPr>
        <w:t xml:space="preserve">Поле «4» </w:t>
      </w:r>
      <w:r w:rsidRPr="00C24699">
        <w:rPr>
          <w:szCs w:val="26"/>
        </w:rPr>
        <w:t>–</w:t>
      </w:r>
      <w:r>
        <w:rPr>
          <w:szCs w:val="26"/>
        </w:rPr>
        <w:t xml:space="preserve">  Поле ввода частоты дискретизации сигналов.</w:t>
      </w:r>
    </w:p>
    <w:p w:rsidR="00934209" w:rsidRPr="00FD26DA" w:rsidRDefault="00934209" w:rsidP="00FD26DA">
      <w:pPr>
        <w:pStyle w:val="a3"/>
      </w:pPr>
      <w:r>
        <w:rPr>
          <w:szCs w:val="26"/>
        </w:rPr>
        <w:t xml:space="preserve">Поле «5» </w:t>
      </w:r>
      <w:r w:rsidRPr="00C24699">
        <w:rPr>
          <w:szCs w:val="26"/>
        </w:rPr>
        <w:t>–</w:t>
      </w:r>
      <w:r>
        <w:rPr>
          <w:szCs w:val="26"/>
        </w:rPr>
        <w:t xml:space="preserve"> </w:t>
      </w:r>
      <w:r w:rsidR="002F5658">
        <w:rPr>
          <w:szCs w:val="26"/>
        </w:rPr>
        <w:t>Ряд с «галочками», позволяющими удалять канал из расчетной модели данных или добавлять его обратно. По умолчанию все каналы включены в модель.</w:t>
      </w:r>
    </w:p>
    <w:p w:rsidR="00EE0499" w:rsidRPr="002F5658" w:rsidRDefault="002F5658" w:rsidP="00EE0499">
      <w:pPr>
        <w:pStyle w:val="a3"/>
      </w:pPr>
      <w:r>
        <w:t xml:space="preserve">Поле «6» </w:t>
      </w:r>
      <w:r w:rsidRPr="00C24699">
        <w:rPr>
          <w:szCs w:val="26"/>
        </w:rPr>
        <w:t>–</w:t>
      </w:r>
      <w:r>
        <w:rPr>
          <w:szCs w:val="26"/>
        </w:rPr>
        <w:t xml:space="preserve"> Включение или отключение всех «галочек», аналогичных полю «5»;</w:t>
      </w:r>
    </w:p>
    <w:p w:rsidR="002F5658" w:rsidRPr="002F5658" w:rsidRDefault="002F5658" w:rsidP="00EE0499">
      <w:pPr>
        <w:pStyle w:val="a3"/>
      </w:pPr>
      <w:r>
        <w:rPr>
          <w:szCs w:val="26"/>
        </w:rPr>
        <w:t xml:space="preserve">Поле «7» </w:t>
      </w:r>
      <w:r w:rsidRPr="00C24699">
        <w:rPr>
          <w:szCs w:val="26"/>
        </w:rPr>
        <w:t>–</w:t>
      </w:r>
      <w:r>
        <w:rPr>
          <w:szCs w:val="26"/>
        </w:rPr>
        <w:t xml:space="preserve"> Кнопка, запускающая расчет статистических характеристик сигналов. В результате выполнения процедуры будет заполнена нижняя таблица, содержащая следующие вычисленные параметры: имя канала, тип и единицы измерения сигнала, минимальные, максимальные и среднеквадратичные значения, дисперсию и три основных квантиля.</w:t>
      </w:r>
    </w:p>
    <w:p w:rsidR="002F5658" w:rsidRPr="002F5658" w:rsidRDefault="002F5658" w:rsidP="00EE0499">
      <w:pPr>
        <w:pStyle w:val="a3"/>
      </w:pPr>
      <w:r>
        <w:rPr>
          <w:szCs w:val="26"/>
        </w:rPr>
        <w:t xml:space="preserve">Поле «8» </w:t>
      </w:r>
      <w:r w:rsidRPr="00C24699">
        <w:rPr>
          <w:szCs w:val="26"/>
        </w:rPr>
        <w:t>–</w:t>
      </w:r>
      <w:r>
        <w:rPr>
          <w:szCs w:val="26"/>
        </w:rPr>
        <w:t xml:space="preserve"> Нажатие ЛКМ на область, в которой отображается тип линии того или иного графика, позволит скрыть её, однако, не удалит ее из модели данных.</w:t>
      </w:r>
    </w:p>
    <w:p w:rsidR="002F5658" w:rsidRPr="00337466" w:rsidRDefault="002F5658" w:rsidP="00EE0499">
      <w:pPr>
        <w:pStyle w:val="a3"/>
      </w:pPr>
      <w:r>
        <w:rPr>
          <w:szCs w:val="26"/>
        </w:rPr>
        <w:lastRenderedPageBreak/>
        <w:t xml:space="preserve">Поле «9» </w:t>
      </w:r>
      <w:r w:rsidRPr="00C24699">
        <w:rPr>
          <w:szCs w:val="26"/>
        </w:rPr>
        <w:t>–</w:t>
      </w:r>
      <w:r>
        <w:rPr>
          <w:szCs w:val="26"/>
        </w:rPr>
        <w:t xml:space="preserve"> Нажатие ЛКМ в область между таблицами и графиками позволит изменить соотношение размеров, тем самым улучшив презентабельность результатов.</w:t>
      </w:r>
    </w:p>
    <w:p w:rsidR="00337466" w:rsidRDefault="00337466" w:rsidP="00337466">
      <w:pPr>
        <w:pStyle w:val="a3"/>
        <w:numPr>
          <w:ilvl w:val="0"/>
          <w:numId w:val="0"/>
        </w:numPr>
        <w:ind w:left="709"/>
      </w:pPr>
    </w:p>
    <w:p w:rsidR="00FD26DA" w:rsidRPr="00337466" w:rsidRDefault="00184FFB" w:rsidP="00337466">
      <w:pPr>
        <w:pStyle w:val="32"/>
      </w:pPr>
      <w:r w:rsidRPr="00337466">
        <w:t xml:space="preserve">Выпадающее </w:t>
      </w:r>
      <w:r w:rsidR="008F1F49" w:rsidRPr="00337466">
        <w:t>«Файл»</w:t>
      </w:r>
      <w:r w:rsidRPr="00337466">
        <w:t xml:space="preserve"> (</w:t>
      </w:r>
      <w:r w:rsidRPr="00337466">
        <w:fldChar w:fldCharType="begin"/>
      </w:r>
      <w:r w:rsidRPr="00337466">
        <w:instrText xml:space="preserve"> REF _Ref152772656 \h </w:instrText>
      </w:r>
      <w:r w:rsidR="00337466">
        <w:instrText xml:space="preserve"> \* MERGEFORMAT </w:instrText>
      </w:r>
      <w:r w:rsidRPr="00337466">
        <w:fldChar w:fldCharType="separate"/>
      </w:r>
      <w:r w:rsidRPr="00934209">
        <w:t>Рисунок 3</w:t>
      </w:r>
      <w:r w:rsidRPr="00337466">
        <w:fldChar w:fldCharType="end"/>
      </w:r>
      <w:r w:rsidRPr="00337466">
        <w:t xml:space="preserve">) содержит следующие опции: </w:t>
      </w:r>
    </w:p>
    <w:p w:rsidR="00184FFB" w:rsidRPr="00184FFB" w:rsidRDefault="00184FFB" w:rsidP="00184FFB">
      <w:pPr>
        <w:pStyle w:val="a3"/>
      </w:pPr>
      <w:r>
        <w:rPr>
          <w:szCs w:val="26"/>
        </w:rPr>
        <w:t>Опция «Открыть» аналогична кнопке «Загрузить данные» поля «3».</w:t>
      </w:r>
    </w:p>
    <w:p w:rsidR="00184FFB" w:rsidRDefault="00184FFB" w:rsidP="00184FFB">
      <w:pPr>
        <w:pStyle w:val="a3"/>
      </w:pPr>
      <w:r>
        <w:rPr>
          <w:szCs w:val="26"/>
        </w:rPr>
        <w:t xml:space="preserve">Нажатие опции «Сгенерировать данные» </w:t>
      </w:r>
      <w:r w:rsidR="008F1F49">
        <w:rPr>
          <w:szCs w:val="26"/>
        </w:rPr>
        <w:t>вызывает диалоговое окно (</w:t>
      </w:r>
      <w:r w:rsidR="008F1F49">
        <w:rPr>
          <w:szCs w:val="26"/>
        </w:rPr>
        <w:fldChar w:fldCharType="begin"/>
      </w:r>
      <w:r w:rsidR="008F1F49">
        <w:rPr>
          <w:szCs w:val="26"/>
        </w:rPr>
        <w:instrText xml:space="preserve"> REF _Ref152775360 \h </w:instrText>
      </w:r>
      <w:r w:rsidR="008F1F49">
        <w:rPr>
          <w:szCs w:val="26"/>
        </w:rPr>
      </w:r>
      <w:r w:rsidR="008F1F49">
        <w:rPr>
          <w:szCs w:val="26"/>
        </w:rPr>
        <w:fldChar w:fldCharType="separate"/>
      </w:r>
      <w:r w:rsidR="008F1F49" w:rsidRPr="008F1F49">
        <w:rPr>
          <w:szCs w:val="26"/>
        </w:rPr>
        <w:t>Рисунок 4</w:t>
      </w:r>
      <w:r w:rsidR="008F1F49">
        <w:rPr>
          <w:szCs w:val="26"/>
        </w:rPr>
        <w:fldChar w:fldCharType="end"/>
      </w:r>
      <w:r w:rsidR="008F1F49">
        <w:rPr>
          <w:szCs w:val="26"/>
        </w:rPr>
        <w:t>), содержащее характеристики генерируемого сигнала, в том числе амплитуды, частоты и фазы, входящих в него гармоник, а также амплитуда шума.</w:t>
      </w:r>
    </w:p>
    <w:p w:rsidR="00184FFB" w:rsidRPr="00184FFB" w:rsidRDefault="00184FFB" w:rsidP="00184FFB">
      <w:pPr>
        <w:pStyle w:val="a8"/>
        <w:rPr>
          <w:lang w:eastAsia="ru-RU"/>
        </w:rPr>
      </w:pPr>
    </w:p>
    <w:p w:rsidR="008F1F49" w:rsidRDefault="008F1F49" w:rsidP="008F1F49">
      <w:pPr>
        <w:pStyle w:val="a8"/>
        <w:keepNext/>
      </w:pPr>
      <w:r>
        <w:rPr>
          <w:noProof/>
          <w:lang w:eastAsia="ru-RU"/>
        </w:rPr>
        <w:drawing>
          <wp:inline distT="0" distB="0" distL="0" distR="0" wp14:anchorId="0B167A3F" wp14:editId="785C6A72">
            <wp:extent cx="6153150" cy="294322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FFB" w:rsidRDefault="008F1F49" w:rsidP="008F1F49">
      <w:pPr>
        <w:pStyle w:val="af2"/>
        <w:rPr>
          <w:szCs w:val="26"/>
        </w:rPr>
      </w:pPr>
      <w:bookmarkStart w:id="27" w:name="_Ref152775360"/>
      <w:r w:rsidRPr="008F1F49">
        <w:rPr>
          <w:szCs w:val="26"/>
        </w:rPr>
        <w:t xml:space="preserve">Рисунок </w:t>
      </w:r>
      <w:r w:rsidRPr="008F1F49">
        <w:rPr>
          <w:szCs w:val="26"/>
        </w:rPr>
        <w:fldChar w:fldCharType="begin"/>
      </w:r>
      <w:r w:rsidRPr="008F1F49">
        <w:rPr>
          <w:szCs w:val="26"/>
        </w:rPr>
        <w:instrText xml:space="preserve"> SEQ Рисунок \* ARABIC </w:instrText>
      </w:r>
      <w:r w:rsidRPr="008F1F49">
        <w:rPr>
          <w:szCs w:val="26"/>
        </w:rPr>
        <w:fldChar w:fldCharType="separate"/>
      </w:r>
      <w:r w:rsidR="000F1344">
        <w:rPr>
          <w:noProof/>
          <w:szCs w:val="26"/>
        </w:rPr>
        <w:t>4</w:t>
      </w:r>
      <w:r w:rsidRPr="008F1F49">
        <w:rPr>
          <w:szCs w:val="26"/>
        </w:rPr>
        <w:fldChar w:fldCharType="end"/>
      </w:r>
      <w:bookmarkEnd w:id="27"/>
      <w:r w:rsidRPr="008F1F49">
        <w:rPr>
          <w:szCs w:val="26"/>
        </w:rPr>
        <w:t xml:space="preserve"> – Диалоговое окно опции генерации нового сигнала</w:t>
      </w:r>
    </w:p>
    <w:p w:rsidR="008F1F49" w:rsidRPr="008F1F49" w:rsidRDefault="008F1F49" w:rsidP="008F1F49">
      <w:pPr>
        <w:pStyle w:val="a8"/>
        <w:rPr>
          <w:lang w:eastAsia="ru-RU"/>
        </w:rPr>
      </w:pPr>
    </w:p>
    <w:p w:rsidR="008F1F49" w:rsidRPr="008F1F49" w:rsidRDefault="008F1F49" w:rsidP="008F1F49">
      <w:pPr>
        <w:pStyle w:val="a3"/>
      </w:pPr>
      <w:r>
        <w:rPr>
          <w:szCs w:val="26"/>
        </w:rPr>
        <w:t>Опция «Очистить всё» удаляет текущую модель данных и очищает все графики.</w:t>
      </w:r>
    </w:p>
    <w:p w:rsidR="008F1F49" w:rsidRPr="008F1F49" w:rsidRDefault="008F1F49" w:rsidP="008F1F49">
      <w:pPr>
        <w:pStyle w:val="a3"/>
      </w:pPr>
      <w:r>
        <w:rPr>
          <w:szCs w:val="26"/>
        </w:rPr>
        <w:t>Опция «Помощь» вызывает диалоговое окно с ссылкой на данный документ.</w:t>
      </w:r>
    </w:p>
    <w:p w:rsidR="008F1F49" w:rsidRDefault="008F1F49" w:rsidP="008F1F49">
      <w:pPr>
        <w:pStyle w:val="a3"/>
      </w:pPr>
      <w:r>
        <w:t>Опция «Выйти» закрывает программу.</w:t>
      </w:r>
    </w:p>
    <w:p w:rsidR="008F1F49" w:rsidRDefault="008F1F49" w:rsidP="008F1F49">
      <w:pPr>
        <w:pStyle w:val="a3"/>
        <w:numPr>
          <w:ilvl w:val="0"/>
          <w:numId w:val="0"/>
        </w:numPr>
        <w:ind w:left="709"/>
      </w:pPr>
    </w:p>
    <w:p w:rsidR="008F1F49" w:rsidRDefault="008F1F49" w:rsidP="00337466">
      <w:pPr>
        <w:pStyle w:val="32"/>
      </w:pPr>
      <w:r>
        <w:t>Выпадающее «Инструменты» (</w:t>
      </w:r>
      <w:r>
        <w:fldChar w:fldCharType="begin"/>
      </w:r>
      <w:r>
        <w:instrText xml:space="preserve"> REF _Ref152772656 \h </w:instrText>
      </w:r>
      <w:r w:rsidR="00337466">
        <w:instrText xml:space="preserve"> \* MERGEFORMAT </w:instrText>
      </w:r>
      <w:r>
        <w:fldChar w:fldCharType="separate"/>
      </w:r>
      <w:r w:rsidRPr="00337466">
        <w:t>Рисунок 3</w:t>
      </w:r>
      <w:r>
        <w:fldChar w:fldCharType="end"/>
      </w:r>
      <w:r>
        <w:t xml:space="preserve">) содержит следующие опции: </w:t>
      </w:r>
    </w:p>
    <w:p w:rsidR="008F1F49" w:rsidRDefault="008F1F49" w:rsidP="008F1F49">
      <w:pPr>
        <w:pStyle w:val="a3"/>
      </w:pPr>
      <w:r>
        <w:t>Опция «Фильтрация» позволяет применить к модели данных либо фильтр низших частот, либо фильтр высших частот, либо указать частотный диапазон, в котором сигнал будет отфильтрован. В качестве параметров передаются значения частот среза, а также порядок фильтра.</w:t>
      </w:r>
    </w:p>
    <w:p w:rsidR="008F1F49" w:rsidRDefault="008F1F49" w:rsidP="008F1F49">
      <w:pPr>
        <w:pStyle w:val="a3"/>
      </w:pPr>
      <w:r>
        <w:lastRenderedPageBreak/>
        <w:t>Опция «Сглаживание» позволяет усреднить сигнал методом скользящего среднего. В качестве параметров метода передается ширина окна скользящего среднего.</w:t>
      </w:r>
    </w:p>
    <w:p w:rsidR="008F1F49" w:rsidRDefault="008F1F49" w:rsidP="008F1F49">
      <w:pPr>
        <w:pStyle w:val="a3"/>
      </w:pPr>
      <w:r>
        <w:t>Опция «Квантование»</w:t>
      </w:r>
      <w:r w:rsidR="00337466">
        <w:t xml:space="preserve"> позволяет задать число уровней, которые может принимать сигнал.</w:t>
      </w:r>
    </w:p>
    <w:p w:rsidR="008F1F49" w:rsidRDefault="00337466" w:rsidP="008F1F49">
      <w:pPr>
        <w:pStyle w:val="a3"/>
      </w:pPr>
      <w:r>
        <w:t>Опция «Прореживание» позволяет проредить сигнал в заданное чисто раз.</w:t>
      </w:r>
    </w:p>
    <w:p w:rsidR="00E576C2" w:rsidRDefault="00E576C2" w:rsidP="00E576C2">
      <w:pPr>
        <w:pStyle w:val="a3"/>
        <w:numPr>
          <w:ilvl w:val="0"/>
          <w:numId w:val="0"/>
        </w:numPr>
        <w:sectPr w:rsidR="00E576C2" w:rsidSect="00D0795F">
          <w:pgSz w:w="11906" w:h="16838" w:code="9"/>
          <w:pgMar w:top="992" w:right="567" w:bottom="1134" w:left="1134" w:header="709" w:footer="709" w:gutter="0"/>
          <w:cols w:space="708"/>
          <w:docGrid w:linePitch="360"/>
        </w:sectPr>
      </w:pPr>
    </w:p>
    <w:p w:rsidR="008F1F49" w:rsidRDefault="00337466" w:rsidP="00337466">
      <w:pPr>
        <w:pStyle w:val="22"/>
        <w:rPr>
          <w:szCs w:val="26"/>
        </w:rPr>
      </w:pPr>
      <w:r w:rsidRPr="00337466">
        <w:rPr>
          <w:szCs w:val="26"/>
        </w:rPr>
        <w:lastRenderedPageBreak/>
        <w:t>Вкладка «Метод главных компонент»</w:t>
      </w:r>
      <w:r>
        <w:rPr>
          <w:szCs w:val="26"/>
        </w:rPr>
        <w:t xml:space="preserve"> (</w:t>
      </w:r>
      <w:r w:rsidR="00E576C2">
        <w:rPr>
          <w:szCs w:val="26"/>
        </w:rPr>
        <w:t xml:space="preserve">см. </w:t>
      </w:r>
      <w:r w:rsidR="00E576C2">
        <w:rPr>
          <w:szCs w:val="26"/>
        </w:rPr>
        <w:fldChar w:fldCharType="begin"/>
      </w:r>
      <w:r w:rsidR="00E576C2">
        <w:rPr>
          <w:szCs w:val="26"/>
        </w:rPr>
        <w:instrText xml:space="preserve"> REF _Ref152836010 \h </w:instrText>
      </w:r>
      <w:r w:rsidR="00E576C2">
        <w:rPr>
          <w:szCs w:val="26"/>
        </w:rPr>
      </w:r>
      <w:r w:rsidR="00E576C2">
        <w:rPr>
          <w:szCs w:val="26"/>
        </w:rPr>
        <w:fldChar w:fldCharType="separate"/>
      </w:r>
      <w:r w:rsidR="00E576C2">
        <w:t xml:space="preserve">Рисунок </w:t>
      </w:r>
      <w:r w:rsidR="00E576C2">
        <w:rPr>
          <w:noProof/>
        </w:rPr>
        <w:t>5</w:t>
      </w:r>
      <w:r w:rsidR="00E576C2">
        <w:rPr>
          <w:szCs w:val="26"/>
        </w:rPr>
        <w:fldChar w:fldCharType="end"/>
      </w:r>
      <w:r w:rsidR="00E576C2">
        <w:rPr>
          <w:szCs w:val="26"/>
        </w:rPr>
        <w:t>)</w:t>
      </w:r>
    </w:p>
    <w:p w:rsidR="00E576C2" w:rsidRDefault="007934A7" w:rsidP="007934A7">
      <w:pPr>
        <w:pStyle w:val="affff1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0455040" behindDoc="0" locked="0" layoutInCell="1" allowOverlap="1" wp14:anchorId="0C6C9406" wp14:editId="3C77605A">
                <wp:simplePos x="0" y="0"/>
                <wp:positionH relativeFrom="column">
                  <wp:posOffset>1228090</wp:posOffset>
                </wp:positionH>
                <wp:positionV relativeFrom="paragraph">
                  <wp:posOffset>1045845</wp:posOffset>
                </wp:positionV>
                <wp:extent cx="1056640" cy="183515"/>
                <wp:effectExtent l="0" t="0" r="10160" b="2603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1835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32976" id="Прямоугольник 7" o:spid="_x0000_s1026" style="position:absolute;margin-left:96.7pt;margin-top:82.35pt;width:83.2pt;height:14.45pt;z-index:25045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" filled="f" strokecolor="red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0574848" behindDoc="0" locked="0" layoutInCell="1" allowOverlap="1" wp14:anchorId="4AB8430C" wp14:editId="19F101D9">
                <wp:simplePos x="0" y="0"/>
                <wp:positionH relativeFrom="column">
                  <wp:posOffset>2305685</wp:posOffset>
                </wp:positionH>
                <wp:positionV relativeFrom="paragraph">
                  <wp:posOffset>1050372</wp:posOffset>
                </wp:positionV>
                <wp:extent cx="2151380" cy="183515"/>
                <wp:effectExtent l="0" t="0" r="20320" b="2603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380" cy="1835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3E3E1" id="Прямоугольник 9" o:spid="_x0000_s1026" style="position:absolute;margin-left:181.55pt;margin-top:82.7pt;width:169.4pt;height:14.45pt;z-index:25057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" filled="f" strokecolor="red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0876928" behindDoc="0" locked="0" layoutInCell="1" allowOverlap="1" wp14:anchorId="4DE0972E" wp14:editId="3C14A623">
                <wp:simplePos x="0" y="0"/>
                <wp:positionH relativeFrom="column">
                  <wp:posOffset>2282190</wp:posOffset>
                </wp:positionH>
                <wp:positionV relativeFrom="paragraph">
                  <wp:posOffset>2151380</wp:posOffset>
                </wp:positionV>
                <wp:extent cx="2174875" cy="207010"/>
                <wp:effectExtent l="0" t="0" r="15875" b="2159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875" cy="2070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810D8" id="Прямоугольник 45" o:spid="_x0000_s1026" style="position:absolute;margin-left:179.7pt;margin-top:169.4pt;width:171.25pt;height:16.3pt;z-index:25087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" filled="f" strokecolor="red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0754048" behindDoc="0" locked="0" layoutInCell="1" allowOverlap="1" wp14:anchorId="7F36722A" wp14:editId="66C6B336">
                <wp:simplePos x="0" y="0"/>
                <wp:positionH relativeFrom="column">
                  <wp:posOffset>154305</wp:posOffset>
                </wp:positionH>
                <wp:positionV relativeFrom="paragraph">
                  <wp:posOffset>1916430</wp:posOffset>
                </wp:positionV>
                <wp:extent cx="4299585" cy="217170"/>
                <wp:effectExtent l="0" t="0" r="24765" b="1143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9585" cy="2171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1FBAB" id="Прямоугольник 17" o:spid="_x0000_s1026" style="position:absolute;margin-left:12.15pt;margin-top:150.9pt;width:338.55pt;height:17.1pt;z-index:25075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" filled="f" strokecolor="red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0816512" behindDoc="0" locked="0" layoutInCell="1" allowOverlap="1" wp14:anchorId="6FD6057E" wp14:editId="009D9BAD">
                <wp:simplePos x="0" y="0"/>
                <wp:positionH relativeFrom="column">
                  <wp:posOffset>157480</wp:posOffset>
                </wp:positionH>
                <wp:positionV relativeFrom="paragraph">
                  <wp:posOffset>2151380</wp:posOffset>
                </wp:positionV>
                <wp:extent cx="2103755" cy="207010"/>
                <wp:effectExtent l="0" t="0" r="10795" b="2159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755" cy="2070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340D2" id="Прямоугольник 20" o:spid="_x0000_s1026" style="position:absolute;margin-left:12.4pt;margin-top:169.4pt;width:165.65pt;height:16.3pt;z-index:25081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" filled="f" strokecolor="red" strokeweight=".5pt"/>
            </w:pict>
          </mc:Fallback>
        </mc:AlternateContent>
      </w:r>
      <w:r w:rsidRPr="00411823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504640" behindDoc="0" locked="0" layoutInCell="1" allowOverlap="1" wp14:anchorId="3969FAB7" wp14:editId="31C4012B">
                <wp:simplePos x="0" y="0"/>
                <wp:positionH relativeFrom="column">
                  <wp:posOffset>-349885</wp:posOffset>
                </wp:positionH>
                <wp:positionV relativeFrom="paragraph">
                  <wp:posOffset>2307590</wp:posOffset>
                </wp:positionV>
                <wp:extent cx="316230" cy="237490"/>
                <wp:effectExtent l="0" t="0" r="0" b="0"/>
                <wp:wrapNone/>
                <wp:docPr id="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38E4" w:rsidRPr="00AE3746" w:rsidRDefault="00D438E4" w:rsidP="00411823">
                            <w:r>
                              <w:t>6</w:t>
                            </w:r>
                            <w:r w:rsidRPr="00AE3746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9FAB7" id="_x0000_s1035" type="#_x0000_t202" style="position:absolute;left:0;text-align:left;margin-left:-27.55pt;margin-top:181.7pt;width:24.9pt;height:18.7pt;z-index:251504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" filled="f" stroked="f">
                <v:textbox>
                  <w:txbxContent>
                    <w:p w:rsidR="00D438E4" w:rsidRPr="00AE3746" w:rsidRDefault="00D438E4" w:rsidP="00411823">
                      <w:r>
                        <w:t>6</w:t>
                      </w:r>
                      <w:r w:rsidRPr="00AE3746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411823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441152" behindDoc="0" locked="0" layoutInCell="1" allowOverlap="1" wp14:anchorId="476DA6E3" wp14:editId="54A82B41">
                <wp:simplePos x="0" y="0"/>
                <wp:positionH relativeFrom="column">
                  <wp:posOffset>-382905</wp:posOffset>
                </wp:positionH>
                <wp:positionV relativeFrom="paragraph">
                  <wp:posOffset>1738630</wp:posOffset>
                </wp:positionV>
                <wp:extent cx="316230" cy="237490"/>
                <wp:effectExtent l="0" t="0" r="0" b="0"/>
                <wp:wrapNone/>
                <wp:docPr id="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38E4" w:rsidRPr="00AE3746" w:rsidRDefault="00D438E4" w:rsidP="00411823">
                            <w:r>
                              <w:t>5</w:t>
                            </w:r>
                            <w:r w:rsidRPr="00AE3746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DA6E3" id="_x0000_s1036" type="#_x0000_t202" style="position:absolute;left:0;text-align:left;margin-left:-30.15pt;margin-top:136.9pt;width:24.9pt;height:18.7pt;z-index:251441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" filled="f" stroked="f">
                <v:textbox>
                  <w:txbxContent>
                    <w:p w:rsidR="00D438E4" w:rsidRPr="00AE3746" w:rsidRDefault="00D438E4" w:rsidP="00411823">
                      <w:r>
                        <w:t>5</w:t>
                      </w:r>
                      <w:r w:rsidRPr="00AE3746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4118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2903FD1" wp14:editId="02ED21A7">
                <wp:simplePos x="0" y="0"/>
                <wp:positionH relativeFrom="column">
                  <wp:posOffset>-134620</wp:posOffset>
                </wp:positionH>
                <wp:positionV relativeFrom="paragraph">
                  <wp:posOffset>1855470</wp:posOffset>
                </wp:positionV>
                <wp:extent cx="290195" cy="175895"/>
                <wp:effectExtent l="0" t="0" r="14605" b="33655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0195" cy="175895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C9581" id="Прямая соединительная линия 61" o:spid="_x0000_s1026" style="position:absolute;flip:x y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6pt,146.1pt" to="12.25pt,1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" strokecolor="red" strokeweight=".5pt"/>
            </w:pict>
          </mc:Fallback>
        </mc:AlternateContent>
      </w:r>
      <w:r w:rsidRPr="004118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5E30A649" wp14:editId="0B681538">
                <wp:simplePos x="0" y="0"/>
                <wp:positionH relativeFrom="column">
                  <wp:posOffset>-134620</wp:posOffset>
                </wp:positionH>
                <wp:positionV relativeFrom="paragraph">
                  <wp:posOffset>2250440</wp:posOffset>
                </wp:positionV>
                <wp:extent cx="290195" cy="155575"/>
                <wp:effectExtent l="0" t="0" r="33655" b="34925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195" cy="155575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981B1" id="Прямая соединительная линия 62" o:spid="_x0000_s1026" style="position:absolute;flip:y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6pt,177.2pt" to="12.25pt,1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" strokecolor="red" strokeweight=".5pt"/>
            </w:pict>
          </mc:Fallback>
        </mc:AlternateContent>
      </w:r>
      <w:r w:rsidRPr="00411823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568128" behindDoc="0" locked="0" layoutInCell="1" allowOverlap="1" wp14:anchorId="3302AF88" wp14:editId="0914B200">
                <wp:simplePos x="0" y="0"/>
                <wp:positionH relativeFrom="column">
                  <wp:posOffset>4584065</wp:posOffset>
                </wp:positionH>
                <wp:positionV relativeFrom="paragraph">
                  <wp:posOffset>1913255</wp:posOffset>
                </wp:positionV>
                <wp:extent cx="316230" cy="237490"/>
                <wp:effectExtent l="0" t="0" r="0" b="0"/>
                <wp:wrapNone/>
                <wp:docPr id="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38E4" w:rsidRPr="00AE3746" w:rsidRDefault="00D438E4" w:rsidP="00411823">
                            <w:r>
                              <w:t>7</w:t>
                            </w:r>
                            <w:r w:rsidRPr="00AE3746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2AF88" id="_x0000_s1037" type="#_x0000_t202" style="position:absolute;left:0;text-align:left;margin-left:360.95pt;margin-top:150.65pt;width:24.9pt;height:18.7pt;z-index:251568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" filled="f" stroked="f">
                <v:textbox>
                  <w:txbxContent>
                    <w:p w:rsidR="00D438E4" w:rsidRPr="00AE3746" w:rsidRDefault="00D438E4" w:rsidP="00411823">
                      <w:r>
                        <w:t>7</w:t>
                      </w:r>
                      <w:r w:rsidRPr="00AE3746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4118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79FD6950" wp14:editId="09BE0E90">
                <wp:simplePos x="0" y="0"/>
                <wp:positionH relativeFrom="column">
                  <wp:posOffset>4458253</wp:posOffset>
                </wp:positionH>
                <wp:positionV relativeFrom="paragraph">
                  <wp:posOffset>2083435</wp:posOffset>
                </wp:positionV>
                <wp:extent cx="163830" cy="166370"/>
                <wp:effectExtent l="0" t="0" r="26670" b="2413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" cy="16637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F6DE0" id="Прямая соединительная линия 63" o:spid="_x0000_s1026" style="position:absolute;flip:y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05pt,164.05pt" to="363.95pt,1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" strokecolor="red" strokeweight=".5pt"/>
            </w:pict>
          </mc:Fallback>
        </mc:AlternateContent>
      </w:r>
      <w:r w:rsidRPr="004118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023360" behindDoc="0" locked="0" layoutInCell="1" allowOverlap="1" wp14:anchorId="5B415E63" wp14:editId="75CEDF04">
                <wp:simplePos x="0" y="0"/>
                <wp:positionH relativeFrom="column">
                  <wp:posOffset>4453965</wp:posOffset>
                </wp:positionH>
                <wp:positionV relativeFrom="paragraph">
                  <wp:posOffset>718688</wp:posOffset>
                </wp:positionV>
                <wp:extent cx="168279" cy="106587"/>
                <wp:effectExtent l="0" t="0" r="22225" b="2730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279" cy="106587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4448C" id="Прямая соединительная линия 49" o:spid="_x0000_s1026" style="position:absolute;flip:y;z-index:25102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7pt,56.6pt" to="363.9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" strokecolor="red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0335232" behindDoc="0" locked="0" layoutInCell="1" allowOverlap="1" wp14:anchorId="1C4EA19A" wp14:editId="0F9A623F">
                <wp:simplePos x="0" y="0"/>
                <wp:positionH relativeFrom="column">
                  <wp:posOffset>1215390</wp:posOffset>
                </wp:positionH>
                <wp:positionV relativeFrom="paragraph">
                  <wp:posOffset>827405</wp:posOffset>
                </wp:positionV>
                <wp:extent cx="3246120" cy="183515"/>
                <wp:effectExtent l="0" t="0" r="11430" b="2603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120" cy="1835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95CC8" id="Прямоугольник 5" o:spid="_x0000_s1026" style="position:absolute;margin-left:95.7pt;margin-top:65.15pt;width:255.6pt;height:14.45pt;z-index:2503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" filled="f" strokecolor="red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0692608" behindDoc="0" locked="0" layoutInCell="1" allowOverlap="1" wp14:anchorId="30B7C170" wp14:editId="1484A228">
                <wp:simplePos x="0" y="0"/>
                <wp:positionH relativeFrom="column">
                  <wp:posOffset>1231265</wp:posOffset>
                </wp:positionH>
                <wp:positionV relativeFrom="paragraph">
                  <wp:posOffset>1254760</wp:posOffset>
                </wp:positionV>
                <wp:extent cx="1056640" cy="183515"/>
                <wp:effectExtent l="0" t="0" r="10160" b="2603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1835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241BC" id="Прямоугольник 10" o:spid="_x0000_s1026" style="position:absolute;margin-left:96.95pt;margin-top:98.8pt;width:83.2pt;height:14.45pt;z-index:25069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" filled="f" strokecolor="red" strokeweight=".5pt"/>
            </w:pict>
          </mc:Fallback>
        </mc:AlternateContent>
      </w:r>
      <w:r w:rsidRPr="00411823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0994688" behindDoc="0" locked="0" layoutInCell="1" allowOverlap="1" wp14:anchorId="3F4DA269" wp14:editId="205C73BB">
                <wp:simplePos x="0" y="0"/>
                <wp:positionH relativeFrom="column">
                  <wp:posOffset>4525645</wp:posOffset>
                </wp:positionH>
                <wp:positionV relativeFrom="paragraph">
                  <wp:posOffset>544830</wp:posOffset>
                </wp:positionV>
                <wp:extent cx="316230" cy="237490"/>
                <wp:effectExtent l="0" t="0" r="0" b="0"/>
                <wp:wrapNone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38E4" w:rsidRPr="00AE3746" w:rsidRDefault="00D438E4" w:rsidP="00411823">
                            <w:r w:rsidRPr="00AE3746"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DA269" id="_x0000_s1038" type="#_x0000_t202" style="position:absolute;left:0;text-align:left;margin-left:356.35pt;margin-top:42.9pt;width:24.9pt;height:18.7pt;z-index:25099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" filled="f" stroked="f">
                <v:textbox>
                  <w:txbxContent>
                    <w:p w:rsidR="00D438E4" w:rsidRPr="00AE3746" w:rsidRDefault="00D438E4" w:rsidP="00411823">
                      <w:r w:rsidRPr="00AE3746"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Pr="00411823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142144" behindDoc="0" locked="0" layoutInCell="1" allowOverlap="1" wp14:anchorId="15D0A1C1" wp14:editId="7FDA3443">
                <wp:simplePos x="0" y="0"/>
                <wp:positionH relativeFrom="column">
                  <wp:posOffset>4497070</wp:posOffset>
                </wp:positionH>
                <wp:positionV relativeFrom="paragraph">
                  <wp:posOffset>1280795</wp:posOffset>
                </wp:positionV>
                <wp:extent cx="316230" cy="237490"/>
                <wp:effectExtent l="0" t="0" r="0" b="0"/>
                <wp:wrapNone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38E4" w:rsidRPr="00AE3746" w:rsidRDefault="00D438E4" w:rsidP="00411823">
                            <w:r>
                              <w:t>3</w:t>
                            </w:r>
                            <w:r w:rsidRPr="00AE3746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0A1C1" id="_x0000_s1039" type="#_x0000_t202" style="position:absolute;left:0;text-align:left;margin-left:354.1pt;margin-top:100.85pt;width:24.9pt;height:18.7pt;z-index:25114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" filled="f" stroked="f">
                <v:textbox>
                  <w:txbxContent>
                    <w:p w:rsidR="00D438E4" w:rsidRPr="00AE3746" w:rsidRDefault="00D438E4" w:rsidP="00411823">
                      <w:r>
                        <w:t>3</w:t>
                      </w:r>
                      <w:r w:rsidRPr="00AE3746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411823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259904" behindDoc="0" locked="0" layoutInCell="1" allowOverlap="1" wp14:anchorId="7113F5A8" wp14:editId="25C43009">
                <wp:simplePos x="0" y="0"/>
                <wp:positionH relativeFrom="column">
                  <wp:posOffset>819150</wp:posOffset>
                </wp:positionH>
                <wp:positionV relativeFrom="paragraph">
                  <wp:posOffset>1068070</wp:posOffset>
                </wp:positionV>
                <wp:extent cx="316230" cy="237490"/>
                <wp:effectExtent l="0" t="0" r="0" b="0"/>
                <wp:wrapNone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38E4" w:rsidRPr="00AE3746" w:rsidRDefault="00D438E4" w:rsidP="00411823">
                            <w:r>
                              <w:t>2</w:t>
                            </w:r>
                            <w:r w:rsidRPr="00AE3746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3F5A8" id="_x0000_s1040" type="#_x0000_t202" style="position:absolute;left:0;text-align:left;margin-left:64.5pt;margin-top:84.1pt;width:24.9pt;height:18.7pt;z-index:25125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" filled="f" stroked="f">
                <v:textbox>
                  <w:txbxContent>
                    <w:p w:rsidR="00D438E4" w:rsidRPr="00AE3746" w:rsidRDefault="00D438E4" w:rsidP="00411823">
                      <w:r>
                        <w:t>2</w:t>
                      </w:r>
                      <w:r w:rsidRPr="00AE3746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411823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378688" behindDoc="0" locked="0" layoutInCell="1" allowOverlap="1" wp14:anchorId="72738270" wp14:editId="545FF33B">
                <wp:simplePos x="0" y="0"/>
                <wp:positionH relativeFrom="column">
                  <wp:posOffset>2596515</wp:posOffset>
                </wp:positionH>
                <wp:positionV relativeFrom="paragraph">
                  <wp:posOffset>1254760</wp:posOffset>
                </wp:positionV>
                <wp:extent cx="316230" cy="237490"/>
                <wp:effectExtent l="0" t="0" r="0" b="0"/>
                <wp:wrapNone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38E4" w:rsidRPr="00AE3746" w:rsidRDefault="00D438E4" w:rsidP="00411823">
                            <w:r>
                              <w:t>4</w:t>
                            </w:r>
                            <w:r w:rsidRPr="00AE3746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38270" id="_x0000_s1041" type="#_x0000_t202" style="position:absolute;left:0;text-align:left;margin-left:204.45pt;margin-top:98.8pt;width:24.9pt;height:18.7pt;z-index:251378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" filled="f" stroked="f">
                <v:textbox>
                  <w:txbxContent>
                    <w:p w:rsidR="00D438E4" w:rsidRPr="00AE3746" w:rsidRDefault="00D438E4" w:rsidP="00411823">
                      <w:r>
                        <w:t>4</w:t>
                      </w:r>
                      <w:r w:rsidRPr="00AE3746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4118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02F1AF" wp14:editId="0BFE727C">
                <wp:simplePos x="0" y="0"/>
                <wp:positionH relativeFrom="column">
                  <wp:posOffset>4457065</wp:posOffset>
                </wp:positionH>
                <wp:positionV relativeFrom="paragraph">
                  <wp:posOffset>1226185</wp:posOffset>
                </wp:positionV>
                <wp:extent cx="88265" cy="158115"/>
                <wp:effectExtent l="0" t="0" r="26035" b="3238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" cy="158115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036EA" id="Прямая соединительная линия 5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95pt,96.55pt" to="357.9pt,1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" strokecolor="red" strokeweight=".5pt"/>
            </w:pict>
          </mc:Fallback>
        </mc:AlternateContent>
      </w:r>
      <w:r w:rsidRPr="004118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B7AC375" wp14:editId="6FA940F4">
                <wp:simplePos x="0" y="0"/>
                <wp:positionH relativeFrom="column">
                  <wp:posOffset>1038860</wp:posOffset>
                </wp:positionH>
                <wp:positionV relativeFrom="paragraph">
                  <wp:posOffset>1134110</wp:posOffset>
                </wp:positionV>
                <wp:extent cx="173990" cy="34290"/>
                <wp:effectExtent l="0" t="0" r="16510" b="2286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990" cy="3429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E6A16" id="Прямая соединительная линия 59" o:spid="_x0000_s1026" style="position:absolute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8pt,89.3pt" to="95.5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" strokecolor="red" strokeweight=".5pt"/>
            </w:pict>
          </mc:Fallback>
        </mc:AlternateContent>
      </w:r>
      <w:r w:rsidRPr="004118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B2DD57D" wp14:editId="3863F833">
                <wp:simplePos x="0" y="0"/>
                <wp:positionH relativeFrom="column">
                  <wp:posOffset>2286635</wp:posOffset>
                </wp:positionH>
                <wp:positionV relativeFrom="paragraph">
                  <wp:posOffset>1356913</wp:posOffset>
                </wp:positionV>
                <wp:extent cx="384175" cy="27305"/>
                <wp:effectExtent l="0" t="0" r="15875" b="2984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175" cy="27305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9AF0A" id="Прямая соединительная линия 60" o:spid="_x0000_s1026" style="position:absolute;flip:x 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05pt,106.85pt" to="210.3pt,1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" strokecolor="red" strokeweight=".5pt"/>
            </w:pict>
          </mc:Fallback>
        </mc:AlternateContent>
      </w:r>
      <w:r w:rsidR="00E576C2">
        <w:rPr>
          <w:noProof/>
          <w:lang w:eastAsia="ru-RU"/>
        </w:rPr>
        <w:drawing>
          <wp:inline distT="0" distB="0" distL="0" distR="0" wp14:anchorId="6E35838F" wp14:editId="1604E649">
            <wp:extent cx="9084945" cy="5329192"/>
            <wp:effectExtent l="0" t="0" r="190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09648" cy="534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23" w:rsidRPr="00B32E3B" w:rsidRDefault="00E576C2" w:rsidP="00E576C2">
      <w:pPr>
        <w:pStyle w:val="af2"/>
        <w:rPr>
          <w:szCs w:val="26"/>
        </w:rPr>
        <w:sectPr w:rsidR="00411823" w:rsidRPr="00B32E3B" w:rsidSect="00E576C2">
          <w:pgSz w:w="16838" w:h="11906" w:orient="landscape" w:code="9"/>
          <w:pgMar w:top="1134" w:right="992" w:bottom="567" w:left="1134" w:header="709" w:footer="709" w:gutter="0"/>
          <w:cols w:space="708"/>
          <w:docGrid w:linePitch="360"/>
        </w:sectPr>
      </w:pPr>
      <w:bookmarkStart w:id="28" w:name="_Ref152836010"/>
      <w:r w:rsidRPr="00E576C2">
        <w:rPr>
          <w:szCs w:val="26"/>
        </w:rPr>
        <w:t xml:space="preserve">Рисунок </w:t>
      </w:r>
      <w:r w:rsidRPr="00E576C2">
        <w:rPr>
          <w:szCs w:val="26"/>
        </w:rPr>
        <w:fldChar w:fldCharType="begin"/>
      </w:r>
      <w:r w:rsidRPr="00E576C2">
        <w:rPr>
          <w:szCs w:val="26"/>
        </w:rPr>
        <w:instrText xml:space="preserve"> SEQ Рисунок \* ARABIC </w:instrText>
      </w:r>
      <w:r w:rsidRPr="00E576C2">
        <w:rPr>
          <w:szCs w:val="26"/>
        </w:rPr>
        <w:fldChar w:fldCharType="separate"/>
      </w:r>
      <w:r w:rsidR="000F1344">
        <w:rPr>
          <w:noProof/>
          <w:szCs w:val="26"/>
        </w:rPr>
        <w:t>5</w:t>
      </w:r>
      <w:r w:rsidRPr="00E576C2">
        <w:rPr>
          <w:szCs w:val="26"/>
        </w:rPr>
        <w:fldChar w:fldCharType="end"/>
      </w:r>
      <w:bookmarkEnd w:id="28"/>
      <w:r w:rsidRPr="00E576C2">
        <w:rPr>
          <w:szCs w:val="26"/>
        </w:rPr>
        <w:t xml:space="preserve"> </w:t>
      </w:r>
      <w:r w:rsidR="00B32E3B" w:rsidRPr="00C24699">
        <w:rPr>
          <w:szCs w:val="26"/>
        </w:rPr>
        <w:t>–</w:t>
      </w:r>
      <w:r w:rsidR="00B32E3B">
        <w:rPr>
          <w:szCs w:val="26"/>
        </w:rPr>
        <w:t xml:space="preserve"> </w:t>
      </w:r>
      <w:r w:rsidRPr="00E576C2">
        <w:rPr>
          <w:szCs w:val="26"/>
        </w:rPr>
        <w:t xml:space="preserve">Вкладка </w:t>
      </w:r>
      <w:r>
        <w:rPr>
          <w:szCs w:val="26"/>
        </w:rPr>
        <w:t>«</w:t>
      </w:r>
      <w:r w:rsidRPr="00E576C2">
        <w:rPr>
          <w:szCs w:val="26"/>
        </w:rPr>
        <w:t>Метод главных компонент</w:t>
      </w:r>
      <w:r w:rsidR="00B32E3B">
        <w:rPr>
          <w:szCs w:val="26"/>
        </w:rPr>
        <w:t>»</w:t>
      </w:r>
    </w:p>
    <w:p w:rsidR="00411823" w:rsidRDefault="00411823" w:rsidP="00411823">
      <w:pPr>
        <w:pStyle w:val="a3"/>
      </w:pPr>
      <w:r>
        <w:lastRenderedPageBreak/>
        <w:t>Метод главных компонент реализован таким образом, что применяется только к одному каналу. В связи с этим, перед началом анализа необходимо в поле «1» выбрать канал, который подвергнется сингулярному разложению.</w:t>
      </w:r>
    </w:p>
    <w:p w:rsidR="00411823" w:rsidRPr="00C24699" w:rsidRDefault="00411823" w:rsidP="007B1A7A">
      <w:pPr>
        <w:pStyle w:val="a3"/>
      </w:pPr>
      <w:r>
        <w:t xml:space="preserve">В поле «2» указывается параметр длины окна. Параметр </w:t>
      </w:r>
      <w:r w:rsidR="007B1A7A">
        <w:t>задает</w:t>
      </w:r>
      <w:r>
        <w:t xml:space="preserve"> </w:t>
      </w:r>
      <w:r w:rsidR="003D6499">
        <w:t>временную область,</w:t>
      </w:r>
      <w:r w:rsidR="007B1A7A">
        <w:t xml:space="preserve"> в которой будет определяться авто</w:t>
      </w:r>
      <w:r>
        <w:t>коррел</w:t>
      </w:r>
      <w:r w:rsidR="003D6499">
        <w:t>яция</w:t>
      </w:r>
      <w:r w:rsidR="007B1A7A">
        <w:t xml:space="preserve"> временного ряда.</w:t>
      </w:r>
      <w:r w:rsidRPr="007B1A7A">
        <w:rPr>
          <w:noProof/>
          <w:szCs w:val="26"/>
        </w:rPr>
        <w:t xml:space="preserve">          </w:t>
      </w:r>
    </w:p>
    <w:p w:rsidR="00411823" w:rsidRPr="00934209" w:rsidRDefault="007B1A7A" w:rsidP="00411823">
      <w:pPr>
        <w:pStyle w:val="a3"/>
      </w:pPr>
      <w:r>
        <w:t>В Поле «3» указывается метод получения траекторной матрицы: метод, основанный на расчете автокорреляционной функции, или метод получения траекторной матрицы путем составления тёплицевой матрицы из временного ряда.</w:t>
      </w:r>
    </w:p>
    <w:p w:rsidR="00411823" w:rsidRPr="00934209" w:rsidRDefault="00411823" w:rsidP="00411823">
      <w:pPr>
        <w:pStyle w:val="a3"/>
      </w:pPr>
      <w:r>
        <w:rPr>
          <w:szCs w:val="26"/>
        </w:rPr>
        <w:t xml:space="preserve">Поле «4» </w:t>
      </w:r>
      <w:r w:rsidRPr="00C24699">
        <w:rPr>
          <w:szCs w:val="26"/>
        </w:rPr>
        <w:t>–</w:t>
      </w:r>
      <w:r>
        <w:rPr>
          <w:szCs w:val="26"/>
        </w:rPr>
        <w:t xml:space="preserve">  </w:t>
      </w:r>
      <w:r w:rsidR="007B1A7A">
        <w:rPr>
          <w:szCs w:val="26"/>
        </w:rPr>
        <w:t>Кнопка начала расчета главных компонент.</w:t>
      </w:r>
    </w:p>
    <w:p w:rsidR="00411823" w:rsidRPr="00FD26DA" w:rsidRDefault="00411823" w:rsidP="00411823">
      <w:pPr>
        <w:pStyle w:val="a3"/>
      </w:pPr>
      <w:r>
        <w:rPr>
          <w:szCs w:val="26"/>
        </w:rPr>
        <w:t xml:space="preserve">Поле «5» </w:t>
      </w:r>
      <w:r w:rsidRPr="00C24699">
        <w:rPr>
          <w:szCs w:val="26"/>
        </w:rPr>
        <w:t>–</w:t>
      </w:r>
      <w:r>
        <w:rPr>
          <w:szCs w:val="26"/>
        </w:rPr>
        <w:t xml:space="preserve"> </w:t>
      </w:r>
      <w:r w:rsidR="007B1A7A">
        <w:rPr>
          <w:szCs w:val="26"/>
        </w:rPr>
        <w:t>В данной области вводятся номера главных компонент, из которых будет восстанавливаться сигнал. Число компонент соответствует длине окна, заданной в поле «2». Номера компонент расположены в порядке возрастания вклада.</w:t>
      </w:r>
    </w:p>
    <w:p w:rsidR="00411823" w:rsidRPr="002F5658" w:rsidRDefault="00411823" w:rsidP="00411823">
      <w:pPr>
        <w:pStyle w:val="a3"/>
      </w:pPr>
      <w:r>
        <w:t xml:space="preserve">Поле «6» </w:t>
      </w:r>
      <w:r w:rsidRPr="00C24699">
        <w:rPr>
          <w:szCs w:val="26"/>
        </w:rPr>
        <w:t>–</w:t>
      </w:r>
      <w:r>
        <w:rPr>
          <w:szCs w:val="26"/>
        </w:rPr>
        <w:t xml:space="preserve"> </w:t>
      </w:r>
      <w:r w:rsidR="007B1A7A">
        <w:rPr>
          <w:szCs w:val="26"/>
        </w:rPr>
        <w:t>Кнопка, позволяющая перестраивать восстановленный график сигнала при изменении значений в поле «5».</w:t>
      </w:r>
    </w:p>
    <w:p w:rsidR="00337466" w:rsidRPr="00B32E3B" w:rsidRDefault="00411823" w:rsidP="007B1A7A">
      <w:pPr>
        <w:pStyle w:val="a3"/>
        <w:rPr>
          <w:lang w:eastAsia="ru-RU"/>
        </w:rPr>
      </w:pPr>
      <w:r>
        <w:rPr>
          <w:szCs w:val="26"/>
        </w:rPr>
        <w:t xml:space="preserve">Поле «7» </w:t>
      </w:r>
      <w:r w:rsidRPr="00C24699">
        <w:rPr>
          <w:szCs w:val="26"/>
        </w:rPr>
        <w:t>–</w:t>
      </w:r>
      <w:r w:rsidR="007B1A7A">
        <w:rPr>
          <w:szCs w:val="26"/>
        </w:rPr>
        <w:t xml:space="preserve"> Кнопка, позволяющая сделать восстановленный сигнал для выбранного канала исходным, чтобы продолжить анализ в других вкладках.</w:t>
      </w:r>
    </w:p>
    <w:p w:rsidR="00B32E3B" w:rsidRDefault="00B32E3B" w:rsidP="00B32E3B">
      <w:pPr>
        <w:pStyle w:val="a3"/>
        <w:rPr>
          <w:szCs w:val="26"/>
        </w:rPr>
        <w:sectPr w:rsidR="00B32E3B" w:rsidSect="00411823">
          <w:pgSz w:w="11906" w:h="16838" w:code="9"/>
          <w:pgMar w:top="992" w:right="567" w:bottom="1134" w:left="1134" w:header="709" w:footer="709" w:gutter="0"/>
          <w:cols w:space="708"/>
          <w:docGrid w:linePitch="360"/>
        </w:sectPr>
      </w:pPr>
      <w:r>
        <w:rPr>
          <w:szCs w:val="26"/>
        </w:rPr>
        <w:t xml:space="preserve">Графики в правой части вкладки показывают (сверху вниз): график автокорреляционной функции, график четырех главных компонент, имеющих наибольший вклад и график сингулярных значений соответствующих им главных компонент. </w:t>
      </w:r>
    </w:p>
    <w:p w:rsidR="00B32E3B" w:rsidRDefault="00B32E3B" w:rsidP="00B32E3B">
      <w:pPr>
        <w:pStyle w:val="22"/>
        <w:rPr>
          <w:szCs w:val="26"/>
        </w:rPr>
      </w:pPr>
      <w:r>
        <w:rPr>
          <w:szCs w:val="26"/>
        </w:rPr>
        <w:lastRenderedPageBreak/>
        <w:t>Вкладка «Спектральный анализ»</w:t>
      </w:r>
    </w:p>
    <w:p w:rsidR="00B32E3B" w:rsidRDefault="002F55D9" w:rsidP="007934A7">
      <w:pPr>
        <w:pStyle w:val="affff1"/>
      </w:pPr>
      <w:r w:rsidRPr="00B32E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55033032" wp14:editId="765CD869">
                <wp:simplePos x="0" y="0"/>
                <wp:positionH relativeFrom="column">
                  <wp:posOffset>99060</wp:posOffset>
                </wp:positionH>
                <wp:positionV relativeFrom="paragraph">
                  <wp:posOffset>678180</wp:posOffset>
                </wp:positionV>
                <wp:extent cx="2733040" cy="1158875"/>
                <wp:effectExtent l="0" t="0" r="10160" b="22225"/>
                <wp:wrapNone/>
                <wp:docPr id="196" name="Прямоугольник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040" cy="1158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9A365" id="Прямоугольник 196" o:spid="_x0000_s1026" style="position:absolute;margin-left:7.8pt;margin-top:53.4pt;width:215.2pt;height:91.25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" filled="f" strokecolor="red" strokeweight=".5pt"/>
            </w:pict>
          </mc:Fallback>
        </mc:AlternateContent>
      </w:r>
      <w:r w:rsidRPr="00B32E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889088" behindDoc="0" locked="0" layoutInCell="1" allowOverlap="1" wp14:anchorId="62E723B6" wp14:editId="5851E8CA">
                <wp:simplePos x="0" y="0"/>
                <wp:positionH relativeFrom="column">
                  <wp:posOffset>99060</wp:posOffset>
                </wp:positionH>
                <wp:positionV relativeFrom="paragraph">
                  <wp:posOffset>1980565</wp:posOffset>
                </wp:positionV>
                <wp:extent cx="2733040" cy="924560"/>
                <wp:effectExtent l="0" t="0" r="10160" b="27940"/>
                <wp:wrapNone/>
                <wp:docPr id="202" name="Прямоугольник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040" cy="9245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82DEA" id="Прямоугольник 202" o:spid="_x0000_s1026" style="position:absolute;margin-left:7.8pt;margin-top:155.95pt;width:215.2pt;height:72.8pt;z-index:25288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" filled="f" strokecolor="red" strokeweight=".5pt"/>
            </w:pict>
          </mc:Fallback>
        </mc:AlternateContent>
      </w:r>
      <w:r w:rsidRPr="00B32E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3017088" behindDoc="0" locked="0" layoutInCell="1" allowOverlap="1" wp14:anchorId="595C67E5" wp14:editId="490AA637">
                <wp:simplePos x="0" y="0"/>
                <wp:positionH relativeFrom="column">
                  <wp:posOffset>99060</wp:posOffset>
                </wp:positionH>
                <wp:positionV relativeFrom="paragraph">
                  <wp:posOffset>3070225</wp:posOffset>
                </wp:positionV>
                <wp:extent cx="2733040" cy="703580"/>
                <wp:effectExtent l="0" t="0" r="10160" b="20320"/>
                <wp:wrapNone/>
                <wp:docPr id="203" name="Прямоугольник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040" cy="7035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67789" id="Прямоугольник 203" o:spid="_x0000_s1026" style="position:absolute;margin-left:7.8pt;margin-top:241.75pt;width:215.2pt;height:55.4pt;z-index:25301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" filled="f" strokecolor="red" strokeweight=".5pt"/>
            </w:pict>
          </mc:Fallback>
        </mc:AlternateContent>
      </w:r>
      <w:r w:rsidRPr="00FE677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3385728" behindDoc="0" locked="0" layoutInCell="1" allowOverlap="1" wp14:anchorId="389766A5" wp14:editId="2349998A">
                <wp:simplePos x="0" y="0"/>
                <wp:positionH relativeFrom="column">
                  <wp:posOffset>99060</wp:posOffset>
                </wp:positionH>
                <wp:positionV relativeFrom="paragraph">
                  <wp:posOffset>3933190</wp:posOffset>
                </wp:positionV>
                <wp:extent cx="2733040" cy="1139190"/>
                <wp:effectExtent l="0" t="0" r="10160" b="22860"/>
                <wp:wrapNone/>
                <wp:docPr id="207" name="Прямоугольник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040" cy="11391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48F2A" id="Прямоугольник 207" o:spid="_x0000_s1026" style="position:absolute;margin-left:7.8pt;margin-top:309.7pt;width:215.2pt;height:89.7pt;z-index:2533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" filled="f" strokecolor="red" strokeweight=".5pt"/>
            </w:pict>
          </mc:Fallback>
        </mc:AlternateContent>
      </w:r>
      <w:r w:rsidRPr="00B32E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5994158D" wp14:editId="210BBAEF">
                <wp:simplePos x="0" y="0"/>
                <wp:positionH relativeFrom="column">
                  <wp:posOffset>-214630</wp:posOffset>
                </wp:positionH>
                <wp:positionV relativeFrom="paragraph">
                  <wp:posOffset>1216660</wp:posOffset>
                </wp:positionV>
                <wp:extent cx="313690" cy="0"/>
                <wp:effectExtent l="0" t="0" r="29210" b="19050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69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3FB4B" id="Прямая соединительная линия 198" o:spid="_x0000_s1026" style="position:absolute;z-index:2525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9pt,95.8pt" to="7.8pt,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" strokecolor="red" strokeweight=".5pt"/>
            </w:pict>
          </mc:Fallback>
        </mc:AlternateContent>
      </w:r>
      <w:r w:rsidRPr="00B32E3B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2365824" behindDoc="0" locked="0" layoutInCell="1" allowOverlap="1" wp14:anchorId="5A0F2E33" wp14:editId="136C5065">
                <wp:simplePos x="0" y="0"/>
                <wp:positionH relativeFrom="column">
                  <wp:posOffset>-408940</wp:posOffset>
                </wp:positionH>
                <wp:positionV relativeFrom="paragraph">
                  <wp:posOffset>1075690</wp:posOffset>
                </wp:positionV>
                <wp:extent cx="316230" cy="237490"/>
                <wp:effectExtent l="0" t="0" r="0" b="0"/>
                <wp:wrapNone/>
                <wp:docPr id="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38E4" w:rsidRPr="00AE3746" w:rsidRDefault="00D438E4" w:rsidP="00B32E3B">
                            <w:r>
                              <w:t>1</w:t>
                            </w:r>
                            <w:r w:rsidRPr="00AE3746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F2E33" id="_x0000_s1042" type="#_x0000_t202" style="position:absolute;left:0;text-align:left;margin-left:-32.2pt;margin-top:84.7pt;width:24.9pt;height:18.7pt;z-index:25236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" filled="f" stroked="f">
                <v:textbox>
                  <w:txbxContent>
                    <w:p w:rsidR="00D438E4" w:rsidRPr="00AE3746" w:rsidRDefault="00D438E4" w:rsidP="00B32E3B">
                      <w:r>
                        <w:t>1</w:t>
                      </w:r>
                      <w:r w:rsidRPr="00AE3746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B32E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758016" behindDoc="0" locked="0" layoutInCell="1" allowOverlap="1" wp14:anchorId="3D54DB74" wp14:editId="7B73C3C9">
                <wp:simplePos x="0" y="0"/>
                <wp:positionH relativeFrom="column">
                  <wp:posOffset>-236220</wp:posOffset>
                </wp:positionH>
                <wp:positionV relativeFrom="paragraph">
                  <wp:posOffset>2467610</wp:posOffset>
                </wp:positionV>
                <wp:extent cx="334645" cy="0"/>
                <wp:effectExtent l="0" t="0" r="27305" b="19050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64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0315C" id="Прямая соединительная линия 201" o:spid="_x0000_s1026" style="position:absolute;z-index:25275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6pt,194.3pt" to="7.75pt,1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" strokecolor="red" strokeweight=".5pt"/>
            </w:pict>
          </mc:Fallback>
        </mc:AlternateContent>
      </w:r>
      <w:r w:rsidRPr="00B32E3B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2632064" behindDoc="0" locked="0" layoutInCell="1" allowOverlap="1" wp14:anchorId="232ADD46" wp14:editId="3E778598">
                <wp:simplePos x="0" y="0"/>
                <wp:positionH relativeFrom="column">
                  <wp:posOffset>-445135</wp:posOffset>
                </wp:positionH>
                <wp:positionV relativeFrom="paragraph">
                  <wp:posOffset>2319020</wp:posOffset>
                </wp:positionV>
                <wp:extent cx="316230" cy="237490"/>
                <wp:effectExtent l="0" t="0" r="0" b="0"/>
                <wp:wrapNone/>
                <wp:docPr id="2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38E4" w:rsidRPr="00AE3746" w:rsidRDefault="00D438E4" w:rsidP="00B32E3B">
                            <w:r>
                              <w:t>2</w:t>
                            </w:r>
                            <w:r w:rsidRPr="00AE3746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ADD46" id="_x0000_s1043" type="#_x0000_t202" style="position:absolute;left:0;text-align:left;margin-left:-35.05pt;margin-top:182.6pt;width:24.9pt;height:18.7pt;z-index:25263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" filled="f" stroked="f">
                <v:textbox>
                  <w:txbxContent>
                    <w:p w:rsidR="00D438E4" w:rsidRPr="00AE3746" w:rsidRDefault="00D438E4" w:rsidP="00B32E3B">
                      <w:r>
                        <w:t>2</w:t>
                      </w:r>
                      <w:r w:rsidRPr="00AE3746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FE677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3259776" behindDoc="0" locked="0" layoutInCell="1" allowOverlap="1" wp14:anchorId="0A4CF6C8" wp14:editId="45A412F9">
                <wp:simplePos x="0" y="0"/>
                <wp:positionH relativeFrom="column">
                  <wp:posOffset>-275590</wp:posOffset>
                </wp:positionH>
                <wp:positionV relativeFrom="paragraph">
                  <wp:posOffset>3455670</wp:posOffset>
                </wp:positionV>
                <wp:extent cx="372110" cy="0"/>
                <wp:effectExtent l="0" t="0" r="27940" b="19050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1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02D3E" id="Прямая соединительная линия 205" o:spid="_x0000_s1026" style="position:absolute;z-index:2532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7pt,272.1pt" to="7.6pt,2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" strokecolor="red" strokeweight=".5pt"/>
            </w:pict>
          </mc:Fallback>
        </mc:AlternateContent>
      </w:r>
      <w:r w:rsidRPr="00FE6775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3137920" behindDoc="0" locked="0" layoutInCell="1" allowOverlap="1" wp14:anchorId="4278BCC3" wp14:editId="2CEE6AAB">
                <wp:simplePos x="0" y="0"/>
                <wp:positionH relativeFrom="column">
                  <wp:posOffset>-466725</wp:posOffset>
                </wp:positionH>
                <wp:positionV relativeFrom="paragraph">
                  <wp:posOffset>3312160</wp:posOffset>
                </wp:positionV>
                <wp:extent cx="316230" cy="237490"/>
                <wp:effectExtent l="0" t="0" r="0" b="0"/>
                <wp:wrapNone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38E4" w:rsidRPr="00AE3746" w:rsidRDefault="00D438E4" w:rsidP="00FE6775">
                            <w:r>
                              <w:t>3</w:t>
                            </w:r>
                            <w:r w:rsidRPr="00AE3746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8BCC3" id="_x0000_s1044" type="#_x0000_t202" style="position:absolute;left:0;text-align:left;margin-left:-36.75pt;margin-top:260.8pt;width:24.9pt;height:18.7pt;z-index:25313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" filled="f" stroked="f">
                <v:textbox>
                  <w:txbxContent>
                    <w:p w:rsidR="00D438E4" w:rsidRPr="00AE3746" w:rsidRDefault="00D438E4" w:rsidP="00FE6775">
                      <w:r>
                        <w:t>3</w:t>
                      </w:r>
                      <w:r w:rsidRPr="00AE3746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FE6775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3510656" behindDoc="0" locked="0" layoutInCell="1" allowOverlap="1" wp14:anchorId="517EF631" wp14:editId="0EB78800">
                <wp:simplePos x="0" y="0"/>
                <wp:positionH relativeFrom="column">
                  <wp:posOffset>-500380</wp:posOffset>
                </wp:positionH>
                <wp:positionV relativeFrom="paragraph">
                  <wp:posOffset>4420870</wp:posOffset>
                </wp:positionV>
                <wp:extent cx="316230" cy="237490"/>
                <wp:effectExtent l="0" t="0" r="0" b="0"/>
                <wp:wrapNone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38E4" w:rsidRPr="00AE3746" w:rsidRDefault="00D438E4" w:rsidP="00FE6775">
                            <w:r>
                              <w:t>4</w:t>
                            </w:r>
                            <w:r w:rsidRPr="00AE3746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EF631" id="_x0000_s1045" type="#_x0000_t202" style="position:absolute;left:0;text-align:left;margin-left:-39.4pt;margin-top:348.1pt;width:24.9pt;height:18.7pt;z-index:253510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" filled="f" stroked="f">
                <v:textbox>
                  <w:txbxContent>
                    <w:p w:rsidR="00D438E4" w:rsidRPr="00AE3746" w:rsidRDefault="00D438E4" w:rsidP="00FE6775">
                      <w:r>
                        <w:t>4</w:t>
                      </w:r>
                      <w:r w:rsidRPr="00AE3746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FE677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3635584" behindDoc="0" locked="0" layoutInCell="1" allowOverlap="1" wp14:anchorId="31E92571" wp14:editId="584E37CA">
                <wp:simplePos x="0" y="0"/>
                <wp:positionH relativeFrom="column">
                  <wp:posOffset>-265112</wp:posOffset>
                </wp:positionH>
                <wp:positionV relativeFrom="paragraph">
                  <wp:posOffset>4573905</wp:posOffset>
                </wp:positionV>
                <wp:extent cx="374015" cy="0"/>
                <wp:effectExtent l="0" t="0" r="26035" b="19050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1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4AB82" id="Прямая соединительная линия 209" o:spid="_x0000_s1026" style="position:absolute;z-index:25363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85pt,360.15pt" to="8.6pt,3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" strokecolor="red" strokeweight=".5pt"/>
            </w:pict>
          </mc:Fallback>
        </mc:AlternateContent>
      </w:r>
      <w:r w:rsidR="00891F97">
        <w:rPr>
          <w:noProof/>
          <w:lang w:eastAsia="ru-RU"/>
        </w:rPr>
        <w:drawing>
          <wp:inline distT="0" distB="0" distL="0" distR="0" wp14:anchorId="4BBF351F" wp14:editId="0165BFF4">
            <wp:extent cx="9190568" cy="5391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95931" cy="539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75" w:rsidRDefault="00B32E3B" w:rsidP="00B32E3B">
      <w:pPr>
        <w:pStyle w:val="af2"/>
        <w:rPr>
          <w:szCs w:val="26"/>
        </w:rPr>
        <w:sectPr w:rsidR="00FE6775" w:rsidSect="00B32E3B">
          <w:pgSz w:w="16838" w:h="11906" w:orient="landscape" w:code="9"/>
          <w:pgMar w:top="1134" w:right="992" w:bottom="567" w:left="1134" w:header="709" w:footer="709" w:gutter="0"/>
          <w:cols w:space="708"/>
          <w:docGrid w:linePitch="360"/>
        </w:sectPr>
      </w:pPr>
      <w:r w:rsidRPr="00B32E3B">
        <w:rPr>
          <w:szCs w:val="26"/>
        </w:rPr>
        <w:t xml:space="preserve">Рисунок </w:t>
      </w:r>
      <w:r w:rsidRPr="00B32E3B">
        <w:rPr>
          <w:szCs w:val="26"/>
        </w:rPr>
        <w:fldChar w:fldCharType="begin"/>
      </w:r>
      <w:r w:rsidRPr="00B32E3B">
        <w:rPr>
          <w:szCs w:val="26"/>
        </w:rPr>
        <w:instrText xml:space="preserve"> SEQ Рисунок \* ARABIC </w:instrText>
      </w:r>
      <w:r w:rsidRPr="00B32E3B">
        <w:rPr>
          <w:szCs w:val="26"/>
        </w:rPr>
        <w:fldChar w:fldCharType="separate"/>
      </w:r>
      <w:r w:rsidR="000F1344">
        <w:rPr>
          <w:noProof/>
          <w:szCs w:val="26"/>
        </w:rPr>
        <w:t>6</w:t>
      </w:r>
      <w:r w:rsidRPr="00B32E3B">
        <w:rPr>
          <w:szCs w:val="26"/>
        </w:rPr>
        <w:fldChar w:fldCharType="end"/>
      </w:r>
      <w:r w:rsidRPr="00E576C2">
        <w:rPr>
          <w:szCs w:val="26"/>
        </w:rPr>
        <w:t xml:space="preserve"> </w:t>
      </w:r>
      <w:r w:rsidRPr="00C24699">
        <w:rPr>
          <w:szCs w:val="26"/>
        </w:rPr>
        <w:t>–</w:t>
      </w:r>
      <w:r>
        <w:rPr>
          <w:szCs w:val="26"/>
        </w:rPr>
        <w:t xml:space="preserve"> </w:t>
      </w:r>
      <w:r w:rsidRPr="00E576C2">
        <w:rPr>
          <w:szCs w:val="26"/>
        </w:rPr>
        <w:t xml:space="preserve">Вкладка </w:t>
      </w:r>
      <w:r>
        <w:rPr>
          <w:szCs w:val="26"/>
        </w:rPr>
        <w:t>«</w:t>
      </w:r>
      <w:r w:rsidR="00891F97">
        <w:rPr>
          <w:szCs w:val="26"/>
        </w:rPr>
        <w:t>Спектральный</w:t>
      </w:r>
      <w:r w:rsidR="00FE6775">
        <w:rPr>
          <w:szCs w:val="26"/>
        </w:rPr>
        <w:t xml:space="preserve"> анализ</w:t>
      </w:r>
      <w:r>
        <w:rPr>
          <w:szCs w:val="26"/>
        </w:rPr>
        <w:t>»</w:t>
      </w:r>
    </w:p>
    <w:p w:rsidR="00FE6775" w:rsidRDefault="00FE6775" w:rsidP="00FE6775">
      <w:pPr>
        <w:pStyle w:val="a3"/>
      </w:pPr>
      <w:r>
        <w:lastRenderedPageBreak/>
        <w:t xml:space="preserve">Поле «1» </w:t>
      </w:r>
      <w:r>
        <w:rPr>
          <w:szCs w:val="26"/>
        </w:rPr>
        <w:t>показывает, нужно ли применять к сигналам оконные функции и, в случае, утвердительного ответа, дает возможность настроить такие параметры окон как тип оконной функции, ее ширину и процент перекрытия.</w:t>
      </w:r>
    </w:p>
    <w:p w:rsidR="00FE6775" w:rsidRDefault="00FE6775" w:rsidP="00FE6775">
      <w:pPr>
        <w:pStyle w:val="a3"/>
      </w:pPr>
      <w:r>
        <w:t>Поле «</w:t>
      </w:r>
      <w:r w:rsidR="007934A7">
        <w:t>2</w:t>
      </w:r>
      <w:r>
        <w:t xml:space="preserve">» </w:t>
      </w:r>
      <w:r>
        <w:rPr>
          <w:szCs w:val="26"/>
        </w:rPr>
        <w:t xml:space="preserve">показывает, нужно ли приводить сравнение с кривыми вибраций </w:t>
      </w:r>
      <w:r w:rsidRPr="00FE6775">
        <w:rPr>
          <w:szCs w:val="26"/>
        </w:rPr>
        <w:t xml:space="preserve">[1], </w:t>
      </w:r>
      <w:r>
        <w:rPr>
          <w:szCs w:val="26"/>
        </w:rPr>
        <w:t>и в случае утвердительного ответа дает возможность выбора кривой, а также тип испытаний: стандартная вибрация или жесткая.</w:t>
      </w:r>
    </w:p>
    <w:p w:rsidR="007934A7" w:rsidRDefault="007934A7" w:rsidP="007934A7">
      <w:pPr>
        <w:pStyle w:val="a3"/>
      </w:pPr>
      <w:r>
        <w:t xml:space="preserve">Поле «3» </w:t>
      </w:r>
      <w:r>
        <w:rPr>
          <w:szCs w:val="26"/>
        </w:rPr>
        <w:t xml:space="preserve">показывает, нужно ли приводить сравнение </w:t>
      </w:r>
      <w:r w:rsidR="00891F97">
        <w:rPr>
          <w:szCs w:val="26"/>
        </w:rPr>
        <w:t>уровней вибраций в соответствии с требованиями ОТТ ВСС-86.</w:t>
      </w:r>
    </w:p>
    <w:p w:rsidR="007934A7" w:rsidRDefault="00FE6775" w:rsidP="00FE6775">
      <w:pPr>
        <w:pStyle w:val="a3"/>
        <w:rPr>
          <w:szCs w:val="26"/>
        </w:rPr>
      </w:pPr>
      <w:r>
        <w:rPr>
          <w:szCs w:val="26"/>
        </w:rPr>
        <w:t xml:space="preserve">Поле «4» </w:t>
      </w:r>
      <w:r w:rsidRPr="00C24699">
        <w:rPr>
          <w:szCs w:val="26"/>
        </w:rPr>
        <w:t>–</w:t>
      </w:r>
      <w:r w:rsidR="007934A7">
        <w:rPr>
          <w:szCs w:val="26"/>
        </w:rPr>
        <w:t xml:space="preserve"> позволяет выбрать тип проводимого анализа: построение графиков СПМ для выбранных каналов или построить спектрограмму для одного из каналов – поле изменений амплитудного спектра.</w:t>
      </w:r>
    </w:p>
    <w:p w:rsidR="002F55D9" w:rsidRDefault="002F55D9" w:rsidP="00FE6775">
      <w:pPr>
        <w:pStyle w:val="a3"/>
        <w:rPr>
          <w:szCs w:val="26"/>
        </w:rPr>
        <w:sectPr w:rsidR="002F55D9" w:rsidSect="00FE6775">
          <w:pgSz w:w="11906" w:h="16838" w:code="9"/>
          <w:pgMar w:top="992" w:right="567" w:bottom="1134" w:left="1134" w:header="709" w:footer="709" w:gutter="0"/>
          <w:cols w:space="708"/>
          <w:docGrid w:linePitch="360"/>
        </w:sectPr>
      </w:pPr>
    </w:p>
    <w:p w:rsidR="00FE6775" w:rsidRPr="007934A7" w:rsidRDefault="007934A7" w:rsidP="007934A7">
      <w:pPr>
        <w:pStyle w:val="22"/>
        <w:rPr>
          <w:szCs w:val="26"/>
        </w:rPr>
      </w:pPr>
      <w:r w:rsidRPr="007934A7">
        <w:rPr>
          <w:szCs w:val="26"/>
        </w:rPr>
        <w:lastRenderedPageBreak/>
        <w:t>Вкладка «Log»:</w:t>
      </w:r>
    </w:p>
    <w:p w:rsidR="002F55D9" w:rsidRDefault="002F55D9" w:rsidP="002F55D9">
      <w:pPr>
        <w:pStyle w:val="a3"/>
        <w:keepNext/>
        <w:numPr>
          <w:ilvl w:val="0"/>
          <w:numId w:val="0"/>
        </w:numPr>
        <w:ind w:left="709"/>
      </w:pPr>
      <w:r>
        <w:rPr>
          <w:noProof/>
          <w:lang w:eastAsia="ru-RU"/>
        </w:rPr>
        <w:drawing>
          <wp:inline distT="0" distB="0" distL="0" distR="0" wp14:anchorId="3781B760" wp14:editId="0664BF83">
            <wp:extent cx="9102945" cy="5339751"/>
            <wp:effectExtent l="0" t="0" r="3175" b="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18442" cy="534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19" w:rsidRDefault="002F55D9" w:rsidP="002F55D9">
      <w:pPr>
        <w:pStyle w:val="af2"/>
        <w:rPr>
          <w:szCs w:val="26"/>
        </w:rPr>
        <w:sectPr w:rsidR="008C6619" w:rsidSect="007934A7">
          <w:pgSz w:w="16838" w:h="11906" w:orient="landscape" w:code="9"/>
          <w:pgMar w:top="1134" w:right="992" w:bottom="567" w:left="1134" w:header="709" w:footer="709" w:gutter="0"/>
          <w:cols w:space="708"/>
          <w:docGrid w:linePitch="360"/>
        </w:sectPr>
      </w:pPr>
      <w:r w:rsidRPr="002F55D9">
        <w:rPr>
          <w:szCs w:val="26"/>
        </w:rPr>
        <w:t xml:space="preserve">Рисунок </w:t>
      </w:r>
      <w:r w:rsidRPr="002F55D9">
        <w:rPr>
          <w:szCs w:val="26"/>
        </w:rPr>
        <w:fldChar w:fldCharType="begin"/>
      </w:r>
      <w:r w:rsidRPr="002F55D9">
        <w:rPr>
          <w:szCs w:val="26"/>
        </w:rPr>
        <w:instrText xml:space="preserve"> SEQ Рисунок \* ARABIC </w:instrText>
      </w:r>
      <w:r w:rsidRPr="002F55D9">
        <w:rPr>
          <w:szCs w:val="26"/>
        </w:rPr>
        <w:fldChar w:fldCharType="separate"/>
      </w:r>
      <w:r w:rsidR="000F1344">
        <w:rPr>
          <w:noProof/>
          <w:szCs w:val="26"/>
        </w:rPr>
        <w:t>7</w:t>
      </w:r>
      <w:r w:rsidRPr="002F55D9">
        <w:rPr>
          <w:szCs w:val="26"/>
        </w:rPr>
        <w:fldChar w:fldCharType="end"/>
      </w:r>
      <w:r w:rsidRPr="002F55D9">
        <w:rPr>
          <w:szCs w:val="26"/>
        </w:rPr>
        <w:t xml:space="preserve"> – Вкладка «Log»</w:t>
      </w:r>
    </w:p>
    <w:p w:rsidR="00B32E3B" w:rsidRPr="00B32E3B" w:rsidRDefault="00B32E3B" w:rsidP="00B32E3B">
      <w:pPr>
        <w:pStyle w:val="af2"/>
        <w:rPr>
          <w:szCs w:val="26"/>
        </w:rPr>
      </w:pPr>
    </w:p>
    <w:p w:rsidR="002F55D9" w:rsidRDefault="002F55D9" w:rsidP="002F55D9">
      <w:pPr>
        <w:pStyle w:val="a3"/>
        <w:rPr>
          <w:szCs w:val="26"/>
        </w:rPr>
      </w:pPr>
      <w:r>
        <w:rPr>
          <w:szCs w:val="26"/>
        </w:rPr>
        <w:t xml:space="preserve">В данной вкладке происходит протоколирование всех действий пользователя с указанием затраченного времени. </w:t>
      </w:r>
    </w:p>
    <w:p w:rsidR="00D147DC" w:rsidRDefault="00D147DC" w:rsidP="00D147DC">
      <w:pPr>
        <w:pStyle w:val="a3"/>
        <w:numPr>
          <w:ilvl w:val="0"/>
          <w:numId w:val="0"/>
        </w:numPr>
        <w:ind w:left="709"/>
        <w:rPr>
          <w:szCs w:val="26"/>
        </w:rPr>
      </w:pPr>
    </w:p>
    <w:p w:rsidR="00D147DC" w:rsidRDefault="00D147DC" w:rsidP="00D147DC">
      <w:pPr>
        <w:pStyle w:val="22"/>
        <w:rPr>
          <w:szCs w:val="26"/>
        </w:rPr>
      </w:pPr>
      <w:r>
        <w:rPr>
          <w:szCs w:val="26"/>
        </w:rPr>
        <w:t>Логарифмический масштаб графиков</w:t>
      </w:r>
    </w:p>
    <w:p w:rsidR="00D147DC" w:rsidRPr="00D438E4" w:rsidRDefault="00D147DC" w:rsidP="00D438E4">
      <w:pPr>
        <w:pStyle w:val="a8"/>
        <w:rPr>
          <w:lang w:eastAsia="ru-RU"/>
        </w:rPr>
      </w:pPr>
      <w:r>
        <w:rPr>
          <w:lang w:eastAsia="ru-RU"/>
        </w:rPr>
        <w:t xml:space="preserve">Для того, чтобы преобразовать оси </w:t>
      </w:r>
      <w:r w:rsidR="00D438E4">
        <w:rPr>
          <w:lang w:eastAsia="ru-RU"/>
        </w:rPr>
        <w:t>в логарифмический масштаб, необходимо нажать ПКМ на область построения графика и затем выбрать следующие опции: «</w:t>
      </w:r>
      <w:r w:rsidR="00D438E4">
        <w:rPr>
          <w:lang w:val="en-US" w:eastAsia="ru-RU"/>
        </w:rPr>
        <w:t>Plot</w:t>
      </w:r>
      <w:r w:rsidR="00D438E4" w:rsidRPr="00D438E4">
        <w:rPr>
          <w:lang w:eastAsia="ru-RU"/>
        </w:rPr>
        <w:t xml:space="preserve"> </w:t>
      </w:r>
      <w:r w:rsidR="00D438E4">
        <w:rPr>
          <w:lang w:val="en-US" w:eastAsia="ru-RU"/>
        </w:rPr>
        <w:t>Options</w:t>
      </w:r>
      <w:r w:rsidR="00D438E4">
        <w:rPr>
          <w:lang w:eastAsia="ru-RU"/>
        </w:rPr>
        <w:t>» → «</w:t>
      </w:r>
      <w:r w:rsidR="00D438E4">
        <w:rPr>
          <w:lang w:val="en-US" w:eastAsia="ru-RU"/>
        </w:rPr>
        <w:t>Transform</w:t>
      </w:r>
      <w:r w:rsidR="00D438E4">
        <w:rPr>
          <w:lang w:eastAsia="ru-RU"/>
        </w:rPr>
        <w:t>» → «</w:t>
      </w:r>
      <w:r w:rsidR="00D438E4">
        <w:rPr>
          <w:lang w:val="en-US" w:eastAsia="ru-RU"/>
        </w:rPr>
        <w:t>Log</w:t>
      </w:r>
      <w:r w:rsidR="00D438E4" w:rsidRPr="00D438E4">
        <w:rPr>
          <w:lang w:eastAsia="ru-RU"/>
        </w:rPr>
        <w:t xml:space="preserve"> </w:t>
      </w:r>
      <w:r w:rsidR="00D438E4">
        <w:rPr>
          <w:lang w:val="en-US" w:eastAsia="ru-RU"/>
        </w:rPr>
        <w:t>Y</w:t>
      </w:r>
      <w:r w:rsidR="00D438E4">
        <w:rPr>
          <w:lang w:eastAsia="ru-RU"/>
        </w:rPr>
        <w:t>» и/или «</w:t>
      </w:r>
      <w:r w:rsidR="00D438E4">
        <w:rPr>
          <w:lang w:val="en-US" w:eastAsia="ru-RU"/>
        </w:rPr>
        <w:t>Log</w:t>
      </w:r>
      <w:r w:rsidR="00D438E4" w:rsidRPr="00D438E4">
        <w:rPr>
          <w:lang w:eastAsia="ru-RU"/>
        </w:rPr>
        <w:t xml:space="preserve"> </w:t>
      </w:r>
      <w:r w:rsidR="00D438E4">
        <w:rPr>
          <w:lang w:val="en-US" w:eastAsia="ru-RU"/>
        </w:rPr>
        <w:t>X</w:t>
      </w:r>
      <w:r w:rsidR="00D438E4">
        <w:rPr>
          <w:lang w:eastAsia="ru-RU"/>
        </w:rPr>
        <w:t>».</w:t>
      </w:r>
    </w:p>
    <w:p w:rsidR="000F1344" w:rsidRDefault="00D147DC" w:rsidP="000F1344">
      <w:pPr>
        <w:pStyle w:val="a3"/>
        <w:keepNext/>
        <w:numPr>
          <w:ilvl w:val="0"/>
          <w:numId w:val="0"/>
        </w:numPr>
        <w:ind w:left="709"/>
      </w:pPr>
      <w:r w:rsidRPr="00D147DC">
        <w:rPr>
          <w:noProof/>
          <w:szCs w:val="26"/>
          <w:lang w:eastAsia="ru-RU"/>
        </w:rPr>
        <w:drawing>
          <wp:inline distT="0" distB="0" distL="0" distR="0" wp14:anchorId="6213B72A" wp14:editId="2966B767">
            <wp:extent cx="6006465" cy="2762250"/>
            <wp:effectExtent l="0" t="0" r="0" b="0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281"/>
                    <a:stretch/>
                  </pic:blipFill>
                  <pic:spPr bwMode="auto">
                    <a:xfrm>
                      <a:off x="0" y="0"/>
                      <a:ext cx="6010740" cy="2764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9" w:name="_Toc126570248"/>
      <w:bookmarkEnd w:id="20"/>
      <w:bookmarkEnd w:id="21"/>
      <w:bookmarkEnd w:id="22"/>
      <w:bookmarkEnd w:id="23"/>
      <w:bookmarkEnd w:id="24"/>
    </w:p>
    <w:p w:rsidR="00D438E4" w:rsidRPr="000F1344" w:rsidRDefault="000F1344" w:rsidP="000F1344">
      <w:pPr>
        <w:pStyle w:val="af2"/>
        <w:rPr>
          <w:szCs w:val="26"/>
        </w:rPr>
      </w:pPr>
      <w:r w:rsidRPr="000F1344">
        <w:rPr>
          <w:szCs w:val="26"/>
        </w:rPr>
        <w:t xml:space="preserve">Рисунок </w:t>
      </w:r>
      <w:r w:rsidRPr="000F1344">
        <w:rPr>
          <w:szCs w:val="26"/>
        </w:rPr>
        <w:fldChar w:fldCharType="begin"/>
      </w:r>
      <w:r w:rsidRPr="000F1344">
        <w:rPr>
          <w:szCs w:val="26"/>
        </w:rPr>
        <w:instrText xml:space="preserve"> SEQ Рисунок \* ARABIC </w:instrText>
      </w:r>
      <w:r w:rsidRPr="000F1344">
        <w:rPr>
          <w:szCs w:val="26"/>
        </w:rPr>
        <w:fldChar w:fldCharType="separate"/>
      </w:r>
      <w:r w:rsidRPr="000F1344">
        <w:rPr>
          <w:szCs w:val="26"/>
        </w:rPr>
        <w:t>8</w:t>
      </w:r>
      <w:r w:rsidRPr="000F1344">
        <w:rPr>
          <w:szCs w:val="26"/>
        </w:rPr>
        <w:fldChar w:fldCharType="end"/>
      </w:r>
      <w:r w:rsidRPr="000F1344">
        <w:rPr>
          <w:szCs w:val="26"/>
        </w:rPr>
        <w:t xml:space="preserve"> – Логарифмический масштаб осей</w:t>
      </w:r>
    </w:p>
    <w:p w:rsidR="000F1344" w:rsidRPr="000F1344" w:rsidRDefault="000F1344" w:rsidP="000F1344">
      <w:pPr>
        <w:sectPr w:rsidR="000F1344" w:rsidRPr="000F1344" w:rsidSect="008C6619">
          <w:pgSz w:w="11906" w:h="16838" w:code="9"/>
          <w:pgMar w:top="992" w:right="567" w:bottom="1134" w:left="1134" w:header="709" w:footer="709" w:gutter="0"/>
          <w:cols w:space="708"/>
          <w:docGrid w:linePitch="360"/>
        </w:sectPr>
      </w:pPr>
    </w:p>
    <w:p w:rsidR="00EC6306" w:rsidRPr="001326CF" w:rsidRDefault="0058013E" w:rsidP="000F1344">
      <w:pPr>
        <w:pStyle w:val="22"/>
        <w:rPr>
          <w:szCs w:val="26"/>
        </w:rPr>
      </w:pPr>
      <w:bookmarkStart w:id="30" w:name="_Toc143854436"/>
      <w:bookmarkEnd w:id="29"/>
      <w:r w:rsidRPr="001326CF">
        <w:rPr>
          <w:szCs w:val="26"/>
        </w:rPr>
        <w:lastRenderedPageBreak/>
        <w:t>Экспорт результатов</w:t>
      </w:r>
      <w:bookmarkEnd w:id="30"/>
    </w:p>
    <w:p w:rsidR="0058013E" w:rsidRPr="00D438E4" w:rsidRDefault="0058013E" w:rsidP="000F1344">
      <w:pPr>
        <w:pStyle w:val="a8"/>
        <w:rPr>
          <w:lang w:eastAsia="ru-RU"/>
        </w:rPr>
      </w:pPr>
      <w:r w:rsidRPr="001326CF">
        <w:rPr>
          <w:lang w:eastAsia="ru-RU"/>
        </w:rPr>
        <w:t xml:space="preserve">Для экспорта данных из графиков необходимо нажать ПКМ на область построения графика и перейти во вкладку экспорта (см. </w:t>
      </w:r>
      <w:r w:rsidRPr="001326CF">
        <w:rPr>
          <w:lang w:eastAsia="ru-RU"/>
        </w:rPr>
        <w:fldChar w:fldCharType="begin"/>
      </w:r>
      <w:r w:rsidRPr="001326CF">
        <w:rPr>
          <w:lang w:eastAsia="ru-RU"/>
        </w:rPr>
        <w:instrText xml:space="preserve"> REF  _Ref141451009 \* Lower \h  \* MERGEFORMAT </w:instrText>
      </w:r>
      <w:r w:rsidRPr="001326CF">
        <w:rPr>
          <w:lang w:eastAsia="ru-RU"/>
        </w:rPr>
      </w:r>
      <w:r w:rsidRPr="001326CF">
        <w:rPr>
          <w:lang w:eastAsia="ru-RU"/>
        </w:rPr>
        <w:fldChar w:fldCharType="separate"/>
      </w:r>
      <w:r w:rsidR="008C6619" w:rsidRPr="008C6619">
        <w:rPr>
          <w:lang w:eastAsia="ru-RU"/>
        </w:rPr>
        <w:t>рисунок 11</w:t>
      </w:r>
      <w:r w:rsidRPr="001326CF">
        <w:rPr>
          <w:lang w:eastAsia="ru-RU"/>
        </w:rPr>
        <w:fldChar w:fldCharType="end"/>
      </w:r>
      <w:r w:rsidRPr="001326CF">
        <w:rPr>
          <w:lang w:eastAsia="ru-RU"/>
        </w:rPr>
        <w:t>). Далее необходимо выбрать подходящие настройки.</w:t>
      </w:r>
    </w:p>
    <w:p w:rsidR="0058013E" w:rsidRPr="001326CF" w:rsidRDefault="008C6619" w:rsidP="0058013E">
      <w:pPr>
        <w:pStyle w:val="af2"/>
        <w:rPr>
          <w:szCs w:val="26"/>
        </w:rPr>
      </w:pPr>
      <w:r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3640704" behindDoc="0" locked="0" layoutInCell="1" allowOverlap="1" wp14:anchorId="346A596B" wp14:editId="6EF52533">
                <wp:simplePos x="0" y="0"/>
                <wp:positionH relativeFrom="column">
                  <wp:posOffset>3799523</wp:posOffset>
                </wp:positionH>
                <wp:positionV relativeFrom="paragraph">
                  <wp:posOffset>2393950</wp:posOffset>
                </wp:positionV>
                <wp:extent cx="590550" cy="1028700"/>
                <wp:effectExtent l="38100" t="0" r="19050" b="57150"/>
                <wp:wrapNone/>
                <wp:docPr id="215" name="Прямая со стрелкой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10287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B6A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5" o:spid="_x0000_s1026" type="#_x0000_t32" style="position:absolute;margin-left:299.2pt;margin-top:188.5pt;width:46.5pt;height:81pt;flip:x;z-index:25364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" strokecolor="red" strokeweight=".5pt">
                <v:stroke endarrow="block"/>
              </v:shape>
            </w:pict>
          </mc:Fallback>
        </mc:AlternateContent>
      </w:r>
      <w:r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3639680" behindDoc="0" locked="0" layoutInCell="1" allowOverlap="1" wp14:anchorId="4DA112BB" wp14:editId="37587DDB">
                <wp:simplePos x="0" y="0"/>
                <wp:positionH relativeFrom="column">
                  <wp:posOffset>3451860</wp:posOffset>
                </wp:positionH>
                <wp:positionV relativeFrom="paragraph">
                  <wp:posOffset>3421698</wp:posOffset>
                </wp:positionV>
                <wp:extent cx="419100" cy="138112"/>
                <wp:effectExtent l="0" t="0" r="19050" b="14605"/>
                <wp:wrapNone/>
                <wp:docPr id="214" name="Прямоугольник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811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09B7C" id="Прямоугольник 214" o:spid="_x0000_s1026" style="position:absolute;margin-left:271.8pt;margin-top:269.45pt;width:33pt;height:10.85pt;z-index:25363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" filled="f" strokecolor="red" strokeweight=".5pt"/>
            </w:pict>
          </mc:Fallback>
        </mc:AlternateContent>
      </w:r>
      <w:r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3637632" behindDoc="0" locked="0" layoutInCell="1" allowOverlap="1" wp14:anchorId="58E0FFF1" wp14:editId="4AC7A208">
                <wp:simplePos x="0" y="0"/>
                <wp:positionH relativeFrom="column">
                  <wp:posOffset>4390073</wp:posOffset>
                </wp:positionH>
                <wp:positionV relativeFrom="paragraph">
                  <wp:posOffset>2203450</wp:posOffset>
                </wp:positionV>
                <wp:extent cx="742950" cy="190500"/>
                <wp:effectExtent l="0" t="0" r="19050" b="19050"/>
                <wp:wrapNone/>
                <wp:docPr id="213" name="Прямоугольник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4ED6D" id="Прямоугольник 213" o:spid="_x0000_s1026" style="position:absolute;margin-left:345.7pt;margin-top:173.5pt;width:58.5pt;height:15pt;z-index:25363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" filled="f" strokecolor="red" strokeweight=".5pt"/>
            </w:pict>
          </mc:Fallback>
        </mc:AlternateContent>
      </w:r>
      <w:r>
        <w:rPr>
          <w:noProof/>
          <w:szCs w:val="26"/>
        </w:rPr>
        <w:drawing>
          <wp:inline distT="0" distB="0" distL="0" distR="0" wp14:anchorId="679FF2CE" wp14:editId="7E32CA3C">
            <wp:extent cx="6478270" cy="3795395"/>
            <wp:effectExtent l="0" t="0" r="0" b="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BFD" w:rsidRPr="006F711D" w:rsidRDefault="0058013E" w:rsidP="00555A7D">
      <w:pPr>
        <w:pStyle w:val="af2"/>
        <w:rPr>
          <w:bCs w:val="0"/>
          <w:szCs w:val="26"/>
        </w:rPr>
      </w:pPr>
      <w:bookmarkStart w:id="31" w:name="_Ref141451009"/>
      <w:r w:rsidRPr="001326CF">
        <w:rPr>
          <w:szCs w:val="26"/>
        </w:rPr>
        <w:t xml:space="preserve">Рисунок </w:t>
      </w:r>
      <w:r w:rsidRPr="001326CF">
        <w:rPr>
          <w:szCs w:val="26"/>
        </w:rPr>
        <w:fldChar w:fldCharType="begin"/>
      </w:r>
      <w:r w:rsidRPr="001326CF">
        <w:rPr>
          <w:szCs w:val="26"/>
        </w:rPr>
        <w:instrText xml:space="preserve"> SEQ Рисунок \* ARABIC </w:instrText>
      </w:r>
      <w:r w:rsidRPr="001326CF">
        <w:rPr>
          <w:szCs w:val="26"/>
        </w:rPr>
        <w:fldChar w:fldCharType="separate"/>
      </w:r>
      <w:r w:rsidR="000F1344">
        <w:rPr>
          <w:noProof/>
          <w:szCs w:val="26"/>
        </w:rPr>
        <w:t>9</w:t>
      </w:r>
      <w:r w:rsidRPr="001326CF">
        <w:rPr>
          <w:szCs w:val="26"/>
        </w:rPr>
        <w:fldChar w:fldCharType="end"/>
      </w:r>
      <w:bookmarkEnd w:id="31"/>
      <w:r w:rsidRPr="001326CF">
        <w:rPr>
          <w:szCs w:val="26"/>
        </w:rPr>
        <w:t xml:space="preserve"> – Экспорт данных</w:t>
      </w:r>
      <w:r w:rsidR="00190BFD" w:rsidRPr="006F711D">
        <w:rPr>
          <w:szCs w:val="26"/>
        </w:rPr>
        <w:br w:type="page"/>
      </w:r>
    </w:p>
    <w:p w:rsidR="00190BFD" w:rsidRDefault="00323158" w:rsidP="00323158">
      <w:pPr>
        <w:pStyle w:val="1"/>
      </w:pPr>
      <w:bookmarkStart w:id="32" w:name="_Toc143854438"/>
      <w:r>
        <w:lastRenderedPageBreak/>
        <w:t>Описание реализованных методов</w:t>
      </w:r>
      <w:bookmarkEnd w:id="32"/>
    </w:p>
    <w:p w:rsidR="000058BB" w:rsidRDefault="000058BB" w:rsidP="00323158">
      <w:pPr>
        <w:pStyle w:val="22"/>
      </w:pPr>
      <w:r>
        <w:t>М</w:t>
      </w:r>
      <w:r w:rsidRPr="00323158">
        <w:t>ето</w:t>
      </w:r>
      <w:r>
        <w:t>д</w:t>
      </w:r>
      <w:r w:rsidRPr="00323158">
        <w:t xml:space="preserve"> главных компонент</w:t>
      </w:r>
    </w:p>
    <w:p w:rsidR="00323158" w:rsidRPr="00FC7BF8" w:rsidRDefault="00323158" w:rsidP="00FC7BF8">
      <w:pPr>
        <w:ind w:firstLine="709"/>
        <w:rPr>
          <w:sz w:val="24"/>
        </w:rPr>
      </w:pPr>
      <w:r w:rsidRPr="00FC7BF8">
        <w:rPr>
          <w:sz w:val="24"/>
        </w:rPr>
        <w:t xml:space="preserve">Ниже представлено краткое описание реализованного в комплексе метода главных компонент, который позволяет проводить более детализированный анализ сигнала. В настоящее время метод зарекомендовал себя как крайне перспективный, но не успел получить широкое распространение коммерческих программных комплексах. </w:t>
      </w:r>
    </w:p>
    <w:p w:rsidR="00323158" w:rsidRPr="00323158" w:rsidRDefault="00323158" w:rsidP="00323158">
      <w:pPr>
        <w:ind w:firstLine="709"/>
        <w:jc w:val="both"/>
        <w:rPr>
          <w:sz w:val="26"/>
          <w:szCs w:val="26"/>
        </w:rPr>
      </w:pPr>
      <w:r w:rsidRPr="00323158">
        <w:rPr>
          <w:sz w:val="26"/>
          <w:szCs w:val="26"/>
        </w:rPr>
        <w:t xml:space="preserve">Для анализа </w:t>
      </w:r>
      <w:r w:rsidRPr="00B76DF4">
        <w:rPr>
          <w:sz w:val="26"/>
          <w:szCs w:val="26"/>
        </w:rPr>
        <w:t xml:space="preserve">временного ряда </w:t>
      </w:r>
      <w:r w:rsidR="00B76DF4" w:rsidRPr="00B76DF4">
        <w:rPr>
          <w:sz w:val="26"/>
          <w:szCs w:val="26"/>
        </w:rPr>
        <w:t>[</w:t>
      </w:r>
      <w:r w:rsidR="00B76DF4" w:rsidRPr="00B76DF4">
        <w:rPr>
          <w:sz w:val="26"/>
          <w:szCs w:val="26"/>
        </w:rPr>
        <w:fldChar w:fldCharType="begin"/>
      </w:r>
      <w:r w:rsidR="00B76DF4" w:rsidRPr="00B76DF4">
        <w:rPr>
          <w:sz w:val="26"/>
          <w:szCs w:val="26"/>
        </w:rPr>
        <w:instrText xml:space="preserve"> REF _Ref136335125 \r \h  \* MERGEFORMAT </w:instrText>
      </w:r>
      <w:r w:rsidR="00B76DF4" w:rsidRPr="00B76DF4">
        <w:rPr>
          <w:sz w:val="26"/>
          <w:szCs w:val="26"/>
        </w:rPr>
      </w:r>
      <w:r w:rsidR="00B76DF4" w:rsidRPr="00B76DF4">
        <w:rPr>
          <w:sz w:val="26"/>
          <w:szCs w:val="26"/>
        </w:rPr>
        <w:fldChar w:fldCharType="separate"/>
      </w:r>
      <w:r w:rsidR="00A11DE9">
        <w:rPr>
          <w:sz w:val="26"/>
          <w:szCs w:val="26"/>
        </w:rPr>
        <w:t>2</w:t>
      </w:r>
      <w:r w:rsidR="00B76DF4" w:rsidRPr="00B76DF4">
        <w:rPr>
          <w:sz w:val="26"/>
          <w:szCs w:val="26"/>
        </w:rPr>
        <w:fldChar w:fldCharType="end"/>
      </w:r>
      <w:r w:rsidR="00B76DF4" w:rsidRPr="00B76DF4">
        <w:rPr>
          <w:sz w:val="26"/>
          <w:szCs w:val="26"/>
        </w:rPr>
        <w:t xml:space="preserve">] </w:t>
      </w:r>
      <w:r w:rsidRPr="00B76DF4">
        <w:rPr>
          <w:sz w:val="26"/>
          <w:szCs w:val="26"/>
        </w:rPr>
        <w:t>выбирается</w:t>
      </w:r>
      <w:r w:rsidRPr="00323158">
        <w:rPr>
          <w:sz w:val="26"/>
          <w:szCs w:val="26"/>
        </w:rPr>
        <w:t xml:space="preserve"> целый параметр L, называемый «длиной окна». Параметр L может выбираться достаточно произвольно. При достаточно большой длине ряда и достаточно большом L результаты не будут зависеть от длины окна. Затем на основе ряда строится траекторная матрица </w:t>
      </w:r>
      <w:r w:rsidRPr="00323158">
        <w:rPr>
          <w:b/>
          <w:sz w:val="26"/>
          <w:szCs w:val="26"/>
          <w:lang w:val="en-US"/>
        </w:rPr>
        <w:t>X</w:t>
      </w:r>
      <w:r w:rsidRPr="00323158">
        <w:rPr>
          <w:sz w:val="26"/>
          <w:szCs w:val="26"/>
        </w:rPr>
        <w:t xml:space="preserve">, столбцами которой являются скользящие отрезки ряда длины L: с первой точки по L-ю, со второй по (L+1)-ю и т. д. 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  <w:gridCol w:w="567"/>
      </w:tblGrid>
      <w:tr w:rsidR="00323158" w:rsidRPr="00323158" w:rsidTr="00323158">
        <w:tc>
          <w:tcPr>
            <w:tcW w:w="9747" w:type="dxa"/>
            <w:vAlign w:val="center"/>
          </w:tcPr>
          <w:p w:rsidR="00323158" w:rsidRPr="00323158" w:rsidRDefault="00323158" w:rsidP="00323158">
            <w:pPr>
              <w:jc w:val="center"/>
              <w:rPr>
                <w:sz w:val="26"/>
                <w:szCs w:val="26"/>
              </w:rPr>
            </w:pPr>
            <w:r w:rsidRPr="00323158">
              <w:rPr>
                <w:sz w:val="26"/>
                <w:szCs w:val="26"/>
              </w:rPr>
              <w:object w:dxaOrig="6940" w:dyaOrig="2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9pt;height:112.8pt" o:ole="">
                  <v:imagedata r:id="rId19" o:title=""/>
                </v:shape>
                <o:OLEObject Type="Embed" ProgID="Equation.DSMT4" ShapeID="_x0000_i1025" DrawAspect="Content" ObjectID="_1769531529" r:id="rId20"/>
              </w:object>
            </w:r>
          </w:p>
        </w:tc>
        <w:tc>
          <w:tcPr>
            <w:tcW w:w="567" w:type="dxa"/>
            <w:vAlign w:val="center"/>
          </w:tcPr>
          <w:p w:rsidR="00323158" w:rsidRPr="00323158" w:rsidRDefault="00323158" w:rsidP="0032315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r w:rsidR="001070D7" w:rsidRPr="000D2B6B">
              <w:rPr>
                <w:sz w:val="26"/>
                <w:szCs w:val="26"/>
              </w:rPr>
              <w:fldChar w:fldCharType="begin"/>
            </w:r>
            <w:r w:rsidR="001070D7" w:rsidRPr="000D2B6B">
              <w:rPr>
                <w:sz w:val="26"/>
                <w:szCs w:val="26"/>
              </w:rPr>
              <w:instrText xml:space="preserve"> SEQ Формула \* ARABIC </w:instrText>
            </w:r>
            <w:r w:rsidR="001070D7" w:rsidRPr="000D2B6B">
              <w:rPr>
                <w:sz w:val="26"/>
                <w:szCs w:val="26"/>
              </w:rPr>
              <w:fldChar w:fldCharType="separate"/>
            </w:r>
            <w:r w:rsidR="00A11DE9">
              <w:rPr>
                <w:noProof/>
                <w:sz w:val="26"/>
                <w:szCs w:val="26"/>
              </w:rPr>
              <w:t>1</w:t>
            </w:r>
            <w:r w:rsidR="001070D7" w:rsidRPr="000D2B6B">
              <w:rPr>
                <w:noProof/>
                <w:sz w:val="26"/>
                <w:szCs w:val="26"/>
              </w:rPr>
              <w:fldChar w:fldCharType="end"/>
            </w:r>
            <w:r w:rsidRPr="00323158">
              <w:rPr>
                <w:sz w:val="26"/>
                <w:szCs w:val="26"/>
              </w:rPr>
              <w:t>)</w:t>
            </w:r>
          </w:p>
        </w:tc>
      </w:tr>
    </w:tbl>
    <w:p w:rsidR="00323158" w:rsidRPr="00323158" w:rsidRDefault="00323158" w:rsidP="00323158">
      <w:pPr>
        <w:ind w:firstLine="709"/>
        <w:jc w:val="both"/>
        <w:rPr>
          <w:sz w:val="26"/>
          <w:szCs w:val="26"/>
        </w:rPr>
      </w:pPr>
      <w:r w:rsidRPr="00323158">
        <w:rPr>
          <w:sz w:val="26"/>
          <w:szCs w:val="26"/>
        </w:rPr>
        <w:t xml:space="preserve">Следующий шаг – это сингулярное разложение траекторной матрицы в сумму элементарных матриц. </w:t>
      </w:r>
    </w:p>
    <w:p w:rsidR="00323158" w:rsidRPr="00323158" w:rsidRDefault="00323158" w:rsidP="00323158">
      <w:pPr>
        <w:ind w:firstLine="709"/>
        <w:jc w:val="both"/>
        <w:rPr>
          <w:sz w:val="26"/>
          <w:szCs w:val="26"/>
        </w:rPr>
      </w:pPr>
      <w:r w:rsidRPr="00323158">
        <w:rPr>
          <w:sz w:val="26"/>
          <w:szCs w:val="26"/>
        </w:rPr>
        <w:t>Пусть существует такая матрица</w:t>
      </w:r>
      <w:r w:rsidRPr="00323158">
        <w:rPr>
          <w:b/>
          <w:sz w:val="26"/>
          <w:szCs w:val="26"/>
        </w:rPr>
        <w:t xml:space="preserve"> </w:t>
      </w:r>
      <w:r w:rsidRPr="00323158">
        <w:rPr>
          <w:b/>
          <w:sz w:val="26"/>
          <w:szCs w:val="26"/>
          <w:lang w:val="en-US"/>
        </w:rPr>
        <w:t>S</w:t>
      </w:r>
      <w:r w:rsidRPr="00323158">
        <w:rPr>
          <w:sz w:val="26"/>
          <w:szCs w:val="26"/>
        </w:rPr>
        <w:t xml:space="preserve">, что </w:t>
      </w:r>
      <w:r w:rsidRPr="00323158">
        <w:rPr>
          <w:position w:val="-6"/>
          <w:sz w:val="26"/>
          <w:szCs w:val="26"/>
        </w:rPr>
        <w:object w:dxaOrig="1080" w:dyaOrig="380">
          <v:shape id="_x0000_i1026" type="#_x0000_t75" style="width:54pt;height:18pt" o:ole="">
            <v:imagedata r:id="rId21" o:title=""/>
          </v:shape>
          <o:OLEObject Type="Embed" ProgID="Equation.DSMT4" ShapeID="_x0000_i1026" DrawAspect="Content" ObjectID="_1769531530" r:id="rId22"/>
        </w:object>
      </w:r>
      <w:r w:rsidRPr="00323158">
        <w:rPr>
          <w:sz w:val="26"/>
          <w:szCs w:val="26"/>
        </w:rPr>
        <w:t xml:space="preserve">, а также обозначим </w:t>
      </w:r>
      <w:r w:rsidRPr="00323158">
        <w:rPr>
          <w:position w:val="-12"/>
          <w:sz w:val="26"/>
          <w:szCs w:val="26"/>
        </w:rPr>
        <w:object w:dxaOrig="1080" w:dyaOrig="400">
          <v:shape id="_x0000_i1027" type="#_x0000_t75" style="width:54pt;height:21.6pt" o:ole="">
            <v:imagedata r:id="rId23" o:title=""/>
          </v:shape>
          <o:OLEObject Type="Embed" ProgID="Equation.DSMT4" ShapeID="_x0000_i1027" DrawAspect="Content" ObjectID="_1769531531" r:id="rId24"/>
        </w:object>
      </w:r>
      <w:r>
        <w:rPr>
          <w:sz w:val="26"/>
          <w:szCs w:val="26"/>
        </w:rPr>
        <w:t xml:space="preserve"> –</w:t>
      </w:r>
      <w:r w:rsidRPr="00323158">
        <w:rPr>
          <w:sz w:val="26"/>
          <w:szCs w:val="26"/>
        </w:rPr>
        <w:t xml:space="preserve"> собственные числа матрицы </w:t>
      </w:r>
      <w:r w:rsidRPr="00323158">
        <w:rPr>
          <w:b/>
          <w:sz w:val="26"/>
          <w:szCs w:val="26"/>
          <w:lang w:val="en-US"/>
        </w:rPr>
        <w:t>S</w:t>
      </w:r>
      <w:r w:rsidRPr="00323158">
        <w:rPr>
          <w:sz w:val="26"/>
          <w:szCs w:val="26"/>
        </w:rPr>
        <w:t>, взятые в невозрастающем порядке и</w:t>
      </w:r>
      <w:r>
        <w:rPr>
          <w:sz w:val="26"/>
          <w:szCs w:val="26"/>
        </w:rPr>
        <w:t xml:space="preserve"> </w:t>
      </w:r>
      <w:r w:rsidRPr="00323158">
        <w:rPr>
          <w:position w:val="-12"/>
          <w:sz w:val="26"/>
          <w:szCs w:val="26"/>
        </w:rPr>
        <w:object w:dxaOrig="1180" w:dyaOrig="400">
          <v:shape id="_x0000_i1028" type="#_x0000_t75" style="width:59.4pt;height:21.6pt" o:ole="">
            <v:imagedata r:id="rId25" o:title=""/>
          </v:shape>
          <o:OLEObject Type="Embed" ProgID="Equation.DSMT4" ShapeID="_x0000_i1028" DrawAspect="Content" ObjectID="_1769531532" r:id="rId26"/>
        </w:object>
      </w:r>
      <w:r w:rsidRPr="00323158">
        <w:rPr>
          <w:sz w:val="26"/>
          <w:szCs w:val="26"/>
        </w:rPr>
        <w:t xml:space="preserve"> </w:t>
      </w:r>
      <w:r>
        <w:rPr>
          <w:sz w:val="26"/>
          <w:szCs w:val="26"/>
        </w:rPr>
        <w:t>–</w:t>
      </w:r>
      <w:r w:rsidRPr="00323158">
        <w:rPr>
          <w:sz w:val="26"/>
          <w:szCs w:val="26"/>
        </w:rPr>
        <w:t xml:space="preserve"> ортонормированная система собственных вектором матрицы </w:t>
      </w:r>
      <w:r w:rsidRPr="00323158">
        <w:rPr>
          <w:b/>
          <w:sz w:val="26"/>
          <w:szCs w:val="26"/>
          <w:lang w:val="en-US"/>
        </w:rPr>
        <w:t>S</w:t>
      </w:r>
      <w:r w:rsidRPr="00323158">
        <w:rPr>
          <w:sz w:val="26"/>
          <w:szCs w:val="26"/>
        </w:rPr>
        <w:t>, соответствующих собственным числам. Таким образом, сингулярное разложение может быть записано в</w:t>
      </w:r>
      <w:r w:rsidR="00223AB1">
        <w:rPr>
          <w:sz w:val="26"/>
          <w:szCs w:val="26"/>
        </w:rPr>
        <w:t> </w:t>
      </w:r>
      <w:r w:rsidRPr="00323158">
        <w:rPr>
          <w:sz w:val="26"/>
          <w:szCs w:val="26"/>
        </w:rPr>
        <w:t>виде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  <w:gridCol w:w="567"/>
      </w:tblGrid>
      <w:tr w:rsidR="00323158" w:rsidRPr="00323158" w:rsidTr="00323158">
        <w:tc>
          <w:tcPr>
            <w:tcW w:w="9747" w:type="dxa"/>
            <w:vAlign w:val="center"/>
          </w:tcPr>
          <w:p w:rsidR="00323158" w:rsidRPr="00323158" w:rsidRDefault="00323158" w:rsidP="00323158">
            <w:pPr>
              <w:jc w:val="center"/>
              <w:rPr>
                <w:sz w:val="26"/>
                <w:szCs w:val="26"/>
              </w:rPr>
            </w:pPr>
            <w:r w:rsidRPr="00323158">
              <w:rPr>
                <w:sz w:val="26"/>
                <w:szCs w:val="26"/>
              </w:rPr>
              <w:object w:dxaOrig="2000" w:dyaOrig="400">
                <v:shape id="_x0000_i1029" type="#_x0000_t75" style="width:93.6pt;height:18.6pt" o:ole="">
                  <v:imagedata r:id="rId27" o:title=""/>
                </v:shape>
                <o:OLEObject Type="Embed" ProgID="Equation.DSMT4" ShapeID="_x0000_i1029" DrawAspect="Content" ObjectID="_1769531533" r:id="rId28"/>
              </w:object>
            </w:r>
            <w:r w:rsidRPr="00323158">
              <w:rPr>
                <w:sz w:val="26"/>
                <w:szCs w:val="26"/>
              </w:rPr>
              <w:t>,</w:t>
            </w:r>
          </w:p>
        </w:tc>
        <w:tc>
          <w:tcPr>
            <w:tcW w:w="567" w:type="dxa"/>
            <w:vAlign w:val="center"/>
          </w:tcPr>
          <w:p w:rsidR="00323158" w:rsidRPr="00323158" w:rsidRDefault="00323158" w:rsidP="0032315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r w:rsidR="001070D7" w:rsidRPr="000D2B6B">
              <w:rPr>
                <w:sz w:val="26"/>
                <w:szCs w:val="26"/>
              </w:rPr>
              <w:fldChar w:fldCharType="begin"/>
            </w:r>
            <w:r w:rsidR="001070D7" w:rsidRPr="000D2B6B">
              <w:rPr>
                <w:sz w:val="26"/>
                <w:szCs w:val="26"/>
              </w:rPr>
              <w:instrText xml:space="preserve"> SEQ Формула \* ARABIC </w:instrText>
            </w:r>
            <w:r w:rsidR="001070D7" w:rsidRPr="000D2B6B">
              <w:rPr>
                <w:sz w:val="26"/>
                <w:szCs w:val="26"/>
              </w:rPr>
              <w:fldChar w:fldCharType="separate"/>
            </w:r>
            <w:r w:rsidR="00A11DE9">
              <w:rPr>
                <w:noProof/>
                <w:sz w:val="26"/>
                <w:szCs w:val="26"/>
              </w:rPr>
              <w:t>2</w:t>
            </w:r>
            <w:r w:rsidR="001070D7" w:rsidRPr="000D2B6B">
              <w:rPr>
                <w:noProof/>
                <w:sz w:val="26"/>
                <w:szCs w:val="26"/>
              </w:rPr>
              <w:fldChar w:fldCharType="end"/>
            </w:r>
            <w:r w:rsidRPr="00323158">
              <w:rPr>
                <w:sz w:val="26"/>
                <w:szCs w:val="26"/>
              </w:rPr>
              <w:t>)</w:t>
            </w:r>
          </w:p>
        </w:tc>
      </w:tr>
    </w:tbl>
    <w:p w:rsidR="00323158" w:rsidRPr="00323158" w:rsidRDefault="00323158" w:rsidP="00323158">
      <w:pPr>
        <w:jc w:val="both"/>
        <w:rPr>
          <w:sz w:val="26"/>
          <w:szCs w:val="26"/>
        </w:rPr>
      </w:pPr>
      <w:r w:rsidRPr="00323158">
        <w:rPr>
          <w:sz w:val="26"/>
          <w:szCs w:val="26"/>
        </w:rPr>
        <w:t xml:space="preserve">где матрицы </w:t>
      </w:r>
      <w:r w:rsidRPr="00323158">
        <w:rPr>
          <w:position w:val="-16"/>
          <w:sz w:val="26"/>
          <w:szCs w:val="26"/>
        </w:rPr>
        <w:object w:dxaOrig="1740" w:dyaOrig="499">
          <v:shape id="_x0000_i1030" type="#_x0000_t75" style="width:87pt;height:24pt" o:ole="">
            <v:imagedata r:id="rId29" o:title=""/>
          </v:shape>
          <o:OLEObject Type="Embed" ProgID="Equation.DSMT4" ShapeID="_x0000_i1030" DrawAspect="Content" ObjectID="_1769531534" r:id="rId30"/>
        </w:object>
      </w:r>
      <w:r w:rsidRPr="00323158">
        <w:rPr>
          <w:sz w:val="26"/>
          <w:szCs w:val="26"/>
        </w:rPr>
        <w:t xml:space="preserve"> – элементарные матрицы. Каждая элементарная матрица задается набором из собственного числа и двух сингулярных векторов собственного и</w:t>
      </w:r>
      <w:r w:rsidR="00381D44">
        <w:t> </w:t>
      </w:r>
      <w:r w:rsidRPr="00323158">
        <w:rPr>
          <w:sz w:val="26"/>
          <w:szCs w:val="26"/>
        </w:rPr>
        <w:t xml:space="preserve">факторного. Предположим, что исходный временной ряд является суммой нескольких рядов. Теоретические результаты позволяют при некоторых условиях определить по виду собственных чисел, собственных и факторных векторов, что это за слагаемые и какой набор элементарных матриц соответствует каждому из них.  Можно сгруппировать </w:t>
      </w:r>
      <w:r w:rsidRPr="00323158">
        <w:rPr>
          <w:sz w:val="26"/>
          <w:szCs w:val="26"/>
        </w:rPr>
        <w:lastRenderedPageBreak/>
        <w:t>элементарные матрицы таким образом, что в качестве результирующей матрицы останется только те компоненты, которые представляют интерес в ходе анализа сигнала.</w:t>
      </w:r>
    </w:p>
    <w:p w:rsidR="00323158" w:rsidRPr="00323158" w:rsidRDefault="00323158" w:rsidP="00323158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Осуществить</w:t>
      </w:r>
      <w:r w:rsidRPr="00323158">
        <w:rPr>
          <w:sz w:val="26"/>
          <w:szCs w:val="26"/>
        </w:rPr>
        <w:t xml:space="preserve"> обратный переход от результирующей матрицы </w:t>
      </w:r>
      <w:r w:rsidRPr="00323158">
        <w:rPr>
          <w:position w:val="-4"/>
          <w:sz w:val="26"/>
          <w:szCs w:val="26"/>
        </w:rPr>
        <w:object w:dxaOrig="639" w:dyaOrig="360">
          <v:shape id="_x0000_i1031" type="#_x0000_t75" style="width:31.8pt;height:18.6pt" o:ole="">
            <v:imagedata r:id="rId31" o:title=""/>
          </v:shape>
          <o:OLEObject Type="Embed" ProgID="Equation.DSMT4" ShapeID="_x0000_i1031" DrawAspect="Content" ObjectID="_1769531535" r:id="rId32"/>
        </w:object>
      </w:r>
      <w:r w:rsidRPr="00323158">
        <w:rPr>
          <w:sz w:val="26"/>
          <w:szCs w:val="26"/>
        </w:rPr>
        <w:t xml:space="preserve"> к временному ряду </w:t>
      </w:r>
      <w:r w:rsidRPr="00323158">
        <w:rPr>
          <w:position w:val="-12"/>
          <w:sz w:val="26"/>
          <w:szCs w:val="26"/>
        </w:rPr>
        <w:object w:dxaOrig="1280" w:dyaOrig="400">
          <v:shape id="_x0000_i1032" type="#_x0000_t75" style="width:63pt;height:21.6pt" o:ole="">
            <v:imagedata r:id="rId33" o:title=""/>
          </v:shape>
          <o:OLEObject Type="Embed" ProgID="Equation.DSMT4" ShapeID="_x0000_i1032" DrawAspect="Content" ObjectID="_1769531536" r:id="rId34"/>
        </w:object>
      </w:r>
      <w:r w:rsidRPr="00323158">
        <w:rPr>
          <w:sz w:val="26"/>
          <w:szCs w:val="26"/>
        </w:rPr>
        <w:t xml:space="preserve"> можно, выполнив процедуру ганкелизации (диагонального анти-усреднения)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  <w:gridCol w:w="567"/>
      </w:tblGrid>
      <w:tr w:rsidR="00323158" w:rsidRPr="00323158" w:rsidTr="00323158">
        <w:tc>
          <w:tcPr>
            <w:tcW w:w="9747" w:type="dxa"/>
            <w:vAlign w:val="center"/>
          </w:tcPr>
          <w:p w:rsidR="00323158" w:rsidRPr="00323158" w:rsidRDefault="00323158" w:rsidP="00323158">
            <w:pPr>
              <w:jc w:val="center"/>
              <w:rPr>
                <w:sz w:val="26"/>
                <w:szCs w:val="26"/>
              </w:rPr>
            </w:pPr>
            <w:r w:rsidRPr="00323158">
              <w:rPr>
                <w:sz w:val="26"/>
                <w:szCs w:val="26"/>
              </w:rPr>
              <w:object w:dxaOrig="5660" w:dyaOrig="2700">
                <v:shape id="_x0000_i1033" type="#_x0000_t75" style="width:263.4pt;height:125.4pt" o:ole="">
                  <v:imagedata r:id="rId35" o:title=""/>
                </v:shape>
                <o:OLEObject Type="Embed" ProgID="Equation.DSMT4" ShapeID="_x0000_i1033" DrawAspect="Content" ObjectID="_1769531537" r:id="rId36"/>
              </w:object>
            </w:r>
          </w:p>
        </w:tc>
        <w:tc>
          <w:tcPr>
            <w:tcW w:w="567" w:type="dxa"/>
            <w:vAlign w:val="center"/>
          </w:tcPr>
          <w:p w:rsidR="00323158" w:rsidRPr="00323158" w:rsidRDefault="00323158" w:rsidP="0032315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r w:rsidR="001070D7" w:rsidRPr="000D2B6B">
              <w:rPr>
                <w:sz w:val="26"/>
                <w:szCs w:val="26"/>
              </w:rPr>
              <w:fldChar w:fldCharType="begin"/>
            </w:r>
            <w:r w:rsidR="001070D7" w:rsidRPr="000D2B6B">
              <w:rPr>
                <w:sz w:val="26"/>
                <w:szCs w:val="26"/>
              </w:rPr>
              <w:instrText xml:space="preserve"> SEQ Формула \* ARABIC </w:instrText>
            </w:r>
            <w:r w:rsidR="001070D7" w:rsidRPr="000D2B6B">
              <w:rPr>
                <w:sz w:val="26"/>
                <w:szCs w:val="26"/>
              </w:rPr>
              <w:fldChar w:fldCharType="separate"/>
            </w:r>
            <w:r w:rsidR="00A11DE9">
              <w:rPr>
                <w:noProof/>
                <w:sz w:val="26"/>
                <w:szCs w:val="26"/>
              </w:rPr>
              <w:t>3</w:t>
            </w:r>
            <w:r w:rsidR="001070D7" w:rsidRPr="000D2B6B">
              <w:rPr>
                <w:noProof/>
                <w:sz w:val="26"/>
                <w:szCs w:val="26"/>
              </w:rPr>
              <w:fldChar w:fldCharType="end"/>
            </w:r>
            <w:r w:rsidRPr="00323158">
              <w:rPr>
                <w:sz w:val="26"/>
                <w:szCs w:val="26"/>
              </w:rPr>
              <w:t>)</w:t>
            </w:r>
          </w:p>
        </w:tc>
      </w:tr>
    </w:tbl>
    <w:p w:rsidR="00323158" w:rsidRPr="00323158" w:rsidRDefault="00323158" w:rsidP="00323158">
      <w:pPr>
        <w:jc w:val="both"/>
        <w:rPr>
          <w:sz w:val="26"/>
          <w:szCs w:val="26"/>
        </w:rPr>
      </w:pPr>
      <w:r w:rsidRPr="00323158">
        <w:rPr>
          <w:sz w:val="26"/>
          <w:szCs w:val="26"/>
        </w:rPr>
        <w:t>применив к результирующим матрицам. Восстановленный ряд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  <w:gridCol w:w="567"/>
      </w:tblGrid>
      <w:tr w:rsidR="00323158" w:rsidRPr="00323158" w:rsidTr="00323158">
        <w:tc>
          <w:tcPr>
            <w:tcW w:w="9747" w:type="dxa"/>
            <w:vAlign w:val="center"/>
          </w:tcPr>
          <w:p w:rsidR="00323158" w:rsidRPr="00323158" w:rsidRDefault="00323158" w:rsidP="00323158">
            <w:pPr>
              <w:jc w:val="center"/>
              <w:rPr>
                <w:sz w:val="26"/>
                <w:szCs w:val="26"/>
              </w:rPr>
            </w:pPr>
            <w:r w:rsidRPr="00323158">
              <w:rPr>
                <w:sz w:val="26"/>
                <w:szCs w:val="26"/>
              </w:rPr>
              <w:object w:dxaOrig="3360" w:dyaOrig="820">
                <v:shape id="_x0000_i1034" type="#_x0000_t75" style="width:160.2pt;height:40.8pt" o:ole="">
                  <v:imagedata r:id="rId37" o:title=""/>
                </v:shape>
                <o:OLEObject Type="Embed" ProgID="Equation.DSMT4" ShapeID="_x0000_i1034" DrawAspect="Content" ObjectID="_1769531538" r:id="rId38"/>
              </w:object>
            </w:r>
          </w:p>
        </w:tc>
        <w:tc>
          <w:tcPr>
            <w:tcW w:w="567" w:type="dxa"/>
            <w:vAlign w:val="center"/>
          </w:tcPr>
          <w:p w:rsidR="00323158" w:rsidRPr="00323158" w:rsidRDefault="00323158" w:rsidP="0032315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r w:rsidR="001070D7" w:rsidRPr="000D2B6B">
              <w:rPr>
                <w:sz w:val="26"/>
                <w:szCs w:val="26"/>
              </w:rPr>
              <w:fldChar w:fldCharType="begin"/>
            </w:r>
            <w:r w:rsidR="001070D7" w:rsidRPr="000D2B6B">
              <w:rPr>
                <w:sz w:val="26"/>
                <w:szCs w:val="26"/>
              </w:rPr>
              <w:instrText xml:space="preserve"> SEQ Формула \* ARABIC </w:instrText>
            </w:r>
            <w:r w:rsidR="001070D7" w:rsidRPr="000D2B6B">
              <w:rPr>
                <w:sz w:val="26"/>
                <w:szCs w:val="26"/>
              </w:rPr>
              <w:fldChar w:fldCharType="separate"/>
            </w:r>
            <w:r w:rsidR="00A11DE9">
              <w:rPr>
                <w:noProof/>
                <w:sz w:val="26"/>
                <w:szCs w:val="26"/>
              </w:rPr>
              <w:t>4</w:t>
            </w:r>
            <w:r w:rsidR="001070D7" w:rsidRPr="000D2B6B">
              <w:rPr>
                <w:noProof/>
                <w:sz w:val="26"/>
                <w:szCs w:val="26"/>
              </w:rPr>
              <w:fldChar w:fldCharType="end"/>
            </w:r>
            <w:r w:rsidRPr="00323158">
              <w:rPr>
                <w:sz w:val="26"/>
                <w:szCs w:val="26"/>
              </w:rPr>
              <w:t>)</w:t>
            </w:r>
          </w:p>
        </w:tc>
      </w:tr>
    </w:tbl>
    <w:p w:rsidR="00323158" w:rsidRPr="00323158" w:rsidRDefault="00323158" w:rsidP="00323158">
      <w:pPr>
        <w:ind w:firstLine="709"/>
        <w:jc w:val="both"/>
        <w:rPr>
          <w:sz w:val="26"/>
          <w:szCs w:val="26"/>
        </w:rPr>
      </w:pPr>
      <w:r w:rsidRPr="00323158">
        <w:rPr>
          <w:sz w:val="26"/>
          <w:szCs w:val="26"/>
        </w:rPr>
        <w:t>Суммируя элементарные матрицы внутри каждого набора и затем</w:t>
      </w:r>
      <w:r>
        <w:rPr>
          <w:sz w:val="26"/>
          <w:szCs w:val="26"/>
        </w:rPr>
        <w:t>,</w:t>
      </w:r>
      <w:r w:rsidRPr="00323158">
        <w:rPr>
          <w:sz w:val="26"/>
          <w:szCs w:val="26"/>
        </w:rPr>
        <w:t xml:space="preserve"> переходя от</w:t>
      </w:r>
      <w:r w:rsidR="00381D44">
        <w:rPr>
          <w:sz w:val="26"/>
          <w:szCs w:val="26"/>
        </w:rPr>
        <w:t> </w:t>
      </w:r>
      <w:r w:rsidRPr="00323158">
        <w:rPr>
          <w:sz w:val="26"/>
          <w:szCs w:val="26"/>
        </w:rPr>
        <w:t>результирующих матриц к ряду, мы получаем разложение ряда на аддитивные слагаемые, например, на сумму тренда, периодики и шума или на сумму низкочастотной и</w:t>
      </w:r>
      <w:r w:rsidR="00381D44">
        <w:rPr>
          <w:sz w:val="26"/>
          <w:szCs w:val="26"/>
        </w:rPr>
        <w:t> </w:t>
      </w:r>
      <w:r w:rsidRPr="00323158">
        <w:rPr>
          <w:sz w:val="26"/>
          <w:szCs w:val="26"/>
        </w:rPr>
        <w:t>высокочастотной составляющих. Возможность разбить совокупность элементарных матриц на группы, соответствующие интерпретируемым аддитивным составляющим ряда, тесно связана с понятием разделимости рядов, которое необходимо учитывать, выполняя анализ сигнала данным методом.</w:t>
      </w:r>
    </w:p>
    <w:p w:rsidR="007C69CC" w:rsidRDefault="00323158" w:rsidP="00323158">
      <w:pPr>
        <w:ind w:firstLine="709"/>
        <w:jc w:val="both"/>
        <w:rPr>
          <w:sz w:val="26"/>
          <w:szCs w:val="26"/>
        </w:rPr>
      </w:pPr>
      <w:r w:rsidRPr="00323158">
        <w:rPr>
          <w:sz w:val="26"/>
          <w:szCs w:val="26"/>
        </w:rPr>
        <w:t>Таким образом, целью метода является разложение временного ряда на</w:t>
      </w:r>
      <w:r w:rsidR="00381D44">
        <w:rPr>
          <w:sz w:val="26"/>
          <w:szCs w:val="26"/>
        </w:rPr>
        <w:t> </w:t>
      </w:r>
      <w:r w:rsidRPr="00323158">
        <w:rPr>
          <w:sz w:val="26"/>
          <w:szCs w:val="26"/>
        </w:rPr>
        <w:t>интерпретируемые аддитивные составляющие. При этом метод не требует стационарности ряда, знания модели тренда, а также сведений о наличии в ряде периодических составляющих и их периодах. При таких слабых предположениях метод способен решать различные задачи, такие как, например, выделение тренда, обнаружение периодик, сглаживание ряда, построение полного разложения ряда в сумму тренда, периодик и шума.</w:t>
      </w:r>
    </w:p>
    <w:p w:rsidR="007C69CC" w:rsidRDefault="007C69CC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0D2B6B" w:rsidRDefault="007A522C" w:rsidP="007A522C">
      <w:pPr>
        <w:pStyle w:val="1"/>
      </w:pPr>
      <w:bookmarkStart w:id="33" w:name="_Toc143854439"/>
      <w:r>
        <w:lastRenderedPageBreak/>
        <w:t>Список использованных источников</w:t>
      </w:r>
      <w:bookmarkEnd w:id="33"/>
      <w:r>
        <w:t xml:space="preserve"> </w:t>
      </w:r>
    </w:p>
    <w:p w:rsidR="002254B3" w:rsidRPr="002254B3" w:rsidRDefault="002254B3" w:rsidP="00E12F52">
      <w:pPr>
        <w:pStyle w:val="afffa"/>
        <w:numPr>
          <w:ilvl w:val="0"/>
          <w:numId w:val="20"/>
        </w:numPr>
        <w:spacing w:before="120"/>
        <w:rPr>
          <w:sz w:val="26"/>
          <w:szCs w:val="26"/>
        </w:rPr>
      </w:pPr>
      <w:bookmarkStart w:id="34" w:name="_Ref136340683"/>
      <w:r w:rsidRPr="002254B3">
        <w:rPr>
          <w:sz w:val="26"/>
          <w:szCs w:val="26"/>
        </w:rPr>
        <w:t>Рабинер Л., Гоулд Б. Теория и применение цифровой обработки сигналов. — М.: Мир, 1978. — 848 с.</w:t>
      </w:r>
      <w:bookmarkEnd w:id="34"/>
    </w:p>
    <w:p w:rsidR="00B76DF4" w:rsidRPr="00F47048" w:rsidRDefault="00B76DF4" w:rsidP="00E12F52">
      <w:pPr>
        <w:pStyle w:val="afffa"/>
        <w:numPr>
          <w:ilvl w:val="0"/>
          <w:numId w:val="20"/>
        </w:numPr>
        <w:spacing w:before="120"/>
        <w:ind w:left="284" w:hanging="284"/>
        <w:rPr>
          <w:sz w:val="26"/>
          <w:szCs w:val="26"/>
        </w:rPr>
      </w:pPr>
      <w:bookmarkStart w:id="35" w:name="_Ref136335125"/>
      <w:r w:rsidRPr="00B76DF4">
        <w:rPr>
          <w:sz w:val="26"/>
          <w:szCs w:val="26"/>
        </w:rPr>
        <w:t>Голяндина Н.Э.; Метод Гусеница-SSA: анализ временных рядов: Учеб. пособие. СПб., 2004. 76 с.</w:t>
      </w:r>
      <w:bookmarkEnd w:id="35"/>
    </w:p>
    <w:p w:rsidR="007B41A6" w:rsidRPr="009830C7" w:rsidRDefault="00F47048" w:rsidP="009830C7">
      <w:pPr>
        <w:pStyle w:val="afffa"/>
        <w:numPr>
          <w:ilvl w:val="0"/>
          <w:numId w:val="20"/>
        </w:numPr>
        <w:spacing w:before="120"/>
        <w:ind w:left="284" w:hanging="284"/>
        <w:rPr>
          <w:sz w:val="26"/>
          <w:szCs w:val="26"/>
        </w:rPr>
      </w:pPr>
      <w:bookmarkStart w:id="36" w:name="_Ref136357484"/>
      <w:r w:rsidRPr="002254B3">
        <w:rPr>
          <w:sz w:val="26"/>
          <w:szCs w:val="26"/>
        </w:rPr>
        <w:t>Гольденберг Л. М., Матюшкин Б. Д., Поляк М. Н. Цифровая обработка сигналов: Справочник. — М.: Радио и связь, 1985.</w:t>
      </w:r>
      <w:bookmarkStart w:id="37" w:name="_GoBack"/>
      <w:bookmarkEnd w:id="36"/>
      <w:bookmarkEnd w:id="37"/>
    </w:p>
    <w:sectPr w:rsidR="007B41A6" w:rsidRPr="009830C7" w:rsidSect="00F671C2">
      <w:pgSz w:w="11906" w:h="16838" w:code="9"/>
      <w:pgMar w:top="992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0BB" w:rsidRDefault="006720BB">
      <w:r>
        <w:separator/>
      </w:r>
    </w:p>
  </w:endnote>
  <w:endnote w:type="continuationSeparator" w:id="0">
    <w:p w:rsidR="006720BB" w:rsidRDefault="00672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0BB" w:rsidRDefault="006720BB">
      <w:r>
        <w:separator/>
      </w:r>
    </w:p>
  </w:footnote>
  <w:footnote w:type="continuationSeparator" w:id="0">
    <w:p w:rsidR="006720BB" w:rsidRDefault="006720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8E4" w:rsidRDefault="00D438E4" w:rsidP="00F02DB2">
    <w:pPr>
      <w:pStyle w:val="ad"/>
      <w:framePr w:wrap="around" w:vAnchor="text" w:hAnchor="margin" w:xAlign="center" w:y="1"/>
      <w:rPr>
        <w:rStyle w:val="affb"/>
      </w:rPr>
    </w:pPr>
    <w:r w:rsidRPr="008B70C1">
      <w:rPr>
        <w:rStyle w:val="affb"/>
        <w:b w:val="0"/>
      </w:rPr>
      <w:fldChar w:fldCharType="begin"/>
    </w:r>
    <w:r w:rsidRPr="008B70C1">
      <w:rPr>
        <w:rStyle w:val="affb"/>
      </w:rPr>
      <w:instrText xml:space="preserve">PAGE  </w:instrText>
    </w:r>
    <w:r w:rsidRPr="008B70C1">
      <w:rPr>
        <w:rStyle w:val="affb"/>
        <w:b w:val="0"/>
      </w:rPr>
      <w:fldChar w:fldCharType="separate"/>
    </w:r>
    <w:r w:rsidR="00763B3E">
      <w:rPr>
        <w:rStyle w:val="affb"/>
        <w:noProof/>
      </w:rPr>
      <w:t>20</w:t>
    </w:r>
    <w:r w:rsidRPr="008B70C1">
      <w:rPr>
        <w:rStyle w:val="affb"/>
        <w:b w:val="0"/>
      </w:rPr>
      <w:fldChar w:fldCharType="end"/>
    </w:r>
  </w:p>
  <w:p w:rsidR="00D438E4" w:rsidRPr="008879B5" w:rsidRDefault="00D438E4" w:rsidP="00763B3E">
    <w:pPr>
      <w:pStyle w:val="ad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EDAC76E2"/>
    <w:lvl w:ilvl="0">
      <w:start w:val="1"/>
      <w:numFmt w:val="decimal"/>
      <w:pStyle w:val="3"/>
      <w:lvlText w:val="%1"/>
      <w:lvlJc w:val="left"/>
      <w:pPr>
        <w:tabs>
          <w:tab w:val="num" w:pos="1134"/>
        </w:tabs>
        <w:ind w:left="0" w:firstLine="709"/>
      </w:pPr>
      <w:rPr>
        <w:rFonts w:hint="default"/>
      </w:rPr>
    </w:lvl>
  </w:abstractNum>
  <w:abstractNum w:abstractNumId="1" w15:restartNumberingAfterBreak="0">
    <w:nsid w:val="FFFFFF7F"/>
    <w:multiLevelType w:val="singleLevel"/>
    <w:tmpl w:val="0E60BC8A"/>
    <w:lvl w:ilvl="0">
      <w:start w:val="1"/>
      <w:numFmt w:val="decimal"/>
      <w:pStyle w:val="2"/>
      <w:lvlText w:val="%1)"/>
      <w:lvlJc w:val="left"/>
      <w:pPr>
        <w:tabs>
          <w:tab w:val="num" w:pos="1644"/>
        </w:tabs>
        <w:ind w:left="1644" w:hanging="510"/>
      </w:pPr>
      <w:rPr>
        <w:rFonts w:hint="default"/>
      </w:rPr>
    </w:lvl>
  </w:abstractNum>
  <w:abstractNum w:abstractNumId="2" w15:restartNumberingAfterBreak="0">
    <w:nsid w:val="FFFFFF82"/>
    <w:multiLevelType w:val="singleLevel"/>
    <w:tmpl w:val="490014FE"/>
    <w:lvl w:ilvl="0">
      <w:start w:val="1"/>
      <w:numFmt w:val="bullet"/>
      <w:pStyle w:val="30"/>
      <w:lvlText w:val=""/>
      <w:lvlJc w:val="left"/>
      <w:pPr>
        <w:tabs>
          <w:tab w:val="num" w:pos="1795"/>
        </w:tabs>
        <w:ind w:left="1795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A46E7D6C"/>
    <w:lvl w:ilvl="0">
      <w:start w:val="1"/>
      <w:numFmt w:val="russianLower"/>
      <w:pStyle w:val="a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</w:abstractNum>
  <w:abstractNum w:abstractNumId="4" w15:restartNumberingAfterBreak="0">
    <w:nsid w:val="FFFFFF89"/>
    <w:multiLevelType w:val="singleLevel"/>
    <w:tmpl w:val="881E685A"/>
    <w:lvl w:ilvl="0">
      <w:start w:val="1"/>
      <w:numFmt w:val="bullet"/>
      <w:pStyle w:val="a0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</w:abstractNum>
  <w:abstractNum w:abstractNumId="5" w15:restartNumberingAfterBreak="0">
    <w:nsid w:val="084F7897"/>
    <w:multiLevelType w:val="hybridMultilevel"/>
    <w:tmpl w:val="FD403AE4"/>
    <w:lvl w:ilvl="0" w:tplc="A156E4D0">
      <w:start w:val="1"/>
      <w:numFmt w:val="decimal"/>
      <w:lvlText w:val="%1."/>
      <w:lvlJc w:val="left"/>
      <w:pPr>
        <w:ind w:left="360" w:hanging="360"/>
      </w:pPr>
      <w:rPr>
        <w:sz w:val="26"/>
        <w:szCs w:val="26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701C85"/>
    <w:multiLevelType w:val="hybridMultilevel"/>
    <w:tmpl w:val="B2D086B8"/>
    <w:lvl w:ilvl="0" w:tplc="A054266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32B1B47"/>
    <w:multiLevelType w:val="hybridMultilevel"/>
    <w:tmpl w:val="6A86FAA4"/>
    <w:lvl w:ilvl="0" w:tplc="F3E667DE">
      <w:start w:val="1"/>
      <w:numFmt w:val="bullet"/>
      <w:pStyle w:val="a1"/>
      <w:lvlText w:val=""/>
      <w:lvlJc w:val="left"/>
      <w:pPr>
        <w:tabs>
          <w:tab w:val="num" w:pos="0"/>
        </w:tabs>
        <w:ind w:left="35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04128"/>
    <w:multiLevelType w:val="multilevel"/>
    <w:tmpl w:val="37F2C4B0"/>
    <w:lvl w:ilvl="0">
      <w:start w:val="1"/>
      <w:numFmt w:val="russianUpper"/>
      <w:pStyle w:val="a2"/>
      <w:suff w:val="space"/>
      <w:lvlText w:val="Приложение %1"/>
      <w:lvlJc w:val="left"/>
      <w:pPr>
        <w:ind w:left="482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568" w:firstLine="709"/>
      </w:pPr>
      <w:rPr>
        <w:rFonts w:hint="default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948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452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956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460" w:hanging="1224"/>
      </w:pPr>
      <w:rPr>
        <w:rFonts w:hint="default"/>
      </w:rPr>
    </w:lvl>
    <w:lvl w:ilvl="8">
      <w:start w:val="1"/>
      <w:numFmt w:val="none"/>
      <w:pStyle w:val="21"/>
      <w:suff w:val="space"/>
      <w:lvlText w:val="Приложение %1"/>
      <w:lvlJc w:val="left"/>
      <w:pPr>
        <w:ind w:left="1985" w:firstLine="0"/>
      </w:pPr>
      <w:rPr>
        <w:rFonts w:hint="default"/>
      </w:rPr>
    </w:lvl>
  </w:abstractNum>
  <w:abstractNum w:abstractNumId="9" w15:restartNumberingAfterBreak="0">
    <w:nsid w:val="3DB63F8A"/>
    <w:multiLevelType w:val="hybridMultilevel"/>
    <w:tmpl w:val="9B98C542"/>
    <w:lvl w:ilvl="0" w:tplc="A054266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5B02819"/>
    <w:multiLevelType w:val="hybridMultilevel"/>
    <w:tmpl w:val="E1647B12"/>
    <w:lvl w:ilvl="0" w:tplc="B41ACBA2">
      <w:start w:val="1"/>
      <w:numFmt w:val="bullet"/>
      <w:pStyle w:val="a3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65F7951"/>
    <w:multiLevelType w:val="hybridMultilevel"/>
    <w:tmpl w:val="690415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52706C"/>
    <w:multiLevelType w:val="hybridMultilevel"/>
    <w:tmpl w:val="690415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522033"/>
    <w:multiLevelType w:val="hybridMultilevel"/>
    <w:tmpl w:val="9828A4FC"/>
    <w:lvl w:ilvl="0" w:tplc="0DF61972">
      <w:start w:val="1"/>
      <w:numFmt w:val="bullet"/>
      <w:lvlText w:val="―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E8929F7"/>
    <w:multiLevelType w:val="hybridMultilevel"/>
    <w:tmpl w:val="FD403AE4"/>
    <w:lvl w:ilvl="0" w:tplc="A156E4D0">
      <w:start w:val="1"/>
      <w:numFmt w:val="decimal"/>
      <w:lvlText w:val="%1."/>
      <w:lvlJc w:val="left"/>
      <w:pPr>
        <w:ind w:left="360" w:hanging="360"/>
      </w:pPr>
      <w:rPr>
        <w:sz w:val="26"/>
        <w:szCs w:val="26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53A584E"/>
    <w:multiLevelType w:val="multilevel"/>
    <w:tmpl w:val="51208830"/>
    <w:lvl w:ilvl="0">
      <w:start w:val="1"/>
      <w:numFmt w:val="decimal"/>
      <w:pStyle w:val="a4"/>
      <w:lvlText w:val="%1."/>
      <w:lvlJc w:val="left"/>
      <w:pPr>
        <w:tabs>
          <w:tab w:val="num" w:pos="0"/>
        </w:tabs>
        <w:ind w:left="107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09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3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38"/>
        </w:tabs>
        <w:ind w:left="2138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38"/>
        </w:tabs>
        <w:ind w:left="2138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38"/>
        </w:tabs>
        <w:ind w:left="2138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38"/>
        </w:tabs>
        <w:ind w:left="2138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38"/>
        </w:tabs>
        <w:ind w:left="2138" w:firstLine="0"/>
      </w:pPr>
      <w:rPr>
        <w:rFonts w:hint="default"/>
      </w:rPr>
    </w:lvl>
  </w:abstractNum>
  <w:abstractNum w:abstractNumId="16" w15:restartNumberingAfterBreak="0">
    <w:nsid w:val="554D3CDE"/>
    <w:multiLevelType w:val="hybridMultilevel"/>
    <w:tmpl w:val="E72AE294"/>
    <w:lvl w:ilvl="0" w:tplc="2F204586">
      <w:start w:val="1"/>
      <w:numFmt w:val="decimal"/>
      <w:pStyle w:val="a5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B5B4D9B"/>
    <w:multiLevelType w:val="multilevel"/>
    <w:tmpl w:val="1326D8C6"/>
    <w:lvl w:ilvl="0">
      <w:start w:val="1"/>
      <w:numFmt w:val="decimal"/>
      <w:pStyle w:val="1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pStyle w:val="22"/>
      <w:suff w:val="space"/>
      <w:lvlText w:val="%1.%2"/>
      <w:lvlJc w:val="left"/>
      <w:pPr>
        <w:ind w:left="0" w:firstLine="709"/>
      </w:pPr>
      <w:rPr>
        <w:rFonts w:hint="default"/>
        <w:b w:val="0"/>
      </w:rPr>
    </w:lvl>
    <w:lvl w:ilvl="2">
      <w:start w:val="1"/>
      <w:numFmt w:val="decimal"/>
      <w:pStyle w:val="32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Restart w:val="1"/>
      <w:pStyle w:val="5"/>
      <w:suff w:val="space"/>
      <w:lvlText w:val="%1.%5"/>
      <w:lvlJc w:val="left"/>
      <w:pPr>
        <w:ind w:left="1277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5.%6"/>
      <w:lvlJc w:val="left"/>
      <w:pPr>
        <w:ind w:left="3686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7"/>
      <w:suff w:val="space"/>
      <w:lvlText w:val="%1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Restart w:val="5"/>
      <w:pStyle w:val="8"/>
      <w:suff w:val="space"/>
      <w:lvlText w:val="%1.%5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5.%8.%9"/>
      <w:lvlJc w:val="left"/>
      <w:pPr>
        <w:ind w:left="4871" w:firstLine="709"/>
      </w:pPr>
      <w:rPr>
        <w:rFonts w:hint="default"/>
      </w:rPr>
    </w:lvl>
  </w:abstractNum>
  <w:abstractNum w:abstractNumId="18" w15:restartNumberingAfterBreak="0">
    <w:nsid w:val="6F9157A6"/>
    <w:multiLevelType w:val="hybridMultilevel"/>
    <w:tmpl w:val="A8FC6462"/>
    <w:lvl w:ilvl="0" w:tplc="892E4006">
      <w:start w:val="1"/>
      <w:numFmt w:val="bullet"/>
      <w:pStyle w:val="a6"/>
      <w:lvlText w:val=""/>
      <w:lvlJc w:val="left"/>
      <w:pPr>
        <w:tabs>
          <w:tab w:val="num" w:pos="0"/>
        </w:tabs>
        <w:ind w:left="357" w:hanging="357"/>
      </w:pPr>
      <w:rPr>
        <w:rFonts w:ascii="Symbol" w:hAnsi="Symbol" w:hint="default"/>
      </w:rPr>
    </w:lvl>
    <w:lvl w:ilvl="1" w:tplc="7B2E36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68C6E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367E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5C62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FBA52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EA4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1C4B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07014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18"/>
  </w:num>
  <w:num w:numId="6">
    <w:abstractNumId w:val="8"/>
  </w:num>
  <w:num w:numId="7">
    <w:abstractNumId w:val="17"/>
  </w:num>
  <w:num w:numId="8">
    <w:abstractNumId w:val="7"/>
  </w:num>
  <w:num w:numId="9">
    <w:abstractNumId w:val="15"/>
  </w:num>
  <w:num w:numId="10">
    <w:abstractNumId w:val="2"/>
  </w:num>
  <w:num w:numId="11">
    <w:abstractNumId w:val="16"/>
  </w:num>
  <w:num w:numId="12">
    <w:abstractNumId w:val="13"/>
  </w:num>
  <w:num w:numId="13">
    <w:abstractNumId w:val="9"/>
  </w:num>
  <w:num w:numId="14">
    <w:abstractNumId w:val="10"/>
  </w:num>
  <w:num w:numId="15">
    <w:abstractNumId w:val="6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2"/>
  </w:num>
  <w:num w:numId="19">
    <w:abstractNumId w:val="11"/>
  </w:num>
  <w:num w:numId="20">
    <w:abstractNumId w:val="5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4C8"/>
    <w:rsid w:val="00002DFC"/>
    <w:rsid w:val="00004BF6"/>
    <w:rsid w:val="00005256"/>
    <w:rsid w:val="00005881"/>
    <w:rsid w:val="000058BB"/>
    <w:rsid w:val="0000698A"/>
    <w:rsid w:val="0000787C"/>
    <w:rsid w:val="0000792D"/>
    <w:rsid w:val="000105D6"/>
    <w:rsid w:val="00010CD6"/>
    <w:rsid w:val="00012154"/>
    <w:rsid w:val="00013897"/>
    <w:rsid w:val="00014033"/>
    <w:rsid w:val="000141AC"/>
    <w:rsid w:val="00016C45"/>
    <w:rsid w:val="000212C2"/>
    <w:rsid w:val="00021A6F"/>
    <w:rsid w:val="00023744"/>
    <w:rsid w:val="00023875"/>
    <w:rsid w:val="000240FA"/>
    <w:rsid w:val="000265F8"/>
    <w:rsid w:val="00026F8E"/>
    <w:rsid w:val="000279C1"/>
    <w:rsid w:val="000323EF"/>
    <w:rsid w:val="00033960"/>
    <w:rsid w:val="00034B60"/>
    <w:rsid w:val="00036C36"/>
    <w:rsid w:val="00036F7E"/>
    <w:rsid w:val="00041973"/>
    <w:rsid w:val="0004356B"/>
    <w:rsid w:val="000439FD"/>
    <w:rsid w:val="000448FB"/>
    <w:rsid w:val="000475DC"/>
    <w:rsid w:val="000505AB"/>
    <w:rsid w:val="0005121B"/>
    <w:rsid w:val="00051F07"/>
    <w:rsid w:val="00054233"/>
    <w:rsid w:val="000564F0"/>
    <w:rsid w:val="0006547C"/>
    <w:rsid w:val="00067BC3"/>
    <w:rsid w:val="00071005"/>
    <w:rsid w:val="00071021"/>
    <w:rsid w:val="00071755"/>
    <w:rsid w:val="000717F2"/>
    <w:rsid w:val="0007443E"/>
    <w:rsid w:val="00075112"/>
    <w:rsid w:val="000755D4"/>
    <w:rsid w:val="00075EA0"/>
    <w:rsid w:val="00075EAF"/>
    <w:rsid w:val="0007677B"/>
    <w:rsid w:val="000833CB"/>
    <w:rsid w:val="00083C3C"/>
    <w:rsid w:val="0008438B"/>
    <w:rsid w:val="000866E4"/>
    <w:rsid w:val="0009100A"/>
    <w:rsid w:val="000913F4"/>
    <w:rsid w:val="00092407"/>
    <w:rsid w:val="0009297D"/>
    <w:rsid w:val="0009330B"/>
    <w:rsid w:val="0009620F"/>
    <w:rsid w:val="00096F76"/>
    <w:rsid w:val="000A2AEB"/>
    <w:rsid w:val="000A44AB"/>
    <w:rsid w:val="000A4A3D"/>
    <w:rsid w:val="000A4D74"/>
    <w:rsid w:val="000A4E5E"/>
    <w:rsid w:val="000A5812"/>
    <w:rsid w:val="000A587F"/>
    <w:rsid w:val="000A6543"/>
    <w:rsid w:val="000A7E19"/>
    <w:rsid w:val="000B11CE"/>
    <w:rsid w:val="000B146F"/>
    <w:rsid w:val="000B1932"/>
    <w:rsid w:val="000B57A8"/>
    <w:rsid w:val="000B7DF4"/>
    <w:rsid w:val="000C05C2"/>
    <w:rsid w:val="000C12B4"/>
    <w:rsid w:val="000C38C7"/>
    <w:rsid w:val="000C56BD"/>
    <w:rsid w:val="000C59B1"/>
    <w:rsid w:val="000C6792"/>
    <w:rsid w:val="000C75DB"/>
    <w:rsid w:val="000D17A1"/>
    <w:rsid w:val="000D2AFA"/>
    <w:rsid w:val="000D2B6B"/>
    <w:rsid w:val="000D3251"/>
    <w:rsid w:val="000D3698"/>
    <w:rsid w:val="000D6955"/>
    <w:rsid w:val="000E0C8B"/>
    <w:rsid w:val="000E2D75"/>
    <w:rsid w:val="000E7294"/>
    <w:rsid w:val="000E7F7F"/>
    <w:rsid w:val="000F07FF"/>
    <w:rsid w:val="000F10CD"/>
    <w:rsid w:val="000F110C"/>
    <w:rsid w:val="000F1344"/>
    <w:rsid w:val="000F2668"/>
    <w:rsid w:val="000F2E10"/>
    <w:rsid w:val="000F3097"/>
    <w:rsid w:val="000F4FAA"/>
    <w:rsid w:val="000F57C0"/>
    <w:rsid w:val="000F6179"/>
    <w:rsid w:val="000F6787"/>
    <w:rsid w:val="000F6997"/>
    <w:rsid w:val="000F74AD"/>
    <w:rsid w:val="001006AA"/>
    <w:rsid w:val="00103055"/>
    <w:rsid w:val="00103B39"/>
    <w:rsid w:val="00104093"/>
    <w:rsid w:val="001043FF"/>
    <w:rsid w:val="001059B9"/>
    <w:rsid w:val="0010681C"/>
    <w:rsid w:val="001070D7"/>
    <w:rsid w:val="001072E3"/>
    <w:rsid w:val="001129C7"/>
    <w:rsid w:val="00113C69"/>
    <w:rsid w:val="0011418C"/>
    <w:rsid w:val="00116816"/>
    <w:rsid w:val="00116B7D"/>
    <w:rsid w:val="00121B11"/>
    <w:rsid w:val="00121BB4"/>
    <w:rsid w:val="001229B1"/>
    <w:rsid w:val="001237DA"/>
    <w:rsid w:val="00123D8E"/>
    <w:rsid w:val="00124AA1"/>
    <w:rsid w:val="00125309"/>
    <w:rsid w:val="001255D4"/>
    <w:rsid w:val="001259D1"/>
    <w:rsid w:val="00125B90"/>
    <w:rsid w:val="00126184"/>
    <w:rsid w:val="00126A51"/>
    <w:rsid w:val="00130155"/>
    <w:rsid w:val="00131364"/>
    <w:rsid w:val="0013166B"/>
    <w:rsid w:val="00131C7E"/>
    <w:rsid w:val="001326CF"/>
    <w:rsid w:val="00133B57"/>
    <w:rsid w:val="00136744"/>
    <w:rsid w:val="0013749F"/>
    <w:rsid w:val="00137A18"/>
    <w:rsid w:val="00137BF4"/>
    <w:rsid w:val="00137D7E"/>
    <w:rsid w:val="00141775"/>
    <w:rsid w:val="00141A52"/>
    <w:rsid w:val="00141D3F"/>
    <w:rsid w:val="00141D4E"/>
    <w:rsid w:val="0014464F"/>
    <w:rsid w:val="0014599C"/>
    <w:rsid w:val="00145B65"/>
    <w:rsid w:val="00146F18"/>
    <w:rsid w:val="0015024A"/>
    <w:rsid w:val="00150358"/>
    <w:rsid w:val="00150594"/>
    <w:rsid w:val="00150F5E"/>
    <w:rsid w:val="0015128D"/>
    <w:rsid w:val="00153818"/>
    <w:rsid w:val="00157948"/>
    <w:rsid w:val="00160E1B"/>
    <w:rsid w:val="0016241E"/>
    <w:rsid w:val="001647B8"/>
    <w:rsid w:val="00167B68"/>
    <w:rsid w:val="00167E1F"/>
    <w:rsid w:val="001702DB"/>
    <w:rsid w:val="001713B3"/>
    <w:rsid w:val="00171960"/>
    <w:rsid w:val="00171D2E"/>
    <w:rsid w:val="00175BE4"/>
    <w:rsid w:val="001770CB"/>
    <w:rsid w:val="00180FA9"/>
    <w:rsid w:val="00182061"/>
    <w:rsid w:val="00182F7D"/>
    <w:rsid w:val="00183487"/>
    <w:rsid w:val="00184FFB"/>
    <w:rsid w:val="00186751"/>
    <w:rsid w:val="001868D9"/>
    <w:rsid w:val="0018699A"/>
    <w:rsid w:val="001873C1"/>
    <w:rsid w:val="00187B63"/>
    <w:rsid w:val="00187D5D"/>
    <w:rsid w:val="00190BFD"/>
    <w:rsid w:val="00190D1C"/>
    <w:rsid w:val="00191F8F"/>
    <w:rsid w:val="00192348"/>
    <w:rsid w:val="001928F6"/>
    <w:rsid w:val="00194BFC"/>
    <w:rsid w:val="00195550"/>
    <w:rsid w:val="00195575"/>
    <w:rsid w:val="0019606B"/>
    <w:rsid w:val="00197F09"/>
    <w:rsid w:val="001A108B"/>
    <w:rsid w:val="001A4D5D"/>
    <w:rsid w:val="001A50DA"/>
    <w:rsid w:val="001A7CCD"/>
    <w:rsid w:val="001B0454"/>
    <w:rsid w:val="001B2C34"/>
    <w:rsid w:val="001B3762"/>
    <w:rsid w:val="001C17E6"/>
    <w:rsid w:val="001C1FAD"/>
    <w:rsid w:val="001C42B3"/>
    <w:rsid w:val="001C7480"/>
    <w:rsid w:val="001C7C2E"/>
    <w:rsid w:val="001C7F0B"/>
    <w:rsid w:val="001D0AE8"/>
    <w:rsid w:val="001D2D7A"/>
    <w:rsid w:val="001D487C"/>
    <w:rsid w:val="001D4D91"/>
    <w:rsid w:val="001D7641"/>
    <w:rsid w:val="001D7EB2"/>
    <w:rsid w:val="001E17E9"/>
    <w:rsid w:val="001E1F43"/>
    <w:rsid w:val="001E2132"/>
    <w:rsid w:val="001E2273"/>
    <w:rsid w:val="001E6331"/>
    <w:rsid w:val="001E6A7B"/>
    <w:rsid w:val="001E79AD"/>
    <w:rsid w:val="001E7ED9"/>
    <w:rsid w:val="001F0118"/>
    <w:rsid w:val="001F0FDC"/>
    <w:rsid w:val="001F1161"/>
    <w:rsid w:val="001F14DB"/>
    <w:rsid w:val="001F2B0E"/>
    <w:rsid w:val="001F7AC2"/>
    <w:rsid w:val="001F7BE3"/>
    <w:rsid w:val="001F7DB1"/>
    <w:rsid w:val="002025AD"/>
    <w:rsid w:val="00202C76"/>
    <w:rsid w:val="00206227"/>
    <w:rsid w:val="0021068D"/>
    <w:rsid w:val="0021204C"/>
    <w:rsid w:val="00212CC2"/>
    <w:rsid w:val="00213E1F"/>
    <w:rsid w:val="002142D3"/>
    <w:rsid w:val="00214982"/>
    <w:rsid w:val="00215EFC"/>
    <w:rsid w:val="00215F56"/>
    <w:rsid w:val="00215FD4"/>
    <w:rsid w:val="00216561"/>
    <w:rsid w:val="00217089"/>
    <w:rsid w:val="00220ADD"/>
    <w:rsid w:val="0022173F"/>
    <w:rsid w:val="00221EC7"/>
    <w:rsid w:val="00223AB1"/>
    <w:rsid w:val="0022470F"/>
    <w:rsid w:val="002254B3"/>
    <w:rsid w:val="002254D1"/>
    <w:rsid w:val="00226073"/>
    <w:rsid w:val="002273DD"/>
    <w:rsid w:val="00231B82"/>
    <w:rsid w:val="0023225F"/>
    <w:rsid w:val="00232500"/>
    <w:rsid w:val="00232C95"/>
    <w:rsid w:val="00233DB2"/>
    <w:rsid w:val="002365AF"/>
    <w:rsid w:val="00236849"/>
    <w:rsid w:val="0023798B"/>
    <w:rsid w:val="00240F70"/>
    <w:rsid w:val="0024197C"/>
    <w:rsid w:val="00242662"/>
    <w:rsid w:val="00243AC2"/>
    <w:rsid w:val="0024465F"/>
    <w:rsid w:val="0024762F"/>
    <w:rsid w:val="00247BC4"/>
    <w:rsid w:val="00251BDF"/>
    <w:rsid w:val="002524E5"/>
    <w:rsid w:val="00253721"/>
    <w:rsid w:val="00253F60"/>
    <w:rsid w:val="00254CE7"/>
    <w:rsid w:val="00255670"/>
    <w:rsid w:val="00255831"/>
    <w:rsid w:val="002565F2"/>
    <w:rsid w:val="00257A28"/>
    <w:rsid w:val="002606E6"/>
    <w:rsid w:val="00260936"/>
    <w:rsid w:val="00262BBA"/>
    <w:rsid w:val="002633AC"/>
    <w:rsid w:val="002641FD"/>
    <w:rsid w:val="0026522A"/>
    <w:rsid w:val="002672CF"/>
    <w:rsid w:val="00267FE4"/>
    <w:rsid w:val="0027217F"/>
    <w:rsid w:val="002722B7"/>
    <w:rsid w:val="00273749"/>
    <w:rsid w:val="00273A28"/>
    <w:rsid w:val="0027492F"/>
    <w:rsid w:val="00275406"/>
    <w:rsid w:val="002777F3"/>
    <w:rsid w:val="00283236"/>
    <w:rsid w:val="00286B8B"/>
    <w:rsid w:val="00287BEF"/>
    <w:rsid w:val="00290927"/>
    <w:rsid w:val="0029132F"/>
    <w:rsid w:val="00292633"/>
    <w:rsid w:val="00292958"/>
    <w:rsid w:val="00295C58"/>
    <w:rsid w:val="00296773"/>
    <w:rsid w:val="002977CE"/>
    <w:rsid w:val="002A10B5"/>
    <w:rsid w:val="002A2227"/>
    <w:rsid w:val="002A255E"/>
    <w:rsid w:val="002A3825"/>
    <w:rsid w:val="002A3E46"/>
    <w:rsid w:val="002A74B1"/>
    <w:rsid w:val="002B0DEA"/>
    <w:rsid w:val="002B0F9F"/>
    <w:rsid w:val="002B2CBE"/>
    <w:rsid w:val="002B343B"/>
    <w:rsid w:val="002B34D4"/>
    <w:rsid w:val="002B37D5"/>
    <w:rsid w:val="002B3D80"/>
    <w:rsid w:val="002B4B47"/>
    <w:rsid w:val="002B7801"/>
    <w:rsid w:val="002B7AA5"/>
    <w:rsid w:val="002C3064"/>
    <w:rsid w:val="002C4323"/>
    <w:rsid w:val="002D26FA"/>
    <w:rsid w:val="002D298A"/>
    <w:rsid w:val="002D2D75"/>
    <w:rsid w:val="002D63FA"/>
    <w:rsid w:val="002D7093"/>
    <w:rsid w:val="002E1339"/>
    <w:rsid w:val="002E135C"/>
    <w:rsid w:val="002E19D4"/>
    <w:rsid w:val="002E1CBB"/>
    <w:rsid w:val="002E4F20"/>
    <w:rsid w:val="002E6E25"/>
    <w:rsid w:val="002E7DCF"/>
    <w:rsid w:val="002F0973"/>
    <w:rsid w:val="002F18F8"/>
    <w:rsid w:val="002F1AC3"/>
    <w:rsid w:val="002F4A25"/>
    <w:rsid w:val="002F4C59"/>
    <w:rsid w:val="002F55D9"/>
    <w:rsid w:val="002F5658"/>
    <w:rsid w:val="002F5CA7"/>
    <w:rsid w:val="002F6801"/>
    <w:rsid w:val="002F7F20"/>
    <w:rsid w:val="00300062"/>
    <w:rsid w:val="0030394A"/>
    <w:rsid w:val="0030407C"/>
    <w:rsid w:val="003047A4"/>
    <w:rsid w:val="00305845"/>
    <w:rsid w:val="003070B8"/>
    <w:rsid w:val="00311ECE"/>
    <w:rsid w:val="00313807"/>
    <w:rsid w:val="00313DA3"/>
    <w:rsid w:val="00314273"/>
    <w:rsid w:val="0031470D"/>
    <w:rsid w:val="0032062E"/>
    <w:rsid w:val="003214FE"/>
    <w:rsid w:val="00323158"/>
    <w:rsid w:val="00323E62"/>
    <w:rsid w:val="00324B59"/>
    <w:rsid w:val="00324CED"/>
    <w:rsid w:val="0032556B"/>
    <w:rsid w:val="00325A19"/>
    <w:rsid w:val="00325A87"/>
    <w:rsid w:val="00325BC0"/>
    <w:rsid w:val="00326C9C"/>
    <w:rsid w:val="003270D4"/>
    <w:rsid w:val="003308C1"/>
    <w:rsid w:val="003309F6"/>
    <w:rsid w:val="003311F9"/>
    <w:rsid w:val="0033153C"/>
    <w:rsid w:val="00331DB5"/>
    <w:rsid w:val="003321B0"/>
    <w:rsid w:val="003352DA"/>
    <w:rsid w:val="003358C8"/>
    <w:rsid w:val="003364F2"/>
    <w:rsid w:val="00336AD3"/>
    <w:rsid w:val="00337466"/>
    <w:rsid w:val="003377A1"/>
    <w:rsid w:val="00341DD0"/>
    <w:rsid w:val="00342EFF"/>
    <w:rsid w:val="0034343B"/>
    <w:rsid w:val="00344CAF"/>
    <w:rsid w:val="003453D5"/>
    <w:rsid w:val="00345CE1"/>
    <w:rsid w:val="003468C3"/>
    <w:rsid w:val="0034788A"/>
    <w:rsid w:val="00350CA1"/>
    <w:rsid w:val="00351910"/>
    <w:rsid w:val="0035269D"/>
    <w:rsid w:val="00352D9E"/>
    <w:rsid w:val="00356C12"/>
    <w:rsid w:val="003575F7"/>
    <w:rsid w:val="00357CDA"/>
    <w:rsid w:val="003608E5"/>
    <w:rsid w:val="00360F85"/>
    <w:rsid w:val="003614B2"/>
    <w:rsid w:val="00362F00"/>
    <w:rsid w:val="0036361B"/>
    <w:rsid w:val="0036525D"/>
    <w:rsid w:val="0036741E"/>
    <w:rsid w:val="00367CEB"/>
    <w:rsid w:val="00367EC7"/>
    <w:rsid w:val="00370680"/>
    <w:rsid w:val="0037509D"/>
    <w:rsid w:val="0037747B"/>
    <w:rsid w:val="00381D44"/>
    <w:rsid w:val="00382D87"/>
    <w:rsid w:val="00383A85"/>
    <w:rsid w:val="00383AEA"/>
    <w:rsid w:val="00383C7D"/>
    <w:rsid w:val="003850B2"/>
    <w:rsid w:val="00385D9B"/>
    <w:rsid w:val="00387283"/>
    <w:rsid w:val="0039018A"/>
    <w:rsid w:val="0039091D"/>
    <w:rsid w:val="003915A6"/>
    <w:rsid w:val="00393389"/>
    <w:rsid w:val="0039363E"/>
    <w:rsid w:val="00394FAC"/>
    <w:rsid w:val="00395759"/>
    <w:rsid w:val="003A0926"/>
    <w:rsid w:val="003A18F3"/>
    <w:rsid w:val="003A3BC3"/>
    <w:rsid w:val="003A406F"/>
    <w:rsid w:val="003A5730"/>
    <w:rsid w:val="003A6523"/>
    <w:rsid w:val="003A7A90"/>
    <w:rsid w:val="003B14D7"/>
    <w:rsid w:val="003B208E"/>
    <w:rsid w:val="003B4D22"/>
    <w:rsid w:val="003B5F6F"/>
    <w:rsid w:val="003B633E"/>
    <w:rsid w:val="003B656F"/>
    <w:rsid w:val="003B6B46"/>
    <w:rsid w:val="003C14C7"/>
    <w:rsid w:val="003C223B"/>
    <w:rsid w:val="003C30F0"/>
    <w:rsid w:val="003C63B1"/>
    <w:rsid w:val="003C76D5"/>
    <w:rsid w:val="003C7CB3"/>
    <w:rsid w:val="003D477F"/>
    <w:rsid w:val="003D48EF"/>
    <w:rsid w:val="003D4FF4"/>
    <w:rsid w:val="003D5A90"/>
    <w:rsid w:val="003D5CD2"/>
    <w:rsid w:val="003D5D0E"/>
    <w:rsid w:val="003D6499"/>
    <w:rsid w:val="003D7D05"/>
    <w:rsid w:val="003E0103"/>
    <w:rsid w:val="003E0251"/>
    <w:rsid w:val="003E1FE3"/>
    <w:rsid w:val="003E27CF"/>
    <w:rsid w:val="003E4F82"/>
    <w:rsid w:val="003E79D9"/>
    <w:rsid w:val="003E7C6F"/>
    <w:rsid w:val="003F25FE"/>
    <w:rsid w:val="003F2DD1"/>
    <w:rsid w:val="003F3E11"/>
    <w:rsid w:val="003F4DBB"/>
    <w:rsid w:val="003F6254"/>
    <w:rsid w:val="00400113"/>
    <w:rsid w:val="00400905"/>
    <w:rsid w:val="004020FB"/>
    <w:rsid w:val="004022FB"/>
    <w:rsid w:val="004031DF"/>
    <w:rsid w:val="00403670"/>
    <w:rsid w:val="00403CDF"/>
    <w:rsid w:val="00407AA1"/>
    <w:rsid w:val="004103E6"/>
    <w:rsid w:val="00411279"/>
    <w:rsid w:val="00411823"/>
    <w:rsid w:val="004122CA"/>
    <w:rsid w:val="00412B98"/>
    <w:rsid w:val="004167FA"/>
    <w:rsid w:val="00416BA6"/>
    <w:rsid w:val="00416C64"/>
    <w:rsid w:val="004172E9"/>
    <w:rsid w:val="00422D29"/>
    <w:rsid w:val="00423DFB"/>
    <w:rsid w:val="00424804"/>
    <w:rsid w:val="00426424"/>
    <w:rsid w:val="004274C7"/>
    <w:rsid w:val="004278EF"/>
    <w:rsid w:val="00431BA3"/>
    <w:rsid w:val="00432C68"/>
    <w:rsid w:val="00434715"/>
    <w:rsid w:val="00435301"/>
    <w:rsid w:val="00436F7F"/>
    <w:rsid w:val="00437D49"/>
    <w:rsid w:val="00440420"/>
    <w:rsid w:val="004421BA"/>
    <w:rsid w:val="004422EA"/>
    <w:rsid w:val="00443D99"/>
    <w:rsid w:val="00445FFB"/>
    <w:rsid w:val="004464CA"/>
    <w:rsid w:val="004472CE"/>
    <w:rsid w:val="00447526"/>
    <w:rsid w:val="0045075C"/>
    <w:rsid w:val="00451107"/>
    <w:rsid w:val="00452168"/>
    <w:rsid w:val="00456A3E"/>
    <w:rsid w:val="0046084D"/>
    <w:rsid w:val="00464E09"/>
    <w:rsid w:val="0046580D"/>
    <w:rsid w:val="00467F54"/>
    <w:rsid w:val="004708D0"/>
    <w:rsid w:val="0047095B"/>
    <w:rsid w:val="00470BA0"/>
    <w:rsid w:val="0047293C"/>
    <w:rsid w:val="0047363C"/>
    <w:rsid w:val="00473D8C"/>
    <w:rsid w:val="0047464A"/>
    <w:rsid w:val="004771B1"/>
    <w:rsid w:val="004778DC"/>
    <w:rsid w:val="00481F8F"/>
    <w:rsid w:val="00482749"/>
    <w:rsid w:val="00484C28"/>
    <w:rsid w:val="0049050F"/>
    <w:rsid w:val="00492067"/>
    <w:rsid w:val="004921D3"/>
    <w:rsid w:val="00493288"/>
    <w:rsid w:val="004955BD"/>
    <w:rsid w:val="004967CE"/>
    <w:rsid w:val="004A0296"/>
    <w:rsid w:val="004A0EF7"/>
    <w:rsid w:val="004A119B"/>
    <w:rsid w:val="004A20D0"/>
    <w:rsid w:val="004A3D92"/>
    <w:rsid w:val="004A6A29"/>
    <w:rsid w:val="004A6D3A"/>
    <w:rsid w:val="004B18FA"/>
    <w:rsid w:val="004B244F"/>
    <w:rsid w:val="004B5572"/>
    <w:rsid w:val="004B6C36"/>
    <w:rsid w:val="004B7083"/>
    <w:rsid w:val="004B792F"/>
    <w:rsid w:val="004C0972"/>
    <w:rsid w:val="004C195F"/>
    <w:rsid w:val="004C20C7"/>
    <w:rsid w:val="004C291D"/>
    <w:rsid w:val="004C3149"/>
    <w:rsid w:val="004C3C49"/>
    <w:rsid w:val="004C4F5A"/>
    <w:rsid w:val="004D0C7C"/>
    <w:rsid w:val="004D0FE5"/>
    <w:rsid w:val="004D1683"/>
    <w:rsid w:val="004D202C"/>
    <w:rsid w:val="004D26F6"/>
    <w:rsid w:val="004D6E49"/>
    <w:rsid w:val="004E0163"/>
    <w:rsid w:val="004E11B2"/>
    <w:rsid w:val="004E1778"/>
    <w:rsid w:val="004E20C7"/>
    <w:rsid w:val="004E60F7"/>
    <w:rsid w:val="004E717D"/>
    <w:rsid w:val="004F05CA"/>
    <w:rsid w:val="004F1268"/>
    <w:rsid w:val="004F3441"/>
    <w:rsid w:val="004F5376"/>
    <w:rsid w:val="004F5602"/>
    <w:rsid w:val="00500D76"/>
    <w:rsid w:val="005015B2"/>
    <w:rsid w:val="005019A8"/>
    <w:rsid w:val="00503AF1"/>
    <w:rsid w:val="005051CC"/>
    <w:rsid w:val="005060B1"/>
    <w:rsid w:val="00510355"/>
    <w:rsid w:val="005106A5"/>
    <w:rsid w:val="0051243E"/>
    <w:rsid w:val="00513B89"/>
    <w:rsid w:val="00514253"/>
    <w:rsid w:val="0051630D"/>
    <w:rsid w:val="005164A4"/>
    <w:rsid w:val="0051736D"/>
    <w:rsid w:val="005209BC"/>
    <w:rsid w:val="005210D1"/>
    <w:rsid w:val="005220DA"/>
    <w:rsid w:val="00524542"/>
    <w:rsid w:val="00524D36"/>
    <w:rsid w:val="0052577D"/>
    <w:rsid w:val="00526CA5"/>
    <w:rsid w:val="00527E4C"/>
    <w:rsid w:val="005312AC"/>
    <w:rsid w:val="00531577"/>
    <w:rsid w:val="005332AC"/>
    <w:rsid w:val="0053335E"/>
    <w:rsid w:val="00534088"/>
    <w:rsid w:val="0053640A"/>
    <w:rsid w:val="00536EB9"/>
    <w:rsid w:val="00542F64"/>
    <w:rsid w:val="00546F2A"/>
    <w:rsid w:val="005478A0"/>
    <w:rsid w:val="00547A59"/>
    <w:rsid w:val="00551F30"/>
    <w:rsid w:val="005531FA"/>
    <w:rsid w:val="005534DC"/>
    <w:rsid w:val="0055372D"/>
    <w:rsid w:val="0055419B"/>
    <w:rsid w:val="005558CE"/>
    <w:rsid w:val="00555A7D"/>
    <w:rsid w:val="00555BE4"/>
    <w:rsid w:val="00557E17"/>
    <w:rsid w:val="005614CA"/>
    <w:rsid w:val="00561687"/>
    <w:rsid w:val="00563746"/>
    <w:rsid w:val="00564746"/>
    <w:rsid w:val="005647B1"/>
    <w:rsid w:val="00564D44"/>
    <w:rsid w:val="0057024A"/>
    <w:rsid w:val="005717D8"/>
    <w:rsid w:val="00572048"/>
    <w:rsid w:val="005722E9"/>
    <w:rsid w:val="00572936"/>
    <w:rsid w:val="005729B0"/>
    <w:rsid w:val="00572E6E"/>
    <w:rsid w:val="00575DAB"/>
    <w:rsid w:val="00576FBD"/>
    <w:rsid w:val="00577716"/>
    <w:rsid w:val="0058013E"/>
    <w:rsid w:val="00583A1A"/>
    <w:rsid w:val="00590433"/>
    <w:rsid w:val="00590ACF"/>
    <w:rsid w:val="00590C09"/>
    <w:rsid w:val="00592732"/>
    <w:rsid w:val="00592E2F"/>
    <w:rsid w:val="00593540"/>
    <w:rsid w:val="00593BA4"/>
    <w:rsid w:val="005944EF"/>
    <w:rsid w:val="00595666"/>
    <w:rsid w:val="00597D07"/>
    <w:rsid w:val="005A0F63"/>
    <w:rsid w:val="005A3378"/>
    <w:rsid w:val="005A4C50"/>
    <w:rsid w:val="005A62B9"/>
    <w:rsid w:val="005A678B"/>
    <w:rsid w:val="005A6861"/>
    <w:rsid w:val="005A69DC"/>
    <w:rsid w:val="005A780E"/>
    <w:rsid w:val="005A7DB0"/>
    <w:rsid w:val="005B07F3"/>
    <w:rsid w:val="005B0BA8"/>
    <w:rsid w:val="005B1681"/>
    <w:rsid w:val="005B1A8F"/>
    <w:rsid w:val="005B37EE"/>
    <w:rsid w:val="005B3AF0"/>
    <w:rsid w:val="005B428B"/>
    <w:rsid w:val="005C12F1"/>
    <w:rsid w:val="005C2294"/>
    <w:rsid w:val="005C2B07"/>
    <w:rsid w:val="005C3D6F"/>
    <w:rsid w:val="005C4E92"/>
    <w:rsid w:val="005C623E"/>
    <w:rsid w:val="005C7C1D"/>
    <w:rsid w:val="005D0874"/>
    <w:rsid w:val="005D1013"/>
    <w:rsid w:val="005D1D07"/>
    <w:rsid w:val="005D2966"/>
    <w:rsid w:val="005D5902"/>
    <w:rsid w:val="005D7CDF"/>
    <w:rsid w:val="005E15D8"/>
    <w:rsid w:val="005E490F"/>
    <w:rsid w:val="005E533A"/>
    <w:rsid w:val="005E72A5"/>
    <w:rsid w:val="005E7EFC"/>
    <w:rsid w:val="005F0A8B"/>
    <w:rsid w:val="005F10FF"/>
    <w:rsid w:val="005F4009"/>
    <w:rsid w:val="005F4157"/>
    <w:rsid w:val="005F4DED"/>
    <w:rsid w:val="005F5F29"/>
    <w:rsid w:val="005F637E"/>
    <w:rsid w:val="005F6FAB"/>
    <w:rsid w:val="005F7689"/>
    <w:rsid w:val="00600D7D"/>
    <w:rsid w:val="00601C28"/>
    <w:rsid w:val="006022B2"/>
    <w:rsid w:val="00602423"/>
    <w:rsid w:val="00602726"/>
    <w:rsid w:val="00604490"/>
    <w:rsid w:val="00604F9E"/>
    <w:rsid w:val="006053B5"/>
    <w:rsid w:val="00605635"/>
    <w:rsid w:val="00605BF4"/>
    <w:rsid w:val="00607711"/>
    <w:rsid w:val="00611B32"/>
    <w:rsid w:val="006132DF"/>
    <w:rsid w:val="00615BB5"/>
    <w:rsid w:val="00617844"/>
    <w:rsid w:val="00617C55"/>
    <w:rsid w:val="006224B2"/>
    <w:rsid w:val="0062268D"/>
    <w:rsid w:val="00622E55"/>
    <w:rsid w:val="006234DB"/>
    <w:rsid w:val="00623944"/>
    <w:rsid w:val="0062396E"/>
    <w:rsid w:val="00624C00"/>
    <w:rsid w:val="006309AE"/>
    <w:rsid w:val="00630CB2"/>
    <w:rsid w:val="006319EC"/>
    <w:rsid w:val="00633B78"/>
    <w:rsid w:val="00633BE9"/>
    <w:rsid w:val="00634C54"/>
    <w:rsid w:val="00634C85"/>
    <w:rsid w:val="00634E46"/>
    <w:rsid w:val="006355C2"/>
    <w:rsid w:val="00636D73"/>
    <w:rsid w:val="006410C3"/>
    <w:rsid w:val="006424D4"/>
    <w:rsid w:val="0064454A"/>
    <w:rsid w:val="00646112"/>
    <w:rsid w:val="006464AE"/>
    <w:rsid w:val="0064667D"/>
    <w:rsid w:val="006507F7"/>
    <w:rsid w:val="0065111E"/>
    <w:rsid w:val="006529B1"/>
    <w:rsid w:val="00653B7F"/>
    <w:rsid w:val="006561C0"/>
    <w:rsid w:val="00656F59"/>
    <w:rsid w:val="00660992"/>
    <w:rsid w:val="00661439"/>
    <w:rsid w:val="00661924"/>
    <w:rsid w:val="006625C9"/>
    <w:rsid w:val="006638B9"/>
    <w:rsid w:val="006639CC"/>
    <w:rsid w:val="00665C64"/>
    <w:rsid w:val="00666EB5"/>
    <w:rsid w:val="0066756C"/>
    <w:rsid w:val="0067102E"/>
    <w:rsid w:val="00671651"/>
    <w:rsid w:val="00671C71"/>
    <w:rsid w:val="006720BB"/>
    <w:rsid w:val="00672A24"/>
    <w:rsid w:val="00673B7B"/>
    <w:rsid w:val="00673F3C"/>
    <w:rsid w:val="0067423D"/>
    <w:rsid w:val="006749F9"/>
    <w:rsid w:val="00676BDB"/>
    <w:rsid w:val="0068119B"/>
    <w:rsid w:val="006815B5"/>
    <w:rsid w:val="006821DF"/>
    <w:rsid w:val="006834C8"/>
    <w:rsid w:val="00683784"/>
    <w:rsid w:val="006842C1"/>
    <w:rsid w:val="00684874"/>
    <w:rsid w:val="00685DA8"/>
    <w:rsid w:val="0068689F"/>
    <w:rsid w:val="00687B99"/>
    <w:rsid w:val="00687BC0"/>
    <w:rsid w:val="00687F08"/>
    <w:rsid w:val="00690624"/>
    <w:rsid w:val="00690956"/>
    <w:rsid w:val="006936FE"/>
    <w:rsid w:val="00694B65"/>
    <w:rsid w:val="00697018"/>
    <w:rsid w:val="006A1434"/>
    <w:rsid w:val="006A1B8D"/>
    <w:rsid w:val="006A26B0"/>
    <w:rsid w:val="006A41C5"/>
    <w:rsid w:val="006A4342"/>
    <w:rsid w:val="006A4924"/>
    <w:rsid w:val="006A54E2"/>
    <w:rsid w:val="006A5617"/>
    <w:rsid w:val="006A6B47"/>
    <w:rsid w:val="006A766C"/>
    <w:rsid w:val="006B006A"/>
    <w:rsid w:val="006B0E4F"/>
    <w:rsid w:val="006B1A09"/>
    <w:rsid w:val="006B3B81"/>
    <w:rsid w:val="006B3D57"/>
    <w:rsid w:val="006B3E26"/>
    <w:rsid w:val="006B4952"/>
    <w:rsid w:val="006B4C17"/>
    <w:rsid w:val="006B54DF"/>
    <w:rsid w:val="006B5E17"/>
    <w:rsid w:val="006B67B5"/>
    <w:rsid w:val="006B7B85"/>
    <w:rsid w:val="006C1E3A"/>
    <w:rsid w:val="006C3575"/>
    <w:rsid w:val="006C3E87"/>
    <w:rsid w:val="006C431B"/>
    <w:rsid w:val="006C47F8"/>
    <w:rsid w:val="006C54F0"/>
    <w:rsid w:val="006C5A98"/>
    <w:rsid w:val="006C6A69"/>
    <w:rsid w:val="006C735C"/>
    <w:rsid w:val="006D0BC2"/>
    <w:rsid w:val="006D3909"/>
    <w:rsid w:val="006D4745"/>
    <w:rsid w:val="006E2773"/>
    <w:rsid w:val="006E38F2"/>
    <w:rsid w:val="006E6412"/>
    <w:rsid w:val="006E6BB2"/>
    <w:rsid w:val="006F00FC"/>
    <w:rsid w:val="006F104B"/>
    <w:rsid w:val="006F3C1D"/>
    <w:rsid w:val="006F3CD3"/>
    <w:rsid w:val="006F45A8"/>
    <w:rsid w:val="006F4D34"/>
    <w:rsid w:val="006F6033"/>
    <w:rsid w:val="006F711D"/>
    <w:rsid w:val="006F78F3"/>
    <w:rsid w:val="006F7D28"/>
    <w:rsid w:val="007059EE"/>
    <w:rsid w:val="00707DBA"/>
    <w:rsid w:val="00710788"/>
    <w:rsid w:val="00710CF5"/>
    <w:rsid w:val="00713466"/>
    <w:rsid w:val="00713748"/>
    <w:rsid w:val="00714B06"/>
    <w:rsid w:val="00715BF4"/>
    <w:rsid w:val="0071723C"/>
    <w:rsid w:val="0071739D"/>
    <w:rsid w:val="007208A2"/>
    <w:rsid w:val="007209F3"/>
    <w:rsid w:val="00721A2A"/>
    <w:rsid w:val="00722B68"/>
    <w:rsid w:val="007238B9"/>
    <w:rsid w:val="00725713"/>
    <w:rsid w:val="0072615B"/>
    <w:rsid w:val="00726C24"/>
    <w:rsid w:val="00727B4A"/>
    <w:rsid w:val="00727FB8"/>
    <w:rsid w:val="007303AE"/>
    <w:rsid w:val="0073122A"/>
    <w:rsid w:val="00731CF5"/>
    <w:rsid w:val="0073306A"/>
    <w:rsid w:val="00734233"/>
    <w:rsid w:val="00734844"/>
    <w:rsid w:val="007356B9"/>
    <w:rsid w:val="0074038B"/>
    <w:rsid w:val="007407CE"/>
    <w:rsid w:val="00741356"/>
    <w:rsid w:val="00742A14"/>
    <w:rsid w:val="00742DC2"/>
    <w:rsid w:val="00743008"/>
    <w:rsid w:val="00743366"/>
    <w:rsid w:val="007443CA"/>
    <w:rsid w:val="0075081B"/>
    <w:rsid w:val="00751263"/>
    <w:rsid w:val="00753A4B"/>
    <w:rsid w:val="0075437A"/>
    <w:rsid w:val="007564B8"/>
    <w:rsid w:val="00760268"/>
    <w:rsid w:val="00761B03"/>
    <w:rsid w:val="00762A1F"/>
    <w:rsid w:val="007635B9"/>
    <w:rsid w:val="00763B3E"/>
    <w:rsid w:val="00766000"/>
    <w:rsid w:val="00766185"/>
    <w:rsid w:val="00766FCD"/>
    <w:rsid w:val="00767A1F"/>
    <w:rsid w:val="00770AED"/>
    <w:rsid w:val="007724FD"/>
    <w:rsid w:val="00773E09"/>
    <w:rsid w:val="007755B2"/>
    <w:rsid w:val="00776F74"/>
    <w:rsid w:val="00777269"/>
    <w:rsid w:val="00777AB0"/>
    <w:rsid w:val="007803B0"/>
    <w:rsid w:val="0078046F"/>
    <w:rsid w:val="007808EC"/>
    <w:rsid w:val="00781821"/>
    <w:rsid w:val="00782557"/>
    <w:rsid w:val="00783504"/>
    <w:rsid w:val="0078540A"/>
    <w:rsid w:val="00786898"/>
    <w:rsid w:val="007875AA"/>
    <w:rsid w:val="007879B0"/>
    <w:rsid w:val="00787FA6"/>
    <w:rsid w:val="007902A6"/>
    <w:rsid w:val="00791466"/>
    <w:rsid w:val="00791DBE"/>
    <w:rsid w:val="0079301C"/>
    <w:rsid w:val="007934A7"/>
    <w:rsid w:val="007936B1"/>
    <w:rsid w:val="0079442C"/>
    <w:rsid w:val="007A03D3"/>
    <w:rsid w:val="007A1523"/>
    <w:rsid w:val="007A3368"/>
    <w:rsid w:val="007A38A2"/>
    <w:rsid w:val="007A48A0"/>
    <w:rsid w:val="007A517C"/>
    <w:rsid w:val="007A522C"/>
    <w:rsid w:val="007A54CA"/>
    <w:rsid w:val="007A5A34"/>
    <w:rsid w:val="007B0E7D"/>
    <w:rsid w:val="007B1A7A"/>
    <w:rsid w:val="007B41A6"/>
    <w:rsid w:val="007B4D9B"/>
    <w:rsid w:val="007B619A"/>
    <w:rsid w:val="007B68DD"/>
    <w:rsid w:val="007B7896"/>
    <w:rsid w:val="007C0458"/>
    <w:rsid w:val="007C070A"/>
    <w:rsid w:val="007C191B"/>
    <w:rsid w:val="007C25AF"/>
    <w:rsid w:val="007C2CDE"/>
    <w:rsid w:val="007C39E7"/>
    <w:rsid w:val="007C4586"/>
    <w:rsid w:val="007C4EC3"/>
    <w:rsid w:val="007C5988"/>
    <w:rsid w:val="007C69CC"/>
    <w:rsid w:val="007C6DCB"/>
    <w:rsid w:val="007D4848"/>
    <w:rsid w:val="007D73D1"/>
    <w:rsid w:val="007D7F96"/>
    <w:rsid w:val="007E0C2F"/>
    <w:rsid w:val="007E2F51"/>
    <w:rsid w:val="007E4020"/>
    <w:rsid w:val="007E6339"/>
    <w:rsid w:val="007E64C7"/>
    <w:rsid w:val="007F2073"/>
    <w:rsid w:val="007F38BF"/>
    <w:rsid w:val="007F5219"/>
    <w:rsid w:val="007F54E3"/>
    <w:rsid w:val="00800F26"/>
    <w:rsid w:val="00801576"/>
    <w:rsid w:val="0080180A"/>
    <w:rsid w:val="00802C34"/>
    <w:rsid w:val="00803DEC"/>
    <w:rsid w:val="00804760"/>
    <w:rsid w:val="00804864"/>
    <w:rsid w:val="00806D2F"/>
    <w:rsid w:val="00807D05"/>
    <w:rsid w:val="00810F85"/>
    <w:rsid w:val="0081244C"/>
    <w:rsid w:val="00813CEB"/>
    <w:rsid w:val="0081574B"/>
    <w:rsid w:val="00815E5B"/>
    <w:rsid w:val="00817284"/>
    <w:rsid w:val="00817984"/>
    <w:rsid w:val="00821C47"/>
    <w:rsid w:val="008222D2"/>
    <w:rsid w:val="0082308F"/>
    <w:rsid w:val="008234D7"/>
    <w:rsid w:val="0082536B"/>
    <w:rsid w:val="00825C63"/>
    <w:rsid w:val="0083368E"/>
    <w:rsid w:val="00833990"/>
    <w:rsid w:val="008341B9"/>
    <w:rsid w:val="00834330"/>
    <w:rsid w:val="00840C26"/>
    <w:rsid w:val="008436F2"/>
    <w:rsid w:val="00847B1B"/>
    <w:rsid w:val="00851BF1"/>
    <w:rsid w:val="008520EC"/>
    <w:rsid w:val="00853E68"/>
    <w:rsid w:val="008542FF"/>
    <w:rsid w:val="00855CB4"/>
    <w:rsid w:val="00856909"/>
    <w:rsid w:val="00857EB9"/>
    <w:rsid w:val="008615A2"/>
    <w:rsid w:val="00861842"/>
    <w:rsid w:val="00863BEA"/>
    <w:rsid w:val="00864EF6"/>
    <w:rsid w:val="00865B54"/>
    <w:rsid w:val="00865E79"/>
    <w:rsid w:val="00866546"/>
    <w:rsid w:val="008667C9"/>
    <w:rsid w:val="00871FD2"/>
    <w:rsid w:val="008729BA"/>
    <w:rsid w:val="00873DD0"/>
    <w:rsid w:val="00874079"/>
    <w:rsid w:val="00874287"/>
    <w:rsid w:val="00877050"/>
    <w:rsid w:val="00877400"/>
    <w:rsid w:val="0088118F"/>
    <w:rsid w:val="00883957"/>
    <w:rsid w:val="00883BD8"/>
    <w:rsid w:val="0088554D"/>
    <w:rsid w:val="00885DB7"/>
    <w:rsid w:val="008879B5"/>
    <w:rsid w:val="00891F97"/>
    <w:rsid w:val="008929DC"/>
    <w:rsid w:val="0089386D"/>
    <w:rsid w:val="00895000"/>
    <w:rsid w:val="008950F8"/>
    <w:rsid w:val="00895604"/>
    <w:rsid w:val="008964FC"/>
    <w:rsid w:val="008967A1"/>
    <w:rsid w:val="0089781F"/>
    <w:rsid w:val="008A138F"/>
    <w:rsid w:val="008A1B66"/>
    <w:rsid w:val="008A2A36"/>
    <w:rsid w:val="008A37E7"/>
    <w:rsid w:val="008A4ECC"/>
    <w:rsid w:val="008A68C4"/>
    <w:rsid w:val="008B0816"/>
    <w:rsid w:val="008B1194"/>
    <w:rsid w:val="008B331B"/>
    <w:rsid w:val="008B4E7A"/>
    <w:rsid w:val="008B5202"/>
    <w:rsid w:val="008B52CB"/>
    <w:rsid w:val="008C0B62"/>
    <w:rsid w:val="008C2AB8"/>
    <w:rsid w:val="008C4125"/>
    <w:rsid w:val="008C5FD2"/>
    <w:rsid w:val="008C6428"/>
    <w:rsid w:val="008C6619"/>
    <w:rsid w:val="008C6C4D"/>
    <w:rsid w:val="008C707B"/>
    <w:rsid w:val="008C77E0"/>
    <w:rsid w:val="008C7A91"/>
    <w:rsid w:val="008C7D1C"/>
    <w:rsid w:val="008D066A"/>
    <w:rsid w:val="008D07C2"/>
    <w:rsid w:val="008D493F"/>
    <w:rsid w:val="008D4D32"/>
    <w:rsid w:val="008D69C8"/>
    <w:rsid w:val="008D771A"/>
    <w:rsid w:val="008E0B24"/>
    <w:rsid w:val="008E17B1"/>
    <w:rsid w:val="008E1D47"/>
    <w:rsid w:val="008E3423"/>
    <w:rsid w:val="008E59A8"/>
    <w:rsid w:val="008E7C98"/>
    <w:rsid w:val="008F111A"/>
    <w:rsid w:val="008F1B04"/>
    <w:rsid w:val="008F1F49"/>
    <w:rsid w:val="008F2A09"/>
    <w:rsid w:val="008F3789"/>
    <w:rsid w:val="008F4170"/>
    <w:rsid w:val="008F529D"/>
    <w:rsid w:val="008F58B1"/>
    <w:rsid w:val="008F7063"/>
    <w:rsid w:val="008F7917"/>
    <w:rsid w:val="00900116"/>
    <w:rsid w:val="0090120E"/>
    <w:rsid w:val="00902AA3"/>
    <w:rsid w:val="00902CE2"/>
    <w:rsid w:val="009063E1"/>
    <w:rsid w:val="00907579"/>
    <w:rsid w:val="00910008"/>
    <w:rsid w:val="00910384"/>
    <w:rsid w:val="00914237"/>
    <w:rsid w:val="00915DCA"/>
    <w:rsid w:val="00920FF8"/>
    <w:rsid w:val="00921C42"/>
    <w:rsid w:val="0092292A"/>
    <w:rsid w:val="00922A0B"/>
    <w:rsid w:val="009250FB"/>
    <w:rsid w:val="00926AC4"/>
    <w:rsid w:val="009270A7"/>
    <w:rsid w:val="009279E6"/>
    <w:rsid w:val="009310F5"/>
    <w:rsid w:val="00931937"/>
    <w:rsid w:val="00932FAB"/>
    <w:rsid w:val="00933E06"/>
    <w:rsid w:val="00934209"/>
    <w:rsid w:val="00934696"/>
    <w:rsid w:val="0093628B"/>
    <w:rsid w:val="0093733C"/>
    <w:rsid w:val="009409AA"/>
    <w:rsid w:val="00941F30"/>
    <w:rsid w:val="009442AC"/>
    <w:rsid w:val="00947392"/>
    <w:rsid w:val="0095037C"/>
    <w:rsid w:val="00952D2B"/>
    <w:rsid w:val="00954F34"/>
    <w:rsid w:val="00957E78"/>
    <w:rsid w:val="00961336"/>
    <w:rsid w:val="00962017"/>
    <w:rsid w:val="00963146"/>
    <w:rsid w:val="009635FA"/>
    <w:rsid w:val="00964500"/>
    <w:rsid w:val="009653AA"/>
    <w:rsid w:val="00965A59"/>
    <w:rsid w:val="0096603E"/>
    <w:rsid w:val="0096694B"/>
    <w:rsid w:val="00966B02"/>
    <w:rsid w:val="00966D9F"/>
    <w:rsid w:val="00967124"/>
    <w:rsid w:val="00970759"/>
    <w:rsid w:val="00973EA6"/>
    <w:rsid w:val="00973F86"/>
    <w:rsid w:val="009757B4"/>
    <w:rsid w:val="0097681F"/>
    <w:rsid w:val="00977154"/>
    <w:rsid w:val="00977D69"/>
    <w:rsid w:val="00982DC8"/>
    <w:rsid w:val="009830C7"/>
    <w:rsid w:val="00985437"/>
    <w:rsid w:val="0098711A"/>
    <w:rsid w:val="009875CE"/>
    <w:rsid w:val="00992C79"/>
    <w:rsid w:val="00993267"/>
    <w:rsid w:val="00993B3E"/>
    <w:rsid w:val="009941BA"/>
    <w:rsid w:val="00994B6D"/>
    <w:rsid w:val="00995686"/>
    <w:rsid w:val="00995DD6"/>
    <w:rsid w:val="009A0C54"/>
    <w:rsid w:val="009A479B"/>
    <w:rsid w:val="009A5074"/>
    <w:rsid w:val="009A584F"/>
    <w:rsid w:val="009A5CC0"/>
    <w:rsid w:val="009A6C62"/>
    <w:rsid w:val="009B034C"/>
    <w:rsid w:val="009B043E"/>
    <w:rsid w:val="009B14A9"/>
    <w:rsid w:val="009B2574"/>
    <w:rsid w:val="009B581F"/>
    <w:rsid w:val="009B64AD"/>
    <w:rsid w:val="009C0EB4"/>
    <w:rsid w:val="009C118D"/>
    <w:rsid w:val="009C13BA"/>
    <w:rsid w:val="009C3B83"/>
    <w:rsid w:val="009C4221"/>
    <w:rsid w:val="009C468E"/>
    <w:rsid w:val="009C54CD"/>
    <w:rsid w:val="009C5B09"/>
    <w:rsid w:val="009C7479"/>
    <w:rsid w:val="009D1C0A"/>
    <w:rsid w:val="009D211B"/>
    <w:rsid w:val="009D35E2"/>
    <w:rsid w:val="009D3BD7"/>
    <w:rsid w:val="009D60F5"/>
    <w:rsid w:val="009D78D5"/>
    <w:rsid w:val="009D7D6C"/>
    <w:rsid w:val="009E0522"/>
    <w:rsid w:val="009E09B0"/>
    <w:rsid w:val="009E101D"/>
    <w:rsid w:val="009E16B7"/>
    <w:rsid w:val="009E47B6"/>
    <w:rsid w:val="009E6340"/>
    <w:rsid w:val="009E6412"/>
    <w:rsid w:val="009E676F"/>
    <w:rsid w:val="009E690A"/>
    <w:rsid w:val="009E6947"/>
    <w:rsid w:val="009E7B60"/>
    <w:rsid w:val="009E7ED3"/>
    <w:rsid w:val="009F0B81"/>
    <w:rsid w:val="009F252E"/>
    <w:rsid w:val="009F2D92"/>
    <w:rsid w:val="009F41E0"/>
    <w:rsid w:val="009F4FE7"/>
    <w:rsid w:val="009F5147"/>
    <w:rsid w:val="009F59F6"/>
    <w:rsid w:val="009F6096"/>
    <w:rsid w:val="009F649E"/>
    <w:rsid w:val="009F7346"/>
    <w:rsid w:val="009F7997"/>
    <w:rsid w:val="00A0031B"/>
    <w:rsid w:val="00A0241E"/>
    <w:rsid w:val="00A02514"/>
    <w:rsid w:val="00A05905"/>
    <w:rsid w:val="00A05EEC"/>
    <w:rsid w:val="00A06865"/>
    <w:rsid w:val="00A0783E"/>
    <w:rsid w:val="00A10AC5"/>
    <w:rsid w:val="00A10F49"/>
    <w:rsid w:val="00A11AAA"/>
    <w:rsid w:val="00A11DE9"/>
    <w:rsid w:val="00A125E2"/>
    <w:rsid w:val="00A12D8F"/>
    <w:rsid w:val="00A12F67"/>
    <w:rsid w:val="00A13D50"/>
    <w:rsid w:val="00A13DC2"/>
    <w:rsid w:val="00A143E2"/>
    <w:rsid w:val="00A14E21"/>
    <w:rsid w:val="00A15A9B"/>
    <w:rsid w:val="00A15C90"/>
    <w:rsid w:val="00A161C3"/>
    <w:rsid w:val="00A164BD"/>
    <w:rsid w:val="00A20179"/>
    <w:rsid w:val="00A20356"/>
    <w:rsid w:val="00A22046"/>
    <w:rsid w:val="00A232DD"/>
    <w:rsid w:val="00A23EE1"/>
    <w:rsid w:val="00A2462F"/>
    <w:rsid w:val="00A24EE9"/>
    <w:rsid w:val="00A2512E"/>
    <w:rsid w:val="00A25CC9"/>
    <w:rsid w:val="00A27231"/>
    <w:rsid w:val="00A302FB"/>
    <w:rsid w:val="00A3090D"/>
    <w:rsid w:val="00A32E5C"/>
    <w:rsid w:val="00A34FC5"/>
    <w:rsid w:val="00A35EA0"/>
    <w:rsid w:val="00A37F96"/>
    <w:rsid w:val="00A41066"/>
    <w:rsid w:val="00A4185E"/>
    <w:rsid w:val="00A41D42"/>
    <w:rsid w:val="00A446E6"/>
    <w:rsid w:val="00A44C0F"/>
    <w:rsid w:val="00A52E3E"/>
    <w:rsid w:val="00A53D95"/>
    <w:rsid w:val="00A55C00"/>
    <w:rsid w:val="00A57BAB"/>
    <w:rsid w:val="00A60837"/>
    <w:rsid w:val="00A62049"/>
    <w:rsid w:val="00A644A5"/>
    <w:rsid w:val="00A64A8D"/>
    <w:rsid w:val="00A6596F"/>
    <w:rsid w:val="00A66551"/>
    <w:rsid w:val="00A67CF2"/>
    <w:rsid w:val="00A71E51"/>
    <w:rsid w:val="00A735A3"/>
    <w:rsid w:val="00A73E58"/>
    <w:rsid w:val="00A74596"/>
    <w:rsid w:val="00A74907"/>
    <w:rsid w:val="00A753E9"/>
    <w:rsid w:val="00A754D6"/>
    <w:rsid w:val="00A76067"/>
    <w:rsid w:val="00A7759B"/>
    <w:rsid w:val="00A77747"/>
    <w:rsid w:val="00A81C40"/>
    <w:rsid w:val="00A82AD6"/>
    <w:rsid w:val="00A82D01"/>
    <w:rsid w:val="00A834C8"/>
    <w:rsid w:val="00A83D5A"/>
    <w:rsid w:val="00A8482D"/>
    <w:rsid w:val="00A848FB"/>
    <w:rsid w:val="00A85CC0"/>
    <w:rsid w:val="00A9110E"/>
    <w:rsid w:val="00A92CC5"/>
    <w:rsid w:val="00A92F90"/>
    <w:rsid w:val="00A942D5"/>
    <w:rsid w:val="00AA04A8"/>
    <w:rsid w:val="00AA0F1A"/>
    <w:rsid w:val="00AA2CC3"/>
    <w:rsid w:val="00AA31B2"/>
    <w:rsid w:val="00AA48E7"/>
    <w:rsid w:val="00AA4D7E"/>
    <w:rsid w:val="00AA5227"/>
    <w:rsid w:val="00AA5862"/>
    <w:rsid w:val="00AA5CB6"/>
    <w:rsid w:val="00AA6D8E"/>
    <w:rsid w:val="00AA7F6B"/>
    <w:rsid w:val="00AB0904"/>
    <w:rsid w:val="00AB106D"/>
    <w:rsid w:val="00AB138E"/>
    <w:rsid w:val="00AB16F6"/>
    <w:rsid w:val="00AB40A1"/>
    <w:rsid w:val="00AB4A68"/>
    <w:rsid w:val="00AB5745"/>
    <w:rsid w:val="00AB6C5F"/>
    <w:rsid w:val="00AB72B7"/>
    <w:rsid w:val="00AB799C"/>
    <w:rsid w:val="00AB7D86"/>
    <w:rsid w:val="00AC05DC"/>
    <w:rsid w:val="00AC078D"/>
    <w:rsid w:val="00AC104C"/>
    <w:rsid w:val="00AC1348"/>
    <w:rsid w:val="00AC1FBE"/>
    <w:rsid w:val="00AC36F0"/>
    <w:rsid w:val="00AC4A72"/>
    <w:rsid w:val="00AC573F"/>
    <w:rsid w:val="00AD06CE"/>
    <w:rsid w:val="00AD1377"/>
    <w:rsid w:val="00AD18EA"/>
    <w:rsid w:val="00AD38C8"/>
    <w:rsid w:val="00AD6B89"/>
    <w:rsid w:val="00AE16CE"/>
    <w:rsid w:val="00AE1CB5"/>
    <w:rsid w:val="00AE26DE"/>
    <w:rsid w:val="00AE27A1"/>
    <w:rsid w:val="00AE2B06"/>
    <w:rsid w:val="00AE2C54"/>
    <w:rsid w:val="00AE2E26"/>
    <w:rsid w:val="00AE3746"/>
    <w:rsid w:val="00AE49EC"/>
    <w:rsid w:val="00AE50E3"/>
    <w:rsid w:val="00AE6331"/>
    <w:rsid w:val="00AE6A4D"/>
    <w:rsid w:val="00AE7DA4"/>
    <w:rsid w:val="00AF1E25"/>
    <w:rsid w:val="00AF5445"/>
    <w:rsid w:val="00AF60A1"/>
    <w:rsid w:val="00AF6EF2"/>
    <w:rsid w:val="00B006A6"/>
    <w:rsid w:val="00B00857"/>
    <w:rsid w:val="00B026C0"/>
    <w:rsid w:val="00B03CE4"/>
    <w:rsid w:val="00B045F0"/>
    <w:rsid w:val="00B04E73"/>
    <w:rsid w:val="00B05BC9"/>
    <w:rsid w:val="00B1099E"/>
    <w:rsid w:val="00B10BA1"/>
    <w:rsid w:val="00B13CD6"/>
    <w:rsid w:val="00B151BA"/>
    <w:rsid w:val="00B1538F"/>
    <w:rsid w:val="00B158AD"/>
    <w:rsid w:val="00B15BB7"/>
    <w:rsid w:val="00B16666"/>
    <w:rsid w:val="00B16C79"/>
    <w:rsid w:val="00B16F7D"/>
    <w:rsid w:val="00B1744C"/>
    <w:rsid w:val="00B17AB4"/>
    <w:rsid w:val="00B21FA1"/>
    <w:rsid w:val="00B22A2A"/>
    <w:rsid w:val="00B22D47"/>
    <w:rsid w:val="00B22E12"/>
    <w:rsid w:val="00B23C77"/>
    <w:rsid w:val="00B24AFA"/>
    <w:rsid w:val="00B24DC3"/>
    <w:rsid w:val="00B24DDF"/>
    <w:rsid w:val="00B26A8A"/>
    <w:rsid w:val="00B277B6"/>
    <w:rsid w:val="00B32DC5"/>
    <w:rsid w:val="00B32DE8"/>
    <w:rsid w:val="00B32E3B"/>
    <w:rsid w:val="00B331A9"/>
    <w:rsid w:val="00B332F0"/>
    <w:rsid w:val="00B33AF7"/>
    <w:rsid w:val="00B33CED"/>
    <w:rsid w:val="00B347BD"/>
    <w:rsid w:val="00B34F6F"/>
    <w:rsid w:val="00B36C4C"/>
    <w:rsid w:val="00B379F5"/>
    <w:rsid w:val="00B37A07"/>
    <w:rsid w:val="00B37C8E"/>
    <w:rsid w:val="00B4267A"/>
    <w:rsid w:val="00B449C6"/>
    <w:rsid w:val="00B4571C"/>
    <w:rsid w:val="00B52302"/>
    <w:rsid w:val="00B52DEF"/>
    <w:rsid w:val="00B54BF8"/>
    <w:rsid w:val="00B55510"/>
    <w:rsid w:val="00B55ACE"/>
    <w:rsid w:val="00B55ED0"/>
    <w:rsid w:val="00B561DE"/>
    <w:rsid w:val="00B563CD"/>
    <w:rsid w:val="00B57174"/>
    <w:rsid w:val="00B60A35"/>
    <w:rsid w:val="00B61819"/>
    <w:rsid w:val="00B63058"/>
    <w:rsid w:val="00B64C44"/>
    <w:rsid w:val="00B65566"/>
    <w:rsid w:val="00B70E78"/>
    <w:rsid w:val="00B71B3A"/>
    <w:rsid w:val="00B720B8"/>
    <w:rsid w:val="00B72121"/>
    <w:rsid w:val="00B7386B"/>
    <w:rsid w:val="00B75F7B"/>
    <w:rsid w:val="00B762A7"/>
    <w:rsid w:val="00B767A6"/>
    <w:rsid w:val="00B76DF4"/>
    <w:rsid w:val="00B77209"/>
    <w:rsid w:val="00B778EA"/>
    <w:rsid w:val="00B810DB"/>
    <w:rsid w:val="00B81A2B"/>
    <w:rsid w:val="00B8459E"/>
    <w:rsid w:val="00B848F6"/>
    <w:rsid w:val="00B84D33"/>
    <w:rsid w:val="00B86893"/>
    <w:rsid w:val="00B86A0D"/>
    <w:rsid w:val="00B86ED8"/>
    <w:rsid w:val="00B91123"/>
    <w:rsid w:val="00B919AB"/>
    <w:rsid w:val="00B924E2"/>
    <w:rsid w:val="00B93447"/>
    <w:rsid w:val="00B93A11"/>
    <w:rsid w:val="00B94B5C"/>
    <w:rsid w:val="00BA12EC"/>
    <w:rsid w:val="00BA1D65"/>
    <w:rsid w:val="00BA2A2F"/>
    <w:rsid w:val="00BA33FD"/>
    <w:rsid w:val="00BA3553"/>
    <w:rsid w:val="00BA35CB"/>
    <w:rsid w:val="00BA390C"/>
    <w:rsid w:val="00BA6B88"/>
    <w:rsid w:val="00BA6D63"/>
    <w:rsid w:val="00BA6E60"/>
    <w:rsid w:val="00BB3AA1"/>
    <w:rsid w:val="00BC03F6"/>
    <w:rsid w:val="00BC0D0D"/>
    <w:rsid w:val="00BC0D37"/>
    <w:rsid w:val="00BC1DA3"/>
    <w:rsid w:val="00BC3843"/>
    <w:rsid w:val="00BC3C3F"/>
    <w:rsid w:val="00BC5BFF"/>
    <w:rsid w:val="00BC66E5"/>
    <w:rsid w:val="00BC6C68"/>
    <w:rsid w:val="00BD03DE"/>
    <w:rsid w:val="00BD1010"/>
    <w:rsid w:val="00BD2BCE"/>
    <w:rsid w:val="00BD37E3"/>
    <w:rsid w:val="00BD57C2"/>
    <w:rsid w:val="00BD5C7F"/>
    <w:rsid w:val="00BE0910"/>
    <w:rsid w:val="00BE0922"/>
    <w:rsid w:val="00BE1DB9"/>
    <w:rsid w:val="00BE2EB5"/>
    <w:rsid w:val="00BE65F3"/>
    <w:rsid w:val="00BF1AA4"/>
    <w:rsid w:val="00BF1EB2"/>
    <w:rsid w:val="00BF2BE8"/>
    <w:rsid w:val="00BF3DBE"/>
    <w:rsid w:val="00BF4957"/>
    <w:rsid w:val="00BF4D64"/>
    <w:rsid w:val="00BF5418"/>
    <w:rsid w:val="00BF66DE"/>
    <w:rsid w:val="00BF69AA"/>
    <w:rsid w:val="00BF7CA6"/>
    <w:rsid w:val="00C00034"/>
    <w:rsid w:val="00C0046A"/>
    <w:rsid w:val="00C024F1"/>
    <w:rsid w:val="00C033AD"/>
    <w:rsid w:val="00C0353B"/>
    <w:rsid w:val="00C03B8E"/>
    <w:rsid w:val="00C04B52"/>
    <w:rsid w:val="00C0513F"/>
    <w:rsid w:val="00C05927"/>
    <w:rsid w:val="00C0593C"/>
    <w:rsid w:val="00C0692D"/>
    <w:rsid w:val="00C07432"/>
    <w:rsid w:val="00C0770F"/>
    <w:rsid w:val="00C079BC"/>
    <w:rsid w:val="00C10622"/>
    <w:rsid w:val="00C10CC9"/>
    <w:rsid w:val="00C1335F"/>
    <w:rsid w:val="00C13A04"/>
    <w:rsid w:val="00C1517A"/>
    <w:rsid w:val="00C156B2"/>
    <w:rsid w:val="00C15B0B"/>
    <w:rsid w:val="00C15FA3"/>
    <w:rsid w:val="00C16476"/>
    <w:rsid w:val="00C16518"/>
    <w:rsid w:val="00C16E1C"/>
    <w:rsid w:val="00C170FB"/>
    <w:rsid w:val="00C171DC"/>
    <w:rsid w:val="00C213AF"/>
    <w:rsid w:val="00C24699"/>
    <w:rsid w:val="00C24787"/>
    <w:rsid w:val="00C302CC"/>
    <w:rsid w:val="00C30B10"/>
    <w:rsid w:val="00C30B93"/>
    <w:rsid w:val="00C32B7F"/>
    <w:rsid w:val="00C330F2"/>
    <w:rsid w:val="00C345B3"/>
    <w:rsid w:val="00C34F85"/>
    <w:rsid w:val="00C371CF"/>
    <w:rsid w:val="00C40622"/>
    <w:rsid w:val="00C40639"/>
    <w:rsid w:val="00C40F8D"/>
    <w:rsid w:val="00C417BF"/>
    <w:rsid w:val="00C43368"/>
    <w:rsid w:val="00C43F11"/>
    <w:rsid w:val="00C44568"/>
    <w:rsid w:val="00C46F3D"/>
    <w:rsid w:val="00C4728D"/>
    <w:rsid w:val="00C479BB"/>
    <w:rsid w:val="00C47E9F"/>
    <w:rsid w:val="00C516BC"/>
    <w:rsid w:val="00C51C27"/>
    <w:rsid w:val="00C52A14"/>
    <w:rsid w:val="00C52F7E"/>
    <w:rsid w:val="00C53762"/>
    <w:rsid w:val="00C537DB"/>
    <w:rsid w:val="00C54439"/>
    <w:rsid w:val="00C579EA"/>
    <w:rsid w:val="00C57BCC"/>
    <w:rsid w:val="00C608C0"/>
    <w:rsid w:val="00C60A5B"/>
    <w:rsid w:val="00C61B89"/>
    <w:rsid w:val="00C62CEF"/>
    <w:rsid w:val="00C62D13"/>
    <w:rsid w:val="00C6499C"/>
    <w:rsid w:val="00C6608A"/>
    <w:rsid w:val="00C664AD"/>
    <w:rsid w:val="00C66966"/>
    <w:rsid w:val="00C70C38"/>
    <w:rsid w:val="00C71727"/>
    <w:rsid w:val="00C75840"/>
    <w:rsid w:val="00C75976"/>
    <w:rsid w:val="00C76188"/>
    <w:rsid w:val="00C776F5"/>
    <w:rsid w:val="00C77F64"/>
    <w:rsid w:val="00C808F9"/>
    <w:rsid w:val="00C81EFF"/>
    <w:rsid w:val="00C84D27"/>
    <w:rsid w:val="00C84EDD"/>
    <w:rsid w:val="00C867BF"/>
    <w:rsid w:val="00C86AF0"/>
    <w:rsid w:val="00C903D3"/>
    <w:rsid w:val="00C91EBA"/>
    <w:rsid w:val="00C925A9"/>
    <w:rsid w:val="00C936A7"/>
    <w:rsid w:val="00C9637C"/>
    <w:rsid w:val="00C964A0"/>
    <w:rsid w:val="00C96847"/>
    <w:rsid w:val="00C9778C"/>
    <w:rsid w:val="00CA017F"/>
    <w:rsid w:val="00CA063B"/>
    <w:rsid w:val="00CA247A"/>
    <w:rsid w:val="00CA25F8"/>
    <w:rsid w:val="00CA381B"/>
    <w:rsid w:val="00CA5385"/>
    <w:rsid w:val="00CA53C9"/>
    <w:rsid w:val="00CA67BC"/>
    <w:rsid w:val="00CB09BE"/>
    <w:rsid w:val="00CB1254"/>
    <w:rsid w:val="00CB2BB1"/>
    <w:rsid w:val="00CB2EDC"/>
    <w:rsid w:val="00CB3584"/>
    <w:rsid w:val="00CB40C3"/>
    <w:rsid w:val="00CB5070"/>
    <w:rsid w:val="00CB55E9"/>
    <w:rsid w:val="00CB581E"/>
    <w:rsid w:val="00CB5B9F"/>
    <w:rsid w:val="00CB7B42"/>
    <w:rsid w:val="00CC141A"/>
    <w:rsid w:val="00CC25EE"/>
    <w:rsid w:val="00CC431B"/>
    <w:rsid w:val="00CC442A"/>
    <w:rsid w:val="00CC49E9"/>
    <w:rsid w:val="00CC5FD8"/>
    <w:rsid w:val="00CC749E"/>
    <w:rsid w:val="00CD1380"/>
    <w:rsid w:val="00CD196A"/>
    <w:rsid w:val="00CD5D00"/>
    <w:rsid w:val="00CD5F75"/>
    <w:rsid w:val="00CD6D59"/>
    <w:rsid w:val="00CD787B"/>
    <w:rsid w:val="00CE214C"/>
    <w:rsid w:val="00CE47B9"/>
    <w:rsid w:val="00CE6E6B"/>
    <w:rsid w:val="00CE7341"/>
    <w:rsid w:val="00CE74A4"/>
    <w:rsid w:val="00CF0263"/>
    <w:rsid w:val="00CF06EF"/>
    <w:rsid w:val="00CF241A"/>
    <w:rsid w:val="00CF2A0F"/>
    <w:rsid w:val="00CF3DF0"/>
    <w:rsid w:val="00D00D23"/>
    <w:rsid w:val="00D04584"/>
    <w:rsid w:val="00D04A5E"/>
    <w:rsid w:val="00D04D86"/>
    <w:rsid w:val="00D056C0"/>
    <w:rsid w:val="00D0795F"/>
    <w:rsid w:val="00D07ACB"/>
    <w:rsid w:val="00D10032"/>
    <w:rsid w:val="00D10B88"/>
    <w:rsid w:val="00D10D92"/>
    <w:rsid w:val="00D13E05"/>
    <w:rsid w:val="00D147DC"/>
    <w:rsid w:val="00D154D6"/>
    <w:rsid w:val="00D17167"/>
    <w:rsid w:val="00D1790D"/>
    <w:rsid w:val="00D17BAC"/>
    <w:rsid w:val="00D224A1"/>
    <w:rsid w:val="00D22C0A"/>
    <w:rsid w:val="00D22C2D"/>
    <w:rsid w:val="00D23270"/>
    <w:rsid w:val="00D24BF2"/>
    <w:rsid w:val="00D25FAF"/>
    <w:rsid w:val="00D27473"/>
    <w:rsid w:val="00D27CA7"/>
    <w:rsid w:val="00D32286"/>
    <w:rsid w:val="00D327CF"/>
    <w:rsid w:val="00D3296A"/>
    <w:rsid w:val="00D3355B"/>
    <w:rsid w:val="00D40BFC"/>
    <w:rsid w:val="00D42793"/>
    <w:rsid w:val="00D436E3"/>
    <w:rsid w:val="00D438E4"/>
    <w:rsid w:val="00D43AA3"/>
    <w:rsid w:val="00D453A7"/>
    <w:rsid w:val="00D4690D"/>
    <w:rsid w:val="00D46BBB"/>
    <w:rsid w:val="00D508F2"/>
    <w:rsid w:val="00D5335B"/>
    <w:rsid w:val="00D53FC0"/>
    <w:rsid w:val="00D53FF6"/>
    <w:rsid w:val="00D545E5"/>
    <w:rsid w:val="00D553C0"/>
    <w:rsid w:val="00D555E8"/>
    <w:rsid w:val="00D56BDC"/>
    <w:rsid w:val="00D57838"/>
    <w:rsid w:val="00D60ED4"/>
    <w:rsid w:val="00D6215B"/>
    <w:rsid w:val="00D64974"/>
    <w:rsid w:val="00D6502B"/>
    <w:rsid w:val="00D677FF"/>
    <w:rsid w:val="00D67DB6"/>
    <w:rsid w:val="00D71FC5"/>
    <w:rsid w:val="00D72C58"/>
    <w:rsid w:val="00D732D3"/>
    <w:rsid w:val="00D73C18"/>
    <w:rsid w:val="00D742BE"/>
    <w:rsid w:val="00D7571A"/>
    <w:rsid w:val="00D76171"/>
    <w:rsid w:val="00D7668E"/>
    <w:rsid w:val="00D77364"/>
    <w:rsid w:val="00D778AA"/>
    <w:rsid w:val="00D77F31"/>
    <w:rsid w:val="00D800EE"/>
    <w:rsid w:val="00D80F9A"/>
    <w:rsid w:val="00D811AA"/>
    <w:rsid w:val="00D822AA"/>
    <w:rsid w:val="00D83796"/>
    <w:rsid w:val="00D851DB"/>
    <w:rsid w:val="00D852BF"/>
    <w:rsid w:val="00D91473"/>
    <w:rsid w:val="00D9345E"/>
    <w:rsid w:val="00D94E44"/>
    <w:rsid w:val="00D9507E"/>
    <w:rsid w:val="00D9535F"/>
    <w:rsid w:val="00D964F5"/>
    <w:rsid w:val="00D97272"/>
    <w:rsid w:val="00DA0084"/>
    <w:rsid w:val="00DA01DE"/>
    <w:rsid w:val="00DA262F"/>
    <w:rsid w:val="00DA42B1"/>
    <w:rsid w:val="00DA435C"/>
    <w:rsid w:val="00DA46FE"/>
    <w:rsid w:val="00DB1A72"/>
    <w:rsid w:val="00DB7116"/>
    <w:rsid w:val="00DC0134"/>
    <w:rsid w:val="00DC10F7"/>
    <w:rsid w:val="00DC3B0A"/>
    <w:rsid w:val="00DC3F07"/>
    <w:rsid w:val="00DC7302"/>
    <w:rsid w:val="00DC7BA7"/>
    <w:rsid w:val="00DD27FA"/>
    <w:rsid w:val="00DD3BB0"/>
    <w:rsid w:val="00DD4473"/>
    <w:rsid w:val="00DE01D6"/>
    <w:rsid w:val="00DE07C9"/>
    <w:rsid w:val="00DE4B40"/>
    <w:rsid w:val="00DE568F"/>
    <w:rsid w:val="00DE6364"/>
    <w:rsid w:val="00DF2056"/>
    <w:rsid w:val="00DF2A3A"/>
    <w:rsid w:val="00DF3818"/>
    <w:rsid w:val="00DF3C18"/>
    <w:rsid w:val="00DF449A"/>
    <w:rsid w:val="00DF6FFE"/>
    <w:rsid w:val="00DF7211"/>
    <w:rsid w:val="00E01CF3"/>
    <w:rsid w:val="00E06FCE"/>
    <w:rsid w:val="00E07E5E"/>
    <w:rsid w:val="00E12F52"/>
    <w:rsid w:val="00E131AC"/>
    <w:rsid w:val="00E15115"/>
    <w:rsid w:val="00E15732"/>
    <w:rsid w:val="00E16044"/>
    <w:rsid w:val="00E164E7"/>
    <w:rsid w:val="00E16850"/>
    <w:rsid w:val="00E20B71"/>
    <w:rsid w:val="00E24994"/>
    <w:rsid w:val="00E31B7F"/>
    <w:rsid w:val="00E31FDC"/>
    <w:rsid w:val="00E338C1"/>
    <w:rsid w:val="00E357D9"/>
    <w:rsid w:val="00E41CB5"/>
    <w:rsid w:val="00E41E27"/>
    <w:rsid w:val="00E42670"/>
    <w:rsid w:val="00E445C5"/>
    <w:rsid w:val="00E46412"/>
    <w:rsid w:val="00E46B5C"/>
    <w:rsid w:val="00E50627"/>
    <w:rsid w:val="00E5100F"/>
    <w:rsid w:val="00E5129C"/>
    <w:rsid w:val="00E546C2"/>
    <w:rsid w:val="00E54766"/>
    <w:rsid w:val="00E54812"/>
    <w:rsid w:val="00E56753"/>
    <w:rsid w:val="00E569B0"/>
    <w:rsid w:val="00E56C41"/>
    <w:rsid w:val="00E576C2"/>
    <w:rsid w:val="00E638D3"/>
    <w:rsid w:val="00E63BD2"/>
    <w:rsid w:val="00E65D7E"/>
    <w:rsid w:val="00E667C4"/>
    <w:rsid w:val="00E72006"/>
    <w:rsid w:val="00E72D11"/>
    <w:rsid w:val="00E75013"/>
    <w:rsid w:val="00E777CA"/>
    <w:rsid w:val="00E82F8B"/>
    <w:rsid w:val="00E83781"/>
    <w:rsid w:val="00E84A83"/>
    <w:rsid w:val="00E8643F"/>
    <w:rsid w:val="00E869D5"/>
    <w:rsid w:val="00E86C3D"/>
    <w:rsid w:val="00E90CC1"/>
    <w:rsid w:val="00E928C8"/>
    <w:rsid w:val="00E92F9F"/>
    <w:rsid w:val="00E93402"/>
    <w:rsid w:val="00E94F09"/>
    <w:rsid w:val="00E95101"/>
    <w:rsid w:val="00E95177"/>
    <w:rsid w:val="00E95200"/>
    <w:rsid w:val="00E9541E"/>
    <w:rsid w:val="00E96D3C"/>
    <w:rsid w:val="00E96F78"/>
    <w:rsid w:val="00E97288"/>
    <w:rsid w:val="00EA170B"/>
    <w:rsid w:val="00EA1896"/>
    <w:rsid w:val="00EA243A"/>
    <w:rsid w:val="00EA5421"/>
    <w:rsid w:val="00EA56D3"/>
    <w:rsid w:val="00EB1FB7"/>
    <w:rsid w:val="00EB2024"/>
    <w:rsid w:val="00EB3B39"/>
    <w:rsid w:val="00EB55BC"/>
    <w:rsid w:val="00EB66DB"/>
    <w:rsid w:val="00EB6906"/>
    <w:rsid w:val="00EB69BC"/>
    <w:rsid w:val="00EB7B8E"/>
    <w:rsid w:val="00EB7F96"/>
    <w:rsid w:val="00EC2E53"/>
    <w:rsid w:val="00EC4C58"/>
    <w:rsid w:val="00EC6306"/>
    <w:rsid w:val="00EC6CF1"/>
    <w:rsid w:val="00ED0623"/>
    <w:rsid w:val="00ED189E"/>
    <w:rsid w:val="00ED22A2"/>
    <w:rsid w:val="00ED23FE"/>
    <w:rsid w:val="00ED261F"/>
    <w:rsid w:val="00ED5269"/>
    <w:rsid w:val="00ED56A3"/>
    <w:rsid w:val="00ED5B75"/>
    <w:rsid w:val="00ED5CF2"/>
    <w:rsid w:val="00ED6337"/>
    <w:rsid w:val="00ED683A"/>
    <w:rsid w:val="00ED7FEA"/>
    <w:rsid w:val="00EE0499"/>
    <w:rsid w:val="00EE07D2"/>
    <w:rsid w:val="00EE10CD"/>
    <w:rsid w:val="00EE1683"/>
    <w:rsid w:val="00EE3278"/>
    <w:rsid w:val="00EE4353"/>
    <w:rsid w:val="00EE4A77"/>
    <w:rsid w:val="00EE4CF9"/>
    <w:rsid w:val="00EE4F2B"/>
    <w:rsid w:val="00EE6973"/>
    <w:rsid w:val="00EE6FD1"/>
    <w:rsid w:val="00EE747D"/>
    <w:rsid w:val="00EF0492"/>
    <w:rsid w:val="00EF0EA3"/>
    <w:rsid w:val="00EF1139"/>
    <w:rsid w:val="00EF1521"/>
    <w:rsid w:val="00EF18F2"/>
    <w:rsid w:val="00EF4A6D"/>
    <w:rsid w:val="00EF560B"/>
    <w:rsid w:val="00EF6067"/>
    <w:rsid w:val="00EF6FBA"/>
    <w:rsid w:val="00F01CC7"/>
    <w:rsid w:val="00F02DB2"/>
    <w:rsid w:val="00F0348C"/>
    <w:rsid w:val="00F03C3F"/>
    <w:rsid w:val="00F045F2"/>
    <w:rsid w:val="00F048CA"/>
    <w:rsid w:val="00F04BF6"/>
    <w:rsid w:val="00F04E8A"/>
    <w:rsid w:val="00F06A77"/>
    <w:rsid w:val="00F06F57"/>
    <w:rsid w:val="00F07C4D"/>
    <w:rsid w:val="00F10116"/>
    <w:rsid w:val="00F1028D"/>
    <w:rsid w:val="00F10868"/>
    <w:rsid w:val="00F11BBF"/>
    <w:rsid w:val="00F11BD5"/>
    <w:rsid w:val="00F1229D"/>
    <w:rsid w:val="00F127E0"/>
    <w:rsid w:val="00F12D6C"/>
    <w:rsid w:val="00F13EF4"/>
    <w:rsid w:val="00F175EA"/>
    <w:rsid w:val="00F20E29"/>
    <w:rsid w:val="00F21CE5"/>
    <w:rsid w:val="00F224DB"/>
    <w:rsid w:val="00F30E84"/>
    <w:rsid w:val="00F33193"/>
    <w:rsid w:val="00F33576"/>
    <w:rsid w:val="00F33A7F"/>
    <w:rsid w:val="00F34584"/>
    <w:rsid w:val="00F351E2"/>
    <w:rsid w:val="00F37479"/>
    <w:rsid w:val="00F37AD3"/>
    <w:rsid w:val="00F41306"/>
    <w:rsid w:val="00F41308"/>
    <w:rsid w:val="00F44D1E"/>
    <w:rsid w:val="00F45CC2"/>
    <w:rsid w:val="00F47048"/>
    <w:rsid w:val="00F50377"/>
    <w:rsid w:val="00F50823"/>
    <w:rsid w:val="00F519AE"/>
    <w:rsid w:val="00F52684"/>
    <w:rsid w:val="00F5367B"/>
    <w:rsid w:val="00F54B92"/>
    <w:rsid w:val="00F567D4"/>
    <w:rsid w:val="00F569D8"/>
    <w:rsid w:val="00F61261"/>
    <w:rsid w:val="00F61EF9"/>
    <w:rsid w:val="00F61F7B"/>
    <w:rsid w:val="00F62813"/>
    <w:rsid w:val="00F64A6B"/>
    <w:rsid w:val="00F671C2"/>
    <w:rsid w:val="00F67B5A"/>
    <w:rsid w:val="00F71B01"/>
    <w:rsid w:val="00F748AF"/>
    <w:rsid w:val="00F8222E"/>
    <w:rsid w:val="00F8233D"/>
    <w:rsid w:val="00F82FF9"/>
    <w:rsid w:val="00F84269"/>
    <w:rsid w:val="00F843D0"/>
    <w:rsid w:val="00F84535"/>
    <w:rsid w:val="00F8540B"/>
    <w:rsid w:val="00F85673"/>
    <w:rsid w:val="00F85A7B"/>
    <w:rsid w:val="00F8734D"/>
    <w:rsid w:val="00F877E3"/>
    <w:rsid w:val="00F87D42"/>
    <w:rsid w:val="00F90037"/>
    <w:rsid w:val="00F91B69"/>
    <w:rsid w:val="00F91BC9"/>
    <w:rsid w:val="00F92643"/>
    <w:rsid w:val="00F949B4"/>
    <w:rsid w:val="00F964BE"/>
    <w:rsid w:val="00F964F7"/>
    <w:rsid w:val="00F97574"/>
    <w:rsid w:val="00FA2270"/>
    <w:rsid w:val="00FA315B"/>
    <w:rsid w:val="00FA4AB0"/>
    <w:rsid w:val="00FA6DB9"/>
    <w:rsid w:val="00FA7C21"/>
    <w:rsid w:val="00FB05C9"/>
    <w:rsid w:val="00FB0F84"/>
    <w:rsid w:val="00FB167B"/>
    <w:rsid w:val="00FB1852"/>
    <w:rsid w:val="00FB1C8C"/>
    <w:rsid w:val="00FB31F4"/>
    <w:rsid w:val="00FC18A8"/>
    <w:rsid w:val="00FC1B23"/>
    <w:rsid w:val="00FC29BB"/>
    <w:rsid w:val="00FC4B8D"/>
    <w:rsid w:val="00FC4EC7"/>
    <w:rsid w:val="00FC5518"/>
    <w:rsid w:val="00FC5551"/>
    <w:rsid w:val="00FC577F"/>
    <w:rsid w:val="00FC7BF8"/>
    <w:rsid w:val="00FD13BC"/>
    <w:rsid w:val="00FD26DA"/>
    <w:rsid w:val="00FD325B"/>
    <w:rsid w:val="00FD334B"/>
    <w:rsid w:val="00FE06D0"/>
    <w:rsid w:val="00FE17CA"/>
    <w:rsid w:val="00FE1F0E"/>
    <w:rsid w:val="00FE2BEE"/>
    <w:rsid w:val="00FE2DCA"/>
    <w:rsid w:val="00FE35A7"/>
    <w:rsid w:val="00FE4F50"/>
    <w:rsid w:val="00FE6775"/>
    <w:rsid w:val="00FE7E9D"/>
    <w:rsid w:val="00FF2219"/>
    <w:rsid w:val="00FF243C"/>
    <w:rsid w:val="00FF2505"/>
    <w:rsid w:val="00FF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B0C44E"/>
  <w15:docId w15:val="{5C382B00-D8C2-45F9-BEF0-1FC95508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071005"/>
    <w:pPr>
      <w:spacing w:line="360" w:lineRule="auto"/>
    </w:pPr>
    <w:rPr>
      <w:sz w:val="18"/>
      <w:szCs w:val="24"/>
    </w:rPr>
  </w:style>
  <w:style w:type="paragraph" w:styleId="1">
    <w:name w:val="heading 1"/>
    <w:basedOn w:val="a7"/>
    <w:next w:val="a8"/>
    <w:link w:val="10"/>
    <w:uiPriority w:val="9"/>
    <w:qFormat/>
    <w:rsid w:val="00283236"/>
    <w:pPr>
      <w:numPr>
        <w:numId w:val="7"/>
      </w:numPr>
      <w:overflowPunct w:val="0"/>
      <w:autoSpaceDE w:val="0"/>
      <w:autoSpaceDN w:val="0"/>
      <w:adjustRightInd w:val="0"/>
      <w:spacing w:after="240"/>
      <w:textAlignment w:val="baseline"/>
      <w:outlineLvl w:val="0"/>
    </w:pPr>
    <w:rPr>
      <w:rFonts w:cs="Arial"/>
      <w:b/>
      <w:bCs/>
      <w:spacing w:val="-5"/>
      <w:kern w:val="32"/>
      <w:sz w:val="26"/>
      <w:szCs w:val="28"/>
    </w:rPr>
  </w:style>
  <w:style w:type="paragraph" w:styleId="22">
    <w:name w:val="heading 2"/>
    <w:basedOn w:val="a7"/>
    <w:next w:val="a8"/>
    <w:link w:val="23"/>
    <w:uiPriority w:val="9"/>
    <w:qFormat/>
    <w:rsid w:val="00690624"/>
    <w:pPr>
      <w:keepNext/>
      <w:numPr>
        <w:ilvl w:val="1"/>
        <w:numId w:val="7"/>
      </w:numPr>
      <w:overflowPunct w:val="0"/>
      <w:autoSpaceDE w:val="0"/>
      <w:autoSpaceDN w:val="0"/>
      <w:adjustRightInd w:val="0"/>
      <w:jc w:val="both"/>
      <w:textAlignment w:val="baseline"/>
      <w:outlineLvl w:val="1"/>
    </w:pPr>
    <w:rPr>
      <w:rFonts w:cs="Arial"/>
      <w:bCs/>
      <w:iCs/>
      <w:spacing w:val="-4"/>
      <w:sz w:val="26"/>
      <w:szCs w:val="28"/>
    </w:rPr>
  </w:style>
  <w:style w:type="paragraph" w:styleId="32">
    <w:name w:val="heading 3"/>
    <w:basedOn w:val="a7"/>
    <w:next w:val="a8"/>
    <w:link w:val="33"/>
    <w:uiPriority w:val="9"/>
    <w:qFormat/>
    <w:rsid w:val="006834C8"/>
    <w:pPr>
      <w:keepNext/>
      <w:numPr>
        <w:ilvl w:val="2"/>
        <w:numId w:val="7"/>
      </w:numPr>
      <w:overflowPunct w:val="0"/>
      <w:autoSpaceDE w:val="0"/>
      <w:autoSpaceDN w:val="0"/>
      <w:adjustRightInd w:val="0"/>
      <w:jc w:val="both"/>
      <w:textAlignment w:val="baseline"/>
      <w:outlineLvl w:val="2"/>
    </w:pPr>
    <w:rPr>
      <w:rFonts w:cs="Arial"/>
      <w:bCs/>
      <w:spacing w:val="-5"/>
      <w:sz w:val="26"/>
    </w:rPr>
  </w:style>
  <w:style w:type="paragraph" w:styleId="40">
    <w:name w:val="heading 4"/>
    <w:basedOn w:val="a7"/>
    <w:next w:val="a8"/>
    <w:link w:val="41"/>
    <w:uiPriority w:val="9"/>
    <w:qFormat/>
    <w:rsid w:val="006834C8"/>
    <w:pPr>
      <w:keepNext/>
      <w:numPr>
        <w:ilvl w:val="3"/>
        <w:numId w:val="7"/>
      </w:numPr>
      <w:overflowPunct w:val="0"/>
      <w:autoSpaceDE w:val="0"/>
      <w:autoSpaceDN w:val="0"/>
      <w:adjustRightInd w:val="0"/>
      <w:jc w:val="both"/>
      <w:textAlignment w:val="baseline"/>
      <w:outlineLvl w:val="3"/>
    </w:pPr>
    <w:rPr>
      <w:bCs/>
      <w:iCs/>
      <w:spacing w:val="-5"/>
      <w:sz w:val="26"/>
    </w:rPr>
  </w:style>
  <w:style w:type="paragraph" w:styleId="5">
    <w:name w:val="heading 5"/>
    <w:basedOn w:val="a8"/>
    <w:link w:val="50"/>
    <w:uiPriority w:val="9"/>
    <w:qFormat/>
    <w:rsid w:val="00F91B69"/>
    <w:pPr>
      <w:widowControl w:val="0"/>
      <w:numPr>
        <w:ilvl w:val="4"/>
        <w:numId w:val="7"/>
      </w:numPr>
      <w:tabs>
        <w:tab w:val="left" w:pos="1985"/>
      </w:tabs>
      <w:overflowPunct w:val="0"/>
      <w:autoSpaceDE w:val="0"/>
      <w:autoSpaceDN w:val="0"/>
      <w:adjustRightInd w:val="0"/>
      <w:spacing w:before="240" w:after="240" w:line="240" w:lineRule="auto"/>
      <w:ind w:left="709"/>
      <w:jc w:val="left"/>
      <w:textAlignment w:val="baseline"/>
      <w:outlineLvl w:val="4"/>
    </w:pPr>
    <w:rPr>
      <w:rFonts w:cs="Arial"/>
      <w:b/>
      <w:bCs/>
      <w:iCs/>
    </w:rPr>
  </w:style>
  <w:style w:type="paragraph" w:styleId="6">
    <w:name w:val="heading 6"/>
    <w:basedOn w:val="a8"/>
    <w:link w:val="60"/>
    <w:uiPriority w:val="9"/>
    <w:qFormat/>
    <w:rsid w:val="00F33193"/>
    <w:pPr>
      <w:numPr>
        <w:ilvl w:val="5"/>
        <w:numId w:val="7"/>
      </w:numPr>
      <w:tabs>
        <w:tab w:val="left" w:pos="2268"/>
      </w:tabs>
      <w:ind w:left="0"/>
      <w:outlineLvl w:val="5"/>
    </w:pPr>
    <w:rPr>
      <w:bCs/>
    </w:rPr>
  </w:style>
  <w:style w:type="paragraph" w:styleId="7">
    <w:name w:val="heading 7"/>
    <w:basedOn w:val="a8"/>
    <w:link w:val="70"/>
    <w:uiPriority w:val="9"/>
    <w:qFormat/>
    <w:rsid w:val="006834C8"/>
    <w:pPr>
      <w:numPr>
        <w:ilvl w:val="6"/>
        <w:numId w:val="7"/>
      </w:numPr>
      <w:outlineLvl w:val="6"/>
    </w:pPr>
  </w:style>
  <w:style w:type="paragraph" w:styleId="8">
    <w:name w:val="heading 8"/>
    <w:basedOn w:val="a8"/>
    <w:link w:val="80"/>
    <w:uiPriority w:val="9"/>
    <w:qFormat/>
    <w:rsid w:val="006834C8"/>
    <w:pPr>
      <w:numPr>
        <w:ilvl w:val="7"/>
        <w:numId w:val="7"/>
      </w:numPr>
      <w:spacing w:before="240" w:after="240" w:line="240" w:lineRule="auto"/>
      <w:jc w:val="left"/>
      <w:outlineLvl w:val="7"/>
    </w:pPr>
    <w:rPr>
      <w:b/>
      <w:iCs/>
    </w:rPr>
  </w:style>
  <w:style w:type="paragraph" w:styleId="9">
    <w:name w:val="heading 9"/>
    <w:basedOn w:val="a7"/>
    <w:next w:val="a7"/>
    <w:link w:val="90"/>
    <w:uiPriority w:val="9"/>
    <w:qFormat/>
    <w:rsid w:val="002D2D75"/>
    <w:pPr>
      <w:numPr>
        <w:ilvl w:val="8"/>
        <w:numId w:val="7"/>
      </w:numPr>
      <w:ind w:left="0"/>
      <w:jc w:val="both"/>
      <w:outlineLvl w:val="8"/>
    </w:pPr>
    <w:rPr>
      <w:rFonts w:cs="Arial"/>
      <w:sz w:val="26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8">
    <w:name w:val="Body Text"/>
    <w:basedOn w:val="a7"/>
    <w:link w:val="ac"/>
    <w:uiPriority w:val="99"/>
    <w:rsid w:val="00E63BD2"/>
    <w:pPr>
      <w:ind w:firstLine="709"/>
      <w:jc w:val="both"/>
    </w:pPr>
    <w:rPr>
      <w:sz w:val="26"/>
      <w:szCs w:val="20"/>
      <w:lang w:eastAsia="en-US"/>
    </w:rPr>
  </w:style>
  <w:style w:type="character" w:customStyle="1" w:styleId="ac">
    <w:name w:val="Основной текст Знак"/>
    <w:link w:val="a8"/>
    <w:uiPriority w:val="99"/>
    <w:rsid w:val="002E19D4"/>
    <w:rPr>
      <w:sz w:val="26"/>
      <w:lang w:val="ru-RU" w:eastAsia="en-US" w:bidi="ar-SA"/>
    </w:rPr>
  </w:style>
  <w:style w:type="character" w:customStyle="1" w:styleId="10">
    <w:name w:val="Заголовок 1 Знак"/>
    <w:basedOn w:val="a9"/>
    <w:link w:val="1"/>
    <w:uiPriority w:val="9"/>
    <w:rsid w:val="00283236"/>
    <w:rPr>
      <w:rFonts w:cs="Arial"/>
      <w:b/>
      <w:bCs/>
      <w:spacing w:val="-5"/>
      <w:kern w:val="32"/>
      <w:sz w:val="26"/>
      <w:szCs w:val="28"/>
    </w:rPr>
  </w:style>
  <w:style w:type="character" w:customStyle="1" w:styleId="23">
    <w:name w:val="Заголовок 2 Знак"/>
    <w:basedOn w:val="a9"/>
    <w:link w:val="22"/>
    <w:uiPriority w:val="9"/>
    <w:rsid w:val="00690624"/>
    <w:rPr>
      <w:rFonts w:cs="Arial"/>
      <w:bCs/>
      <w:iCs/>
      <w:spacing w:val="-4"/>
      <w:sz w:val="26"/>
      <w:szCs w:val="28"/>
    </w:rPr>
  </w:style>
  <w:style w:type="character" w:customStyle="1" w:styleId="33">
    <w:name w:val="Заголовок 3 Знак"/>
    <w:basedOn w:val="a9"/>
    <w:link w:val="32"/>
    <w:uiPriority w:val="9"/>
    <w:rsid w:val="00EC6306"/>
    <w:rPr>
      <w:rFonts w:cs="Arial"/>
      <w:bCs/>
      <w:spacing w:val="-5"/>
      <w:sz w:val="26"/>
      <w:szCs w:val="24"/>
    </w:rPr>
  </w:style>
  <w:style w:type="character" w:customStyle="1" w:styleId="41">
    <w:name w:val="Заголовок 4 Знак"/>
    <w:basedOn w:val="a9"/>
    <w:link w:val="40"/>
    <w:uiPriority w:val="9"/>
    <w:rsid w:val="00EC6306"/>
    <w:rPr>
      <w:bCs/>
      <w:iCs/>
      <w:spacing w:val="-5"/>
      <w:sz w:val="26"/>
      <w:szCs w:val="24"/>
    </w:rPr>
  </w:style>
  <w:style w:type="character" w:customStyle="1" w:styleId="50">
    <w:name w:val="Заголовок 5 Знак"/>
    <w:basedOn w:val="a9"/>
    <w:link w:val="5"/>
    <w:uiPriority w:val="9"/>
    <w:rsid w:val="00EC6306"/>
    <w:rPr>
      <w:rFonts w:cs="Arial"/>
      <w:b/>
      <w:bCs/>
      <w:iCs/>
      <w:sz w:val="26"/>
      <w:lang w:eastAsia="en-US"/>
    </w:rPr>
  </w:style>
  <w:style w:type="character" w:customStyle="1" w:styleId="60">
    <w:name w:val="Заголовок 6 Знак"/>
    <w:link w:val="6"/>
    <w:uiPriority w:val="9"/>
    <w:rsid w:val="00B561DE"/>
    <w:rPr>
      <w:bCs/>
      <w:sz w:val="26"/>
      <w:lang w:eastAsia="en-US"/>
    </w:rPr>
  </w:style>
  <w:style w:type="character" w:customStyle="1" w:styleId="70">
    <w:name w:val="Заголовок 7 Знак"/>
    <w:basedOn w:val="a9"/>
    <w:link w:val="7"/>
    <w:uiPriority w:val="9"/>
    <w:rsid w:val="00EC6306"/>
    <w:rPr>
      <w:sz w:val="26"/>
      <w:lang w:eastAsia="en-US"/>
    </w:rPr>
  </w:style>
  <w:style w:type="character" w:customStyle="1" w:styleId="80">
    <w:name w:val="Заголовок 8 Знак"/>
    <w:basedOn w:val="a9"/>
    <w:link w:val="8"/>
    <w:uiPriority w:val="9"/>
    <w:rsid w:val="00EC6306"/>
    <w:rPr>
      <w:b/>
      <w:iCs/>
      <w:sz w:val="26"/>
      <w:lang w:eastAsia="en-US"/>
    </w:rPr>
  </w:style>
  <w:style w:type="character" w:customStyle="1" w:styleId="90">
    <w:name w:val="Заголовок 9 Знак"/>
    <w:link w:val="9"/>
    <w:uiPriority w:val="9"/>
    <w:rsid w:val="002D2D75"/>
    <w:rPr>
      <w:rFonts w:cs="Arial"/>
      <w:sz w:val="26"/>
      <w:szCs w:val="24"/>
    </w:rPr>
  </w:style>
  <w:style w:type="paragraph" w:styleId="ad">
    <w:name w:val="header"/>
    <w:basedOn w:val="a7"/>
    <w:link w:val="ae"/>
    <w:uiPriority w:val="99"/>
    <w:rsid w:val="004A6A29"/>
    <w:pPr>
      <w:tabs>
        <w:tab w:val="center" w:pos="4677"/>
        <w:tab w:val="right" w:pos="9355"/>
      </w:tabs>
      <w:spacing w:after="240"/>
      <w:jc w:val="right"/>
    </w:pPr>
    <w:rPr>
      <w:b/>
      <w:sz w:val="26"/>
      <w:szCs w:val="28"/>
    </w:rPr>
  </w:style>
  <w:style w:type="character" w:customStyle="1" w:styleId="ae">
    <w:name w:val="Верхний колонтитул Знак"/>
    <w:basedOn w:val="a9"/>
    <w:link w:val="ad"/>
    <w:uiPriority w:val="99"/>
    <w:rsid w:val="00F02DB2"/>
    <w:rPr>
      <w:b/>
      <w:sz w:val="26"/>
      <w:szCs w:val="28"/>
    </w:rPr>
  </w:style>
  <w:style w:type="paragraph" w:styleId="af">
    <w:name w:val="footer"/>
    <w:basedOn w:val="a7"/>
    <w:link w:val="af0"/>
    <w:uiPriority w:val="99"/>
    <w:rsid w:val="00DC3F07"/>
    <w:pPr>
      <w:tabs>
        <w:tab w:val="center" w:pos="4677"/>
        <w:tab w:val="right" w:pos="9355"/>
      </w:tabs>
      <w:jc w:val="center"/>
    </w:pPr>
    <w:rPr>
      <w:sz w:val="26"/>
    </w:rPr>
  </w:style>
  <w:style w:type="character" w:customStyle="1" w:styleId="af0">
    <w:name w:val="Нижний колонтитул Знак"/>
    <w:basedOn w:val="a9"/>
    <w:link w:val="af"/>
    <w:uiPriority w:val="99"/>
    <w:rsid w:val="00EC6306"/>
    <w:rPr>
      <w:sz w:val="26"/>
      <w:szCs w:val="24"/>
    </w:rPr>
  </w:style>
  <w:style w:type="paragraph" w:styleId="a0">
    <w:name w:val="List Bullet"/>
    <w:basedOn w:val="a8"/>
    <w:rsid w:val="0037747B"/>
    <w:pPr>
      <w:numPr>
        <w:numId w:val="1"/>
      </w:numPr>
    </w:pPr>
  </w:style>
  <w:style w:type="paragraph" w:styleId="a">
    <w:name w:val="List Number"/>
    <w:basedOn w:val="a8"/>
    <w:link w:val="af1"/>
    <w:rsid w:val="000A5812"/>
    <w:pPr>
      <w:numPr>
        <w:numId w:val="2"/>
      </w:numPr>
    </w:pPr>
  </w:style>
  <w:style w:type="character" w:customStyle="1" w:styleId="af1">
    <w:name w:val="Нумерованный список Знак"/>
    <w:link w:val="a"/>
    <w:rsid w:val="002E19D4"/>
    <w:rPr>
      <w:sz w:val="26"/>
      <w:lang w:eastAsia="en-US"/>
    </w:rPr>
  </w:style>
  <w:style w:type="paragraph" w:styleId="2">
    <w:name w:val="List Number 2"/>
    <w:basedOn w:val="a8"/>
    <w:rsid w:val="00687B99"/>
    <w:pPr>
      <w:numPr>
        <w:numId w:val="3"/>
      </w:numPr>
    </w:pPr>
  </w:style>
  <w:style w:type="paragraph" w:customStyle="1" w:styleId="af2">
    <w:name w:val="Рисунок"/>
    <w:basedOn w:val="af3"/>
    <w:next w:val="a8"/>
    <w:link w:val="af4"/>
    <w:qFormat/>
    <w:rsid w:val="00BC5BFF"/>
    <w:pPr>
      <w:spacing w:line="240" w:lineRule="auto"/>
      <w:jc w:val="center"/>
    </w:pPr>
    <w:rPr>
      <w:b w:val="0"/>
      <w:sz w:val="26"/>
      <w:szCs w:val="24"/>
    </w:rPr>
  </w:style>
  <w:style w:type="paragraph" w:styleId="af3">
    <w:name w:val="caption"/>
    <w:basedOn w:val="a7"/>
    <w:next w:val="a7"/>
    <w:uiPriority w:val="35"/>
    <w:qFormat/>
    <w:rsid w:val="005A780E"/>
    <w:rPr>
      <w:b/>
      <w:bCs/>
      <w:sz w:val="20"/>
      <w:szCs w:val="20"/>
    </w:rPr>
  </w:style>
  <w:style w:type="character" w:customStyle="1" w:styleId="af4">
    <w:name w:val="Рисунок Знак"/>
    <w:basedOn w:val="a9"/>
    <w:link w:val="af2"/>
    <w:rsid w:val="00BC5BFF"/>
    <w:rPr>
      <w:bCs/>
      <w:sz w:val="26"/>
      <w:szCs w:val="24"/>
    </w:rPr>
  </w:style>
  <w:style w:type="paragraph" w:customStyle="1" w:styleId="af5">
    <w:name w:val="Название таблицы"/>
    <w:basedOn w:val="af3"/>
    <w:next w:val="a8"/>
    <w:rsid w:val="001006AA"/>
    <w:pPr>
      <w:spacing w:before="120" w:after="120"/>
      <w:ind w:right="1701"/>
    </w:pPr>
    <w:rPr>
      <w:sz w:val="26"/>
      <w:szCs w:val="24"/>
    </w:rPr>
  </w:style>
  <w:style w:type="table" w:styleId="af6">
    <w:name w:val="Table Grid"/>
    <w:basedOn w:val="aa"/>
    <w:uiPriority w:val="39"/>
    <w:rsid w:val="00131C7E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</w:style>
  <w:style w:type="paragraph" w:customStyle="1" w:styleId="af7">
    <w:name w:val="Текст таблицы"/>
    <w:basedOn w:val="a7"/>
    <w:link w:val="af8"/>
    <w:rsid w:val="0015128D"/>
    <w:pPr>
      <w:spacing w:before="60" w:after="60"/>
    </w:pPr>
    <w:rPr>
      <w:sz w:val="22"/>
      <w:szCs w:val="22"/>
    </w:rPr>
  </w:style>
  <w:style w:type="character" w:customStyle="1" w:styleId="af8">
    <w:name w:val="Текст таблицы Знак"/>
    <w:link w:val="af7"/>
    <w:rsid w:val="00253F60"/>
    <w:rPr>
      <w:sz w:val="22"/>
      <w:szCs w:val="22"/>
      <w:lang w:val="ru-RU" w:eastAsia="ru-RU" w:bidi="ar-SA"/>
    </w:rPr>
  </w:style>
  <w:style w:type="paragraph" w:customStyle="1" w:styleId="af9">
    <w:name w:val="Заголовок таблицы"/>
    <w:basedOn w:val="af7"/>
    <w:rsid w:val="0036361B"/>
    <w:pPr>
      <w:spacing w:before="120" w:after="120"/>
      <w:jc w:val="center"/>
    </w:pPr>
    <w:rPr>
      <w:b/>
    </w:rPr>
  </w:style>
  <w:style w:type="paragraph" w:customStyle="1" w:styleId="a6">
    <w:name w:val="Марикорованный таблица"/>
    <w:basedOn w:val="af7"/>
    <w:rsid w:val="0036361B"/>
    <w:pPr>
      <w:numPr>
        <w:numId w:val="5"/>
      </w:numPr>
    </w:pPr>
  </w:style>
  <w:style w:type="paragraph" w:customStyle="1" w:styleId="a5">
    <w:name w:val="Нумерованный таблица"/>
    <w:basedOn w:val="af7"/>
    <w:rsid w:val="00A302FB"/>
    <w:pPr>
      <w:numPr>
        <w:numId w:val="11"/>
      </w:numPr>
    </w:pPr>
  </w:style>
  <w:style w:type="paragraph" w:customStyle="1" w:styleId="a2">
    <w:name w:val="Приложение"/>
    <w:basedOn w:val="a7"/>
    <w:rsid w:val="00A753E9"/>
    <w:pPr>
      <w:pageBreakBefore/>
      <w:numPr>
        <w:numId w:val="6"/>
      </w:numPr>
      <w:ind w:left="0"/>
      <w:jc w:val="center"/>
      <w:outlineLvl w:val="0"/>
    </w:pPr>
    <w:rPr>
      <w:b/>
      <w:sz w:val="26"/>
      <w:szCs w:val="32"/>
    </w:rPr>
  </w:style>
  <w:style w:type="paragraph" w:customStyle="1" w:styleId="afa">
    <w:name w:val="Тип стандарта"/>
    <w:basedOn w:val="a7"/>
    <w:rsid w:val="00527E4C"/>
    <w:pPr>
      <w:spacing w:before="360" w:after="360"/>
      <w:jc w:val="center"/>
    </w:pPr>
    <w:rPr>
      <w:b/>
      <w:sz w:val="32"/>
      <w:szCs w:val="32"/>
      <w:lang w:val="en-US"/>
    </w:rPr>
  </w:style>
  <w:style w:type="paragraph" w:customStyle="1" w:styleId="afb">
    <w:name w:val="Название документа"/>
    <w:basedOn w:val="a7"/>
    <w:rsid w:val="001F1161"/>
    <w:pPr>
      <w:spacing w:before="360"/>
    </w:pPr>
    <w:rPr>
      <w:b/>
      <w:caps/>
      <w:sz w:val="28"/>
      <w:szCs w:val="28"/>
      <w:lang w:val="en-US"/>
    </w:rPr>
  </w:style>
  <w:style w:type="paragraph" w:customStyle="1" w:styleId="afc">
    <w:name w:val="Листов"/>
    <w:basedOn w:val="a7"/>
    <w:rsid w:val="00BE0910"/>
    <w:pPr>
      <w:spacing w:before="360" w:after="360"/>
      <w:jc w:val="center"/>
    </w:pPr>
  </w:style>
  <w:style w:type="paragraph" w:styleId="11">
    <w:name w:val="toc 1"/>
    <w:basedOn w:val="a7"/>
    <w:next w:val="a7"/>
    <w:autoRedefine/>
    <w:uiPriority w:val="39"/>
    <w:rsid w:val="00E63BD2"/>
    <w:pPr>
      <w:tabs>
        <w:tab w:val="right" w:leader="dot" w:pos="10195"/>
      </w:tabs>
      <w:spacing w:before="120" w:after="120"/>
    </w:pPr>
    <w:rPr>
      <w:bCs/>
      <w:sz w:val="26"/>
    </w:rPr>
  </w:style>
  <w:style w:type="paragraph" w:customStyle="1" w:styleId="afd">
    <w:name w:val="Ненумерованный заголовок"/>
    <w:basedOn w:val="a7"/>
    <w:rsid w:val="00E63BD2"/>
    <w:pPr>
      <w:pageBreakBefore/>
      <w:spacing w:before="240" w:after="240"/>
      <w:jc w:val="center"/>
    </w:pPr>
    <w:rPr>
      <w:b/>
      <w:sz w:val="26"/>
      <w:szCs w:val="28"/>
    </w:rPr>
  </w:style>
  <w:style w:type="paragraph" w:customStyle="1" w:styleId="afe">
    <w:name w:val="Лист согласования"/>
    <w:basedOn w:val="a8"/>
    <w:next w:val="a8"/>
    <w:rsid w:val="009F6096"/>
    <w:pPr>
      <w:pageBreakBefore/>
      <w:ind w:firstLine="0"/>
      <w:jc w:val="center"/>
      <w:outlineLvl w:val="0"/>
    </w:pPr>
    <w:rPr>
      <w:b/>
      <w:szCs w:val="24"/>
    </w:rPr>
  </w:style>
  <w:style w:type="paragraph" w:customStyle="1" w:styleId="aff">
    <w:name w:val="Термин"/>
    <w:basedOn w:val="af7"/>
    <w:link w:val="aff0"/>
    <w:rsid w:val="004A6A29"/>
    <w:rPr>
      <w:sz w:val="26"/>
      <w:szCs w:val="24"/>
      <w:lang w:val="en-US"/>
    </w:rPr>
  </w:style>
  <w:style w:type="character" w:customStyle="1" w:styleId="aff0">
    <w:name w:val="Термин Знак"/>
    <w:link w:val="aff"/>
    <w:rsid w:val="004A6A29"/>
    <w:rPr>
      <w:sz w:val="26"/>
      <w:szCs w:val="24"/>
      <w:lang w:val="en-US" w:eastAsia="ru-RU" w:bidi="ar-SA"/>
    </w:rPr>
  </w:style>
  <w:style w:type="paragraph" w:styleId="24">
    <w:name w:val="toc 2"/>
    <w:basedOn w:val="a7"/>
    <w:next w:val="a7"/>
    <w:autoRedefine/>
    <w:uiPriority w:val="39"/>
    <w:rsid w:val="00E63BD2"/>
    <w:pPr>
      <w:tabs>
        <w:tab w:val="right" w:leader="dot" w:pos="10195"/>
      </w:tabs>
      <w:spacing w:after="120"/>
      <w:ind w:left="284"/>
    </w:pPr>
    <w:rPr>
      <w:sz w:val="26"/>
    </w:rPr>
  </w:style>
  <w:style w:type="paragraph" w:styleId="34">
    <w:name w:val="toc 3"/>
    <w:basedOn w:val="a7"/>
    <w:next w:val="a7"/>
    <w:autoRedefine/>
    <w:uiPriority w:val="39"/>
    <w:rsid w:val="00634E46"/>
    <w:pPr>
      <w:tabs>
        <w:tab w:val="right" w:leader="dot" w:pos="10195"/>
      </w:tabs>
      <w:ind w:left="567"/>
    </w:pPr>
    <w:rPr>
      <w:iCs/>
    </w:rPr>
  </w:style>
  <w:style w:type="character" w:styleId="aff1">
    <w:name w:val="Hyperlink"/>
    <w:uiPriority w:val="99"/>
    <w:rsid w:val="000D3251"/>
    <w:rPr>
      <w:color w:val="0000FF"/>
      <w:u w:val="single"/>
    </w:rPr>
  </w:style>
  <w:style w:type="character" w:customStyle="1" w:styleId="aff2">
    <w:name w:val="Руководство по заполнению"/>
    <w:rsid w:val="00FD13BC"/>
    <w:rPr>
      <w:i/>
      <w:color w:val="0000FF"/>
    </w:rPr>
  </w:style>
  <w:style w:type="paragraph" w:customStyle="1" w:styleId="aff3">
    <w:name w:val="Утверждаю"/>
    <w:basedOn w:val="a7"/>
    <w:rsid w:val="004A6A29"/>
    <w:pPr>
      <w:spacing w:before="60" w:after="60"/>
      <w:jc w:val="center"/>
    </w:pPr>
    <w:rPr>
      <w:sz w:val="26"/>
    </w:rPr>
  </w:style>
  <w:style w:type="paragraph" w:customStyle="1" w:styleId="aff4">
    <w:name w:val="Разработчики"/>
    <w:basedOn w:val="a7"/>
    <w:rsid w:val="008A2A36"/>
    <w:pPr>
      <w:spacing w:before="120" w:after="120"/>
    </w:pPr>
  </w:style>
  <w:style w:type="paragraph" w:customStyle="1" w:styleId="31">
    <w:name w:val="Приложение 3"/>
    <w:basedOn w:val="a7"/>
    <w:rsid w:val="00B8459E"/>
    <w:pPr>
      <w:numPr>
        <w:ilvl w:val="2"/>
        <w:numId w:val="6"/>
      </w:numPr>
    </w:pPr>
    <w:rPr>
      <w:sz w:val="22"/>
    </w:rPr>
  </w:style>
  <w:style w:type="paragraph" w:customStyle="1" w:styleId="20">
    <w:name w:val="Приложение 2"/>
    <w:basedOn w:val="a7"/>
    <w:link w:val="25"/>
    <w:rsid w:val="00036F7E"/>
    <w:pPr>
      <w:numPr>
        <w:ilvl w:val="1"/>
        <w:numId w:val="6"/>
      </w:numPr>
      <w:ind w:left="0"/>
    </w:pPr>
    <w:rPr>
      <w:sz w:val="22"/>
    </w:rPr>
  </w:style>
  <w:style w:type="character" w:customStyle="1" w:styleId="25">
    <w:name w:val="Приложение 2 Знак"/>
    <w:link w:val="20"/>
    <w:rsid w:val="00036F7E"/>
    <w:rPr>
      <w:sz w:val="22"/>
      <w:szCs w:val="24"/>
    </w:rPr>
  </w:style>
  <w:style w:type="paragraph" w:customStyle="1" w:styleId="4">
    <w:name w:val="Приложение 4"/>
    <w:basedOn w:val="a7"/>
    <w:rsid w:val="00DC3F07"/>
    <w:pPr>
      <w:numPr>
        <w:ilvl w:val="3"/>
        <w:numId w:val="6"/>
      </w:numPr>
    </w:pPr>
    <w:rPr>
      <w:sz w:val="26"/>
    </w:rPr>
  </w:style>
  <w:style w:type="paragraph" w:customStyle="1" w:styleId="aff5">
    <w:name w:val="Дата введения в действие"/>
    <w:basedOn w:val="a8"/>
    <w:next w:val="a8"/>
    <w:rsid w:val="00527E4C"/>
    <w:pPr>
      <w:spacing w:before="240" w:after="240"/>
      <w:ind w:firstLine="0"/>
      <w:jc w:val="right"/>
    </w:pPr>
  </w:style>
  <w:style w:type="character" w:customStyle="1" w:styleId="aff6">
    <w:name w:val="Полужирный"/>
    <w:rsid w:val="00CE7341"/>
    <w:rPr>
      <w:b/>
    </w:rPr>
  </w:style>
  <w:style w:type="paragraph" w:styleId="3">
    <w:name w:val="List Number 3"/>
    <w:basedOn w:val="a8"/>
    <w:rsid w:val="00CE7341"/>
    <w:pPr>
      <w:numPr>
        <w:numId w:val="4"/>
      </w:numPr>
    </w:pPr>
  </w:style>
  <w:style w:type="paragraph" w:customStyle="1" w:styleId="a1">
    <w:name w:val="Маркированный таблица"/>
    <w:basedOn w:val="af7"/>
    <w:rsid w:val="00253F60"/>
    <w:pPr>
      <w:numPr>
        <w:numId w:val="8"/>
      </w:numPr>
      <w:tabs>
        <w:tab w:val="clear" w:pos="0"/>
        <w:tab w:val="num" w:pos="360"/>
      </w:tabs>
      <w:spacing w:before="40" w:after="40" w:line="240" w:lineRule="atLeast"/>
      <w:ind w:left="0" w:firstLine="0"/>
    </w:pPr>
    <w:rPr>
      <w:sz w:val="20"/>
      <w:szCs w:val="20"/>
    </w:rPr>
  </w:style>
  <w:style w:type="paragraph" w:styleId="42">
    <w:name w:val="toc 4"/>
    <w:basedOn w:val="a7"/>
    <w:next w:val="a7"/>
    <w:autoRedefine/>
    <w:semiHidden/>
    <w:rsid w:val="00634E46"/>
    <w:pPr>
      <w:ind w:left="720"/>
    </w:pPr>
    <w:rPr>
      <w:szCs w:val="18"/>
    </w:rPr>
  </w:style>
  <w:style w:type="paragraph" w:styleId="51">
    <w:name w:val="toc 5"/>
    <w:basedOn w:val="a7"/>
    <w:next w:val="a7"/>
    <w:autoRedefine/>
    <w:semiHidden/>
    <w:rsid w:val="00634E46"/>
    <w:pPr>
      <w:ind w:left="960"/>
    </w:pPr>
    <w:rPr>
      <w:szCs w:val="18"/>
    </w:rPr>
  </w:style>
  <w:style w:type="paragraph" w:styleId="61">
    <w:name w:val="toc 6"/>
    <w:basedOn w:val="a7"/>
    <w:next w:val="a7"/>
    <w:autoRedefine/>
    <w:semiHidden/>
    <w:rsid w:val="00634E46"/>
    <w:pPr>
      <w:ind w:left="1200"/>
    </w:pPr>
    <w:rPr>
      <w:szCs w:val="18"/>
    </w:rPr>
  </w:style>
  <w:style w:type="paragraph" w:styleId="71">
    <w:name w:val="toc 7"/>
    <w:basedOn w:val="a7"/>
    <w:next w:val="a7"/>
    <w:autoRedefine/>
    <w:semiHidden/>
    <w:rsid w:val="00634E46"/>
    <w:pPr>
      <w:ind w:left="1440"/>
    </w:pPr>
    <w:rPr>
      <w:szCs w:val="18"/>
    </w:rPr>
  </w:style>
  <w:style w:type="paragraph" w:styleId="81">
    <w:name w:val="toc 8"/>
    <w:basedOn w:val="a7"/>
    <w:next w:val="a7"/>
    <w:autoRedefine/>
    <w:semiHidden/>
    <w:rsid w:val="00634E46"/>
    <w:pPr>
      <w:ind w:left="1680"/>
    </w:pPr>
    <w:rPr>
      <w:szCs w:val="18"/>
    </w:rPr>
  </w:style>
  <w:style w:type="paragraph" w:styleId="91">
    <w:name w:val="toc 9"/>
    <w:basedOn w:val="a7"/>
    <w:next w:val="a7"/>
    <w:autoRedefine/>
    <w:semiHidden/>
    <w:rsid w:val="00634E46"/>
    <w:pPr>
      <w:ind w:left="1920"/>
    </w:pPr>
    <w:rPr>
      <w:szCs w:val="18"/>
    </w:rPr>
  </w:style>
  <w:style w:type="character" w:customStyle="1" w:styleId="aff7">
    <w:name w:val="Определение"/>
    <w:rsid w:val="0032062E"/>
    <w:rPr>
      <w:b/>
      <w:i/>
      <w:sz w:val="26"/>
      <w:szCs w:val="20"/>
    </w:rPr>
  </w:style>
  <w:style w:type="table" w:customStyle="1" w:styleId="12">
    <w:name w:val="Сетка Таблицы 1"/>
    <w:basedOn w:val="af6"/>
    <w:rsid w:val="00253F60"/>
    <w:tblPr>
      <w:tblInd w:w="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</w:style>
  <w:style w:type="character" w:customStyle="1" w:styleId="aff8">
    <w:name w:val="Примечание"/>
    <w:rsid w:val="00D00D23"/>
    <w:rPr>
      <w:spacing w:val="26"/>
      <w:sz w:val="22"/>
    </w:rPr>
  </w:style>
  <w:style w:type="paragraph" w:customStyle="1" w:styleId="13">
    <w:name w:val="Текст таблицы 13"/>
    <w:basedOn w:val="af7"/>
    <w:rsid w:val="004A6A29"/>
    <w:pPr>
      <w:spacing w:before="120" w:after="120"/>
    </w:pPr>
    <w:rPr>
      <w:sz w:val="26"/>
    </w:rPr>
  </w:style>
  <w:style w:type="paragraph" w:styleId="aff9">
    <w:name w:val="footnote text"/>
    <w:basedOn w:val="a7"/>
    <w:semiHidden/>
    <w:rsid w:val="00002DFC"/>
    <w:pPr>
      <w:spacing w:after="120" w:line="240" w:lineRule="atLeast"/>
      <w:ind w:left="720"/>
    </w:pPr>
    <w:rPr>
      <w:sz w:val="20"/>
      <w:szCs w:val="20"/>
    </w:rPr>
  </w:style>
  <w:style w:type="character" w:styleId="affa">
    <w:name w:val="footnote reference"/>
    <w:semiHidden/>
    <w:rsid w:val="00002DFC"/>
    <w:rPr>
      <w:vertAlign w:val="superscript"/>
    </w:rPr>
  </w:style>
  <w:style w:type="character" w:styleId="affb">
    <w:name w:val="page number"/>
    <w:rsid w:val="00E95200"/>
    <w:rPr>
      <w:rFonts w:ascii="Times New Roman" w:hAnsi="Times New Roman"/>
      <w:sz w:val="22"/>
    </w:rPr>
  </w:style>
  <w:style w:type="paragraph" w:customStyle="1" w:styleId="affc">
    <w:name w:val="Примечание абзац"/>
    <w:basedOn w:val="a8"/>
    <w:rsid w:val="00D00D23"/>
    <w:rPr>
      <w:sz w:val="22"/>
    </w:rPr>
  </w:style>
  <w:style w:type="paragraph" w:customStyle="1" w:styleId="a4">
    <w:name w:val="Вложенный список"/>
    <w:basedOn w:val="a8"/>
    <w:rsid w:val="00E546C2"/>
    <w:pPr>
      <w:numPr>
        <w:numId w:val="9"/>
      </w:numPr>
      <w:spacing w:after="120" w:line="240" w:lineRule="atLeast"/>
      <w:jc w:val="left"/>
    </w:pPr>
    <w:rPr>
      <w:sz w:val="20"/>
      <w:lang w:eastAsia="ru-RU"/>
    </w:rPr>
  </w:style>
  <w:style w:type="paragraph" w:styleId="30">
    <w:name w:val="List Bullet 3"/>
    <w:basedOn w:val="a7"/>
    <w:rsid w:val="008A68C4"/>
    <w:pPr>
      <w:numPr>
        <w:numId w:val="10"/>
      </w:numPr>
      <w:spacing w:after="120" w:line="240" w:lineRule="atLeast"/>
    </w:pPr>
    <w:rPr>
      <w:sz w:val="20"/>
      <w:szCs w:val="20"/>
    </w:rPr>
  </w:style>
  <w:style w:type="paragraph" w:customStyle="1" w:styleId="21">
    <w:name w:val="Продолжение приложения 2"/>
    <w:basedOn w:val="a7"/>
    <w:next w:val="a8"/>
    <w:rsid w:val="00615BB5"/>
    <w:pPr>
      <w:pageBreakBefore/>
      <w:numPr>
        <w:ilvl w:val="8"/>
        <w:numId w:val="6"/>
      </w:numPr>
      <w:spacing w:after="240"/>
      <w:jc w:val="center"/>
    </w:pPr>
    <w:rPr>
      <w:b/>
      <w:i/>
      <w:sz w:val="26"/>
      <w:lang w:eastAsia="en-US"/>
    </w:rPr>
  </w:style>
  <w:style w:type="paragraph" w:customStyle="1" w:styleId="affd">
    <w:name w:val="Бланк"/>
    <w:basedOn w:val="a8"/>
    <w:rsid w:val="00187D5D"/>
    <w:pPr>
      <w:spacing w:after="240" w:line="240" w:lineRule="auto"/>
      <w:ind w:firstLine="0"/>
      <w:jc w:val="center"/>
    </w:pPr>
    <w:rPr>
      <w:b/>
    </w:rPr>
  </w:style>
  <w:style w:type="paragraph" w:customStyle="1" w:styleId="affe">
    <w:name w:val="Обращение"/>
    <w:basedOn w:val="a8"/>
    <w:rsid w:val="00187D5D"/>
    <w:pPr>
      <w:spacing w:before="720" w:after="240" w:line="240" w:lineRule="auto"/>
      <w:ind w:firstLine="0"/>
      <w:jc w:val="center"/>
    </w:pPr>
  </w:style>
  <w:style w:type="paragraph" w:customStyle="1" w:styleId="130">
    <w:name w:val="Заголовок таблицы 13"/>
    <w:basedOn w:val="af9"/>
    <w:rsid w:val="004A6A29"/>
    <w:rPr>
      <w:sz w:val="26"/>
    </w:rPr>
  </w:style>
  <w:style w:type="paragraph" w:customStyle="1" w:styleId="afff">
    <w:name w:val="Предисловие"/>
    <w:basedOn w:val="afe"/>
    <w:rsid w:val="00BF3DBE"/>
  </w:style>
  <w:style w:type="character" w:customStyle="1" w:styleId="afff0">
    <w:name w:val="Примечания текст"/>
    <w:rsid w:val="0032062E"/>
    <w:rPr>
      <w:sz w:val="22"/>
    </w:rPr>
  </w:style>
  <w:style w:type="paragraph" w:styleId="afff1">
    <w:name w:val="Balloon Text"/>
    <w:basedOn w:val="a7"/>
    <w:link w:val="afff2"/>
    <w:uiPriority w:val="99"/>
    <w:semiHidden/>
    <w:rsid w:val="007F54E3"/>
    <w:rPr>
      <w:rFonts w:ascii="Tahoma" w:hAnsi="Tahoma" w:cs="Tahoma"/>
      <w:sz w:val="16"/>
      <w:szCs w:val="16"/>
    </w:rPr>
  </w:style>
  <w:style w:type="character" w:customStyle="1" w:styleId="afff2">
    <w:name w:val="Текст выноски Знак"/>
    <w:basedOn w:val="a9"/>
    <w:link w:val="afff1"/>
    <w:uiPriority w:val="99"/>
    <w:semiHidden/>
    <w:rsid w:val="00EC6306"/>
    <w:rPr>
      <w:rFonts w:ascii="Tahoma" w:hAnsi="Tahoma" w:cs="Tahoma"/>
      <w:sz w:val="16"/>
      <w:szCs w:val="16"/>
    </w:rPr>
  </w:style>
  <w:style w:type="paragraph" w:customStyle="1" w:styleId="afff3">
    <w:name w:val="Название документа (подзаголовок)"/>
    <w:basedOn w:val="afb"/>
    <w:rsid w:val="001F1161"/>
    <w:pPr>
      <w:spacing w:before="0" w:after="360"/>
    </w:pPr>
    <w:rPr>
      <w:caps w:val="0"/>
      <w:lang w:val="ru-RU"/>
    </w:rPr>
  </w:style>
  <w:style w:type="character" w:styleId="afff4">
    <w:name w:val="annotation reference"/>
    <w:uiPriority w:val="99"/>
    <w:semiHidden/>
    <w:rsid w:val="005A678B"/>
    <w:rPr>
      <w:sz w:val="16"/>
      <w:szCs w:val="16"/>
    </w:rPr>
  </w:style>
  <w:style w:type="paragraph" w:styleId="afff5">
    <w:name w:val="annotation text"/>
    <w:basedOn w:val="a7"/>
    <w:link w:val="afff6"/>
    <w:uiPriority w:val="99"/>
    <w:semiHidden/>
    <w:rsid w:val="005A678B"/>
    <w:rPr>
      <w:sz w:val="20"/>
      <w:szCs w:val="20"/>
    </w:rPr>
  </w:style>
  <w:style w:type="character" w:customStyle="1" w:styleId="afff6">
    <w:name w:val="Текст примечания Знак"/>
    <w:basedOn w:val="a9"/>
    <w:link w:val="afff5"/>
    <w:uiPriority w:val="99"/>
    <w:semiHidden/>
    <w:rsid w:val="00EC6306"/>
  </w:style>
  <w:style w:type="paragraph" w:styleId="afff7">
    <w:name w:val="annotation subject"/>
    <w:basedOn w:val="afff5"/>
    <w:next w:val="afff5"/>
    <w:link w:val="afff8"/>
    <w:uiPriority w:val="99"/>
    <w:semiHidden/>
    <w:rsid w:val="005A678B"/>
    <w:rPr>
      <w:b/>
      <w:bCs/>
    </w:rPr>
  </w:style>
  <w:style w:type="character" w:customStyle="1" w:styleId="afff8">
    <w:name w:val="Тема примечания Знак"/>
    <w:basedOn w:val="afff6"/>
    <w:link w:val="afff7"/>
    <w:uiPriority w:val="99"/>
    <w:semiHidden/>
    <w:rsid w:val="00EC6306"/>
    <w:rPr>
      <w:b/>
      <w:bCs/>
    </w:rPr>
  </w:style>
  <w:style w:type="paragraph" w:customStyle="1" w:styleId="610">
    <w:name w:val="Заголовок 61"/>
    <w:basedOn w:val="a8"/>
    <w:next w:val="6"/>
    <w:link w:val="611"/>
    <w:rsid w:val="00B561DE"/>
    <w:pPr>
      <w:tabs>
        <w:tab w:val="left" w:pos="2268"/>
      </w:tabs>
    </w:pPr>
    <w:rPr>
      <w:bCs/>
    </w:rPr>
  </w:style>
  <w:style w:type="character" w:styleId="afff9">
    <w:name w:val="Placeholder Text"/>
    <w:basedOn w:val="a9"/>
    <w:uiPriority w:val="99"/>
    <w:semiHidden/>
    <w:rsid w:val="00D13E05"/>
    <w:rPr>
      <w:color w:val="808080"/>
    </w:rPr>
  </w:style>
  <w:style w:type="paragraph" w:styleId="afffa">
    <w:name w:val="List Paragraph"/>
    <w:basedOn w:val="a7"/>
    <w:uiPriority w:val="34"/>
    <w:qFormat/>
    <w:rsid w:val="00EC6306"/>
    <w:pPr>
      <w:ind w:left="720" w:firstLine="567"/>
      <w:contextualSpacing/>
      <w:jc w:val="both"/>
    </w:pPr>
    <w:rPr>
      <w:rFonts w:eastAsiaTheme="minorHAnsi" w:cstheme="minorBidi"/>
      <w:szCs w:val="22"/>
      <w:lang w:eastAsia="en-US"/>
    </w:rPr>
  </w:style>
  <w:style w:type="paragraph" w:styleId="afffb">
    <w:name w:val="No Spacing"/>
    <w:uiPriority w:val="1"/>
    <w:qFormat/>
    <w:rsid w:val="00EC6306"/>
    <w:pPr>
      <w:spacing w:line="360" w:lineRule="auto"/>
      <w:jc w:val="both"/>
    </w:pPr>
    <w:rPr>
      <w:rFonts w:eastAsiaTheme="minorHAnsi" w:cstheme="minorBidi"/>
      <w:sz w:val="24"/>
      <w:szCs w:val="22"/>
      <w:lang w:eastAsia="en-US"/>
    </w:rPr>
  </w:style>
  <w:style w:type="paragraph" w:styleId="afffc">
    <w:name w:val="Normal (Web)"/>
    <w:basedOn w:val="a7"/>
    <w:uiPriority w:val="99"/>
    <w:unhideWhenUsed/>
    <w:rsid w:val="00EC6306"/>
    <w:pPr>
      <w:spacing w:before="100" w:beforeAutospacing="1" w:after="100" w:afterAutospacing="1"/>
      <w:ind w:firstLine="567"/>
      <w:jc w:val="both"/>
    </w:pPr>
  </w:style>
  <w:style w:type="paragraph" w:customStyle="1" w:styleId="afffd">
    <w:name w:val="Шрифт таблицы"/>
    <w:basedOn w:val="afffb"/>
    <w:qFormat/>
    <w:rsid w:val="00EC6306"/>
    <w:pPr>
      <w:spacing w:line="240" w:lineRule="auto"/>
      <w:jc w:val="left"/>
    </w:pPr>
    <w:rPr>
      <w:rFonts w:cs="Times New Roman"/>
      <w:szCs w:val="24"/>
      <w:lang w:eastAsia="ru-RU"/>
    </w:rPr>
  </w:style>
  <w:style w:type="character" w:styleId="afffe">
    <w:name w:val="Strong"/>
    <w:basedOn w:val="a9"/>
    <w:uiPriority w:val="22"/>
    <w:qFormat/>
    <w:rsid w:val="00EC6306"/>
    <w:rPr>
      <w:b/>
      <w:bCs/>
    </w:rPr>
  </w:style>
  <w:style w:type="paragraph" w:customStyle="1" w:styleId="14">
    <w:name w:val="Заголовок 1 без нумерации"/>
    <w:next w:val="a7"/>
    <w:link w:val="15"/>
    <w:rsid w:val="00EC6306"/>
    <w:pPr>
      <w:pageBreakBefore/>
      <w:spacing w:after="240"/>
      <w:jc w:val="center"/>
    </w:pPr>
    <w:rPr>
      <w:b/>
      <w:bCs/>
      <w:sz w:val="28"/>
      <w:szCs w:val="24"/>
    </w:rPr>
  </w:style>
  <w:style w:type="character" w:customStyle="1" w:styleId="15">
    <w:name w:val="Заголовок 1 без нумерации Знак"/>
    <w:basedOn w:val="af4"/>
    <w:link w:val="14"/>
    <w:rsid w:val="00EC6306"/>
    <w:rPr>
      <w:b w:val="0"/>
      <w:bCs/>
      <w:sz w:val="28"/>
      <w:szCs w:val="24"/>
    </w:rPr>
  </w:style>
  <w:style w:type="paragraph" w:customStyle="1" w:styleId="affff">
    <w:name w:val="ТЛ_Утверждаю"/>
    <w:basedOn w:val="a7"/>
    <w:uiPriority w:val="99"/>
    <w:rsid w:val="00EC6306"/>
    <w:pPr>
      <w:spacing w:after="60"/>
      <w:ind w:left="5670"/>
      <w:jc w:val="center"/>
    </w:pPr>
  </w:style>
  <w:style w:type="paragraph" w:customStyle="1" w:styleId="a3">
    <w:name w:val="Пункты с тире"/>
    <w:basedOn w:val="a7"/>
    <w:qFormat/>
    <w:rsid w:val="00283236"/>
    <w:pPr>
      <w:numPr>
        <w:numId w:val="14"/>
      </w:numPr>
      <w:ind w:left="709" w:hanging="425"/>
      <w:jc w:val="both"/>
    </w:pPr>
    <w:rPr>
      <w:rFonts w:eastAsiaTheme="minorHAnsi" w:cstheme="minorBidi"/>
      <w:sz w:val="26"/>
      <w:szCs w:val="22"/>
      <w:lang w:eastAsia="en-US"/>
      <w14:numSpacing w14:val="proportional"/>
    </w:rPr>
  </w:style>
  <w:style w:type="paragraph" w:customStyle="1" w:styleId="affff0">
    <w:name w:val="Таблица изменений"/>
    <w:basedOn w:val="a7"/>
    <w:rsid w:val="00EC6306"/>
    <w:pPr>
      <w:spacing w:before="60" w:after="60"/>
    </w:pPr>
    <w:rPr>
      <w:szCs w:val="18"/>
    </w:rPr>
  </w:style>
  <w:style w:type="paragraph" w:customStyle="1" w:styleId="affff1">
    <w:name w:val="Для таблицы"/>
    <w:basedOn w:val="610"/>
    <w:link w:val="affff2"/>
    <w:qFormat/>
    <w:rsid w:val="00A14E21"/>
    <w:pPr>
      <w:spacing w:line="240" w:lineRule="auto"/>
      <w:ind w:firstLine="0"/>
    </w:pPr>
  </w:style>
  <w:style w:type="character" w:customStyle="1" w:styleId="611">
    <w:name w:val="Заголовок 61 Знак"/>
    <w:basedOn w:val="ac"/>
    <w:link w:val="610"/>
    <w:rsid w:val="00A14E21"/>
    <w:rPr>
      <w:bCs/>
      <w:sz w:val="26"/>
      <w:lang w:val="ru-RU" w:eastAsia="en-US" w:bidi="ar-SA"/>
    </w:rPr>
  </w:style>
  <w:style w:type="character" w:customStyle="1" w:styleId="affff2">
    <w:name w:val="Для таблицы Знак"/>
    <w:basedOn w:val="611"/>
    <w:link w:val="affff1"/>
    <w:rsid w:val="00A14E21"/>
    <w:rPr>
      <w:bCs/>
      <w:sz w:val="26"/>
      <w:lang w:val="ru-RU" w:eastAsia="en-US" w:bidi="ar-SA"/>
    </w:rPr>
  </w:style>
  <w:style w:type="paragraph" w:customStyle="1" w:styleId="16">
    <w:name w:val="Основной текст 1"/>
    <w:basedOn w:val="a7"/>
    <w:qFormat/>
    <w:rsid w:val="000D2B6B"/>
    <w:pPr>
      <w:widowControl w:val="0"/>
      <w:shd w:val="clear" w:color="auto" w:fill="FFFFFF"/>
      <w:tabs>
        <w:tab w:val="left" w:pos="1142"/>
      </w:tabs>
      <w:autoSpaceDE w:val="0"/>
      <w:autoSpaceDN w:val="0"/>
      <w:adjustRightInd w:val="0"/>
      <w:spacing w:before="120"/>
      <w:ind w:firstLine="709"/>
      <w:jc w:val="both"/>
    </w:pPr>
    <w:rPr>
      <w:color w:val="000000"/>
      <w:sz w:val="26"/>
      <w:szCs w:val="28"/>
    </w:rPr>
  </w:style>
  <w:style w:type="paragraph" w:customStyle="1" w:styleId="MTDisplayEquation">
    <w:name w:val="MTDisplayEquation"/>
    <w:basedOn w:val="a7"/>
    <w:next w:val="a7"/>
    <w:link w:val="MTDisplayEquation0"/>
    <w:rsid w:val="000D2B6B"/>
    <w:pPr>
      <w:tabs>
        <w:tab w:val="center" w:pos="4960"/>
        <w:tab w:val="right" w:pos="9920"/>
      </w:tabs>
      <w:spacing w:before="120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MTDisplayEquation0">
    <w:name w:val="MTDisplayEquation Знак"/>
    <w:basedOn w:val="a9"/>
    <w:link w:val="MTDisplayEquation"/>
    <w:rsid w:val="000D2B6B"/>
    <w:rPr>
      <w:rFonts w:eastAsiaTheme="minorHAnsi" w:cstheme="minorBidi"/>
      <w:sz w:val="28"/>
      <w:szCs w:val="22"/>
      <w:lang w:eastAsia="en-US"/>
    </w:rPr>
  </w:style>
  <w:style w:type="paragraph" w:styleId="affff3">
    <w:name w:val="TOC Heading"/>
    <w:basedOn w:val="1"/>
    <w:next w:val="a7"/>
    <w:uiPriority w:val="39"/>
    <w:unhideWhenUsed/>
    <w:qFormat/>
    <w:rsid w:val="000D2B6B"/>
    <w:pPr>
      <w:keepNext/>
      <w:keepLines/>
      <w:numPr>
        <w:numId w:val="0"/>
      </w:numPr>
      <w:overflowPunct/>
      <w:autoSpaceDE/>
      <w:autoSpaceDN/>
      <w:adjustRightInd/>
      <w:spacing w:before="12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pacing w:val="0"/>
      <w:kern w:val="0"/>
      <w:sz w:val="32"/>
      <w:szCs w:val="32"/>
    </w:rPr>
  </w:style>
  <w:style w:type="paragraph" w:styleId="affff4">
    <w:name w:val="Title"/>
    <w:basedOn w:val="a7"/>
    <w:next w:val="a7"/>
    <w:link w:val="affff5"/>
    <w:uiPriority w:val="10"/>
    <w:qFormat/>
    <w:rsid w:val="000D2B6B"/>
    <w:pPr>
      <w:spacing w:before="120" w:line="240" w:lineRule="auto"/>
      <w:ind w:firstLine="709"/>
      <w:contextualSpacing/>
      <w:jc w:val="both"/>
    </w:pPr>
    <w:rPr>
      <w:rFonts w:eastAsiaTheme="majorEastAsia" w:cstheme="majorBidi"/>
      <w:b/>
      <w:kern w:val="28"/>
      <w:sz w:val="26"/>
      <w:szCs w:val="56"/>
      <w:lang w:eastAsia="en-US"/>
    </w:rPr>
  </w:style>
  <w:style w:type="character" w:customStyle="1" w:styleId="affff5">
    <w:name w:val="Заголовок Знак"/>
    <w:basedOn w:val="a9"/>
    <w:link w:val="affff4"/>
    <w:uiPriority w:val="10"/>
    <w:rsid w:val="000D2B6B"/>
    <w:rPr>
      <w:rFonts w:eastAsiaTheme="majorEastAsia" w:cstheme="majorBidi"/>
      <w:b/>
      <w:kern w:val="28"/>
      <w:sz w:val="26"/>
      <w:szCs w:val="56"/>
      <w:lang w:eastAsia="en-US"/>
    </w:rPr>
  </w:style>
  <w:style w:type="table" w:styleId="17">
    <w:name w:val="Medium List 1"/>
    <w:basedOn w:val="aa"/>
    <w:uiPriority w:val="65"/>
    <w:rsid w:val="000D2B6B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affff6">
    <w:name w:val="Табличный текст"/>
    <w:basedOn w:val="a7"/>
    <w:next w:val="a7"/>
    <w:link w:val="affff7"/>
    <w:qFormat/>
    <w:rsid w:val="000D2B6B"/>
    <w:pPr>
      <w:contextualSpacing/>
      <w:jc w:val="right"/>
    </w:pPr>
    <w:rPr>
      <w:rFonts w:eastAsiaTheme="minorHAnsi"/>
      <w:sz w:val="28"/>
      <w:szCs w:val="28"/>
      <w:lang w:eastAsia="en-US"/>
    </w:rPr>
  </w:style>
  <w:style w:type="character" w:customStyle="1" w:styleId="affff7">
    <w:name w:val="Табличный текст Знак"/>
    <w:link w:val="affff6"/>
    <w:locked/>
    <w:rsid w:val="000D2B6B"/>
    <w:rPr>
      <w:rFonts w:eastAsiaTheme="minorHAnsi"/>
      <w:sz w:val="28"/>
      <w:szCs w:val="28"/>
      <w:lang w:eastAsia="en-US"/>
    </w:rPr>
  </w:style>
  <w:style w:type="table" w:customStyle="1" w:styleId="43">
    <w:name w:val="Сетка таблицы4"/>
    <w:basedOn w:val="aa"/>
    <w:uiPriority w:val="59"/>
    <w:rsid w:val="000D2B6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D2B6B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oleObject" Target="embeddings/oleObject4.bin"/><Relationship Id="rId39" Type="http://schemas.openxmlformats.org/officeDocument/2006/relationships/fontTable" Target="fontTable.xml"/><Relationship Id="rId21" Type="http://schemas.openxmlformats.org/officeDocument/2006/relationships/image" Target="media/image12.wmf"/><Relationship Id="rId34" Type="http://schemas.openxmlformats.org/officeDocument/2006/relationships/oleObject" Target="embeddings/oleObject8.bin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wmf"/><Relationship Id="rId33" Type="http://schemas.openxmlformats.org/officeDocument/2006/relationships/image" Target="media/image18.wmf"/><Relationship Id="rId38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oleObject1.bin"/><Relationship Id="rId29" Type="http://schemas.openxmlformats.org/officeDocument/2006/relationships/image" Target="media/image1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7.bin"/><Relationship Id="rId37" Type="http://schemas.openxmlformats.org/officeDocument/2006/relationships/image" Target="media/image20.w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wmf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9.bin"/><Relationship Id="rId10" Type="http://schemas.openxmlformats.org/officeDocument/2006/relationships/image" Target="media/image2.png"/><Relationship Id="rId19" Type="http://schemas.openxmlformats.org/officeDocument/2006/relationships/image" Target="media/image11.wmf"/><Relationship Id="rId31" Type="http://schemas.openxmlformats.org/officeDocument/2006/relationships/image" Target="media/image17.w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oleObject" Target="embeddings/oleObject2.bin"/><Relationship Id="rId27" Type="http://schemas.openxmlformats.org/officeDocument/2006/relationships/image" Target="media/image15.wmf"/><Relationship Id="rId30" Type="http://schemas.openxmlformats.org/officeDocument/2006/relationships/oleObject" Target="embeddings/oleObject6.bin"/><Relationship Id="rId35" Type="http://schemas.openxmlformats.org/officeDocument/2006/relationships/image" Target="media/image19.wmf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tiyana.Malkova\Documents\&#1053;&#1044;_&#1056;&#1072;&#1079;&#1088;&#1072;&#1073;&#1086;&#1090;&#1082;&#1072;\&#1050;&#1041;.&#1064;&#1072;&#1073;&#1083;&#1086;&#1085;.&#1057;&#1058;&#1050;.var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42C30-828A-4343-8F65-32711BBD5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КБ.Шаблон.СТК.var2.dot</Template>
  <TotalTime>4083</TotalTime>
  <Pages>1</Pages>
  <Words>2055</Words>
  <Characters>11719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Наименование</vt:lpstr>
    </vt:vector>
  </TitlesOfParts>
  <Company>Irkut Corporation</Company>
  <LinksUpToDate>false</LinksUpToDate>
  <CharactersWithSpaces>13747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Наименование</dc:title>
  <dc:subject>СТЦ XXX.XXX-XXX-XXXX</dc:subject>
  <dc:creator>Tatiyana.Malkova</dc:creator>
  <cp:lastModifiedBy>admin</cp:lastModifiedBy>
  <cp:revision>60</cp:revision>
  <cp:lastPrinted>2023-08-24T14:21:00Z</cp:lastPrinted>
  <dcterms:created xsi:type="dcterms:W3CDTF">2023-08-17T07:16:00Z</dcterms:created>
  <dcterms:modified xsi:type="dcterms:W3CDTF">2024-02-15T16:45:00Z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Форма">
    <vt:lpwstr>СТК ХХ-741.ХХХ</vt:lpwstr>
  </property>
  <property fmtid="{D5CDD505-2E9C-101B-9397-08002B2CF9AE}" pid="3" name="Название (подзаголово)">
    <vt:lpwstr>Порядок создания и управления</vt:lpwstr>
  </property>
</Properties>
</file>